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4060583A" w14:textId="77777777" w:rsidTr="00FE7491">
        <w:tc>
          <w:tcPr>
            <w:tcW w:w="9810" w:type="dxa"/>
            <w:shd w:val="clear" w:color="auto" w:fill="F3F3E7"/>
          </w:tcPr>
          <w:p w14:paraId="0DA4739A" w14:textId="77777777" w:rsidR="002922A2" w:rsidRPr="00701CD8" w:rsidRDefault="002922A2" w:rsidP="00B05CBF">
            <w:pPr>
              <w:pStyle w:val="ChapterEyeBrow"/>
              <w:rPr>
                <w:rStyle w:val="CodeCommentChar"/>
              </w:rPr>
            </w:pPr>
          </w:p>
          <w:p w14:paraId="78F387C0" w14:textId="7BF2DFF0" w:rsidR="002922A2" w:rsidRPr="00B310CE" w:rsidRDefault="002922A2" w:rsidP="00B05CBF">
            <w:pPr>
              <w:pStyle w:val="ChapterEyeBrow"/>
            </w:pPr>
            <w:r w:rsidRPr="00B310CE">
              <w:t xml:space="preserve">LAB </w:t>
            </w:r>
            <w:r w:rsidR="0048197D">
              <w:rPr>
                <w:color w:val="DCA806"/>
              </w:rPr>
              <w:t>20b</w:t>
            </w:r>
          </w:p>
          <w:p w14:paraId="31ABC26B" w14:textId="48705794" w:rsidR="002922A2" w:rsidRDefault="00342391" w:rsidP="00B05CBF">
            <w:pPr>
              <w:pStyle w:val="Heading1"/>
            </w:pPr>
            <w:r>
              <w:t>Beginning</w:t>
            </w:r>
            <w:r w:rsidR="0048197D">
              <w:t xml:space="preserve"> React</w:t>
            </w:r>
          </w:p>
          <w:p w14:paraId="254E4B7B"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19B7527F" w14:textId="77777777" w:rsidTr="00B05CBF">
              <w:tc>
                <w:tcPr>
                  <w:tcW w:w="8460" w:type="dxa"/>
                </w:tcPr>
                <w:p w14:paraId="47B26189" w14:textId="77777777" w:rsidR="002922A2" w:rsidRDefault="002922A2" w:rsidP="00403268">
                  <w:pPr>
                    <w:pStyle w:val="ChapterSubtitle"/>
                  </w:pPr>
                  <w:r>
                    <w:t>What You Will Learn</w:t>
                  </w:r>
                </w:p>
                <w:p w14:paraId="215492EC" w14:textId="412C6AE2" w:rsidR="00C26EDC" w:rsidRDefault="00C26EDC" w:rsidP="00403268">
                  <w:pPr>
                    <w:pStyle w:val="BodyBullets"/>
                  </w:pPr>
                  <w:r>
                    <w:t xml:space="preserve">How to </w:t>
                  </w:r>
                  <w:r w:rsidR="00483695">
                    <w:t>process XML and JSON in PHP</w:t>
                  </w:r>
                </w:p>
                <w:p w14:paraId="74807AB9" w14:textId="5B782219" w:rsidR="00483695" w:rsidRDefault="00483695" w:rsidP="00483695">
                  <w:pPr>
                    <w:pStyle w:val="BodyBullets"/>
                  </w:pPr>
                  <w:r>
                    <w:t>How to process XML and JSON in JavaScript</w:t>
                  </w:r>
                </w:p>
                <w:p w14:paraId="29D9BA6B" w14:textId="4BBD6528" w:rsidR="00BE1055" w:rsidRDefault="00483695" w:rsidP="00403268">
                  <w:pPr>
                    <w:pStyle w:val="BodyBullets"/>
                  </w:pPr>
                  <w:r>
                    <w:t>What are web services and how to create on in PHP</w:t>
                  </w:r>
                </w:p>
                <w:p w14:paraId="20D15505" w14:textId="1D77D3C7" w:rsidR="00457779" w:rsidRDefault="00C26EDC" w:rsidP="00483695">
                  <w:pPr>
                    <w:pStyle w:val="BodyBullets"/>
                  </w:pPr>
                  <w:r>
                    <w:t xml:space="preserve">How to </w:t>
                  </w:r>
                  <w:r w:rsidR="00483695">
                    <w:t>asynchronously consume a web service using jQuery</w:t>
                  </w:r>
                </w:p>
              </w:tc>
            </w:tr>
          </w:tbl>
          <w:p w14:paraId="28E49606"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79B61C12" w14:textId="77777777" w:rsidTr="00B05CBF">
              <w:tc>
                <w:tcPr>
                  <w:tcW w:w="8460" w:type="dxa"/>
                  <w:tcBorders>
                    <w:bottom w:val="single" w:sz="4" w:space="0" w:color="BFBFBF"/>
                  </w:tcBorders>
                </w:tcPr>
                <w:p w14:paraId="645C2D62" w14:textId="77777777" w:rsidR="002922A2" w:rsidRDefault="002922A2" w:rsidP="00403268">
                  <w:pPr>
                    <w:pStyle w:val="ChapterSubtitle"/>
                  </w:pPr>
                  <w:r>
                    <w:t>Approximate Time</w:t>
                  </w:r>
                </w:p>
                <w:p w14:paraId="3F45F433" w14:textId="6E2BBFB0" w:rsidR="002922A2" w:rsidRDefault="002922A2" w:rsidP="00483695">
                  <w:pPr>
                    <w:pStyle w:val="BodyMain"/>
                  </w:pPr>
                  <w:r>
                    <w:t xml:space="preserve">The </w:t>
                  </w:r>
                  <w:r w:rsidR="00FA7C05">
                    <w:t>exercise</w:t>
                  </w:r>
                  <w:r>
                    <w:t xml:space="preserve">s in this lab should </w:t>
                  </w:r>
                  <w:r w:rsidR="00CA149E">
                    <w:t>take approximately</w:t>
                  </w:r>
                  <w:r w:rsidR="000C6B1C">
                    <w:t xml:space="preserve"> </w:t>
                  </w:r>
                  <w:r w:rsidR="00483695">
                    <w:t>75</w:t>
                  </w:r>
                  <w:r>
                    <w:t xml:space="preserve"> minutes to complete.</w:t>
                  </w:r>
                </w:p>
              </w:tc>
            </w:tr>
            <w:tr w:rsidR="002922A2" w14:paraId="283C3004" w14:textId="77777777" w:rsidTr="00B05CBF">
              <w:tc>
                <w:tcPr>
                  <w:tcW w:w="8460" w:type="dxa"/>
                  <w:tcBorders>
                    <w:left w:val="nil"/>
                    <w:bottom w:val="nil"/>
                    <w:right w:val="nil"/>
                  </w:tcBorders>
                </w:tcPr>
                <w:p w14:paraId="5A5FCCAF" w14:textId="77777777" w:rsidR="002922A2" w:rsidRDefault="002922A2" w:rsidP="00403268">
                  <w:pPr>
                    <w:pStyle w:val="BodyMain"/>
                  </w:pPr>
                </w:p>
              </w:tc>
            </w:tr>
          </w:tbl>
          <w:p w14:paraId="280AC626" w14:textId="77777777" w:rsidR="002922A2" w:rsidRPr="000855BF" w:rsidRDefault="002922A2" w:rsidP="00B05CBF"/>
        </w:tc>
      </w:tr>
      <w:tr w:rsidR="002922A2" w:rsidRPr="005F7E37" w14:paraId="75340866" w14:textId="77777777" w:rsidTr="00FE7491">
        <w:tc>
          <w:tcPr>
            <w:tcW w:w="9810" w:type="dxa"/>
            <w:shd w:val="clear" w:color="auto" w:fill="404040"/>
          </w:tcPr>
          <w:p w14:paraId="4B257A4B" w14:textId="77777777" w:rsidR="002922A2" w:rsidRDefault="002922A2" w:rsidP="00B05CBF"/>
          <w:p w14:paraId="77D16530" w14:textId="5C7A476D" w:rsidR="002922A2" w:rsidRPr="00247AB7" w:rsidRDefault="002922A2" w:rsidP="00B05CBF">
            <w:pPr>
              <w:pStyle w:val="ChapterBookTitle"/>
            </w:pPr>
            <w:r w:rsidRPr="00247AB7">
              <w:t>Fundamentals of Web Development</w:t>
            </w:r>
            <w:r w:rsidR="006A5EF0">
              <w:t>, 2</w:t>
            </w:r>
            <w:r w:rsidR="006A5EF0" w:rsidRPr="00896C27">
              <w:rPr>
                <w:vertAlign w:val="superscript"/>
              </w:rPr>
              <w:t>nd</w:t>
            </w:r>
            <w:r w:rsidR="006A5EF0">
              <w:t xml:space="preserve"> Ed</w:t>
            </w:r>
            <w:r w:rsidRPr="00247AB7">
              <w:t xml:space="preserve"> </w:t>
            </w:r>
          </w:p>
          <w:p w14:paraId="3723C964" w14:textId="77777777" w:rsidR="002922A2" w:rsidRPr="00247AB7" w:rsidRDefault="002922A2" w:rsidP="00B05CBF">
            <w:pPr>
              <w:pStyle w:val="ChapterBookTitle"/>
            </w:pPr>
          </w:p>
          <w:p w14:paraId="72F1CAFB"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4104EE3A" w14:textId="77777777" w:rsidR="002922A2" w:rsidRPr="004510ED" w:rsidRDefault="002922A2" w:rsidP="00B05CBF"/>
        </w:tc>
      </w:tr>
      <w:tr w:rsidR="002922A2" w:rsidRPr="005F7E37" w14:paraId="1927C09B" w14:textId="77777777" w:rsidTr="00FE7491">
        <w:tc>
          <w:tcPr>
            <w:tcW w:w="9810" w:type="dxa"/>
            <w:shd w:val="clear" w:color="auto" w:fill="DCA806"/>
          </w:tcPr>
          <w:p w14:paraId="68332F62" w14:textId="77777777" w:rsidR="002922A2" w:rsidRDefault="002922A2" w:rsidP="00B05CBF"/>
          <w:p w14:paraId="0EADA609"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05307F0A" w14:textId="77777777" w:rsidR="006A5EF0" w:rsidRDefault="006A5EF0" w:rsidP="00B05CBF">
            <w:pPr>
              <w:pStyle w:val="ChapterFinePrint"/>
            </w:pPr>
          </w:p>
          <w:p w14:paraId="64A50902" w14:textId="24FD3709" w:rsidR="006A5EF0" w:rsidRDefault="006A5EF0" w:rsidP="00B05CBF">
            <w:pPr>
              <w:pStyle w:val="ChapterFinePrint"/>
            </w:pPr>
            <w:r>
              <w:t xml:space="preserve">Date </w:t>
            </w:r>
            <w:r w:rsidR="006B340A">
              <w:t xml:space="preserve">Last Revised: </w:t>
            </w:r>
            <w:r w:rsidR="0048197D">
              <w:t>Jan 27, 2018</w:t>
            </w:r>
          </w:p>
          <w:p w14:paraId="36C75C2B" w14:textId="77777777" w:rsidR="002922A2" w:rsidRDefault="002922A2" w:rsidP="00B05CBF">
            <w:pPr>
              <w:pStyle w:val="ChapterFinePrint"/>
            </w:pPr>
          </w:p>
        </w:tc>
      </w:tr>
    </w:tbl>
    <w:p w14:paraId="2514ABC3" w14:textId="77777777" w:rsidR="00DA5193" w:rsidRPr="00701CD8" w:rsidRDefault="00DA5193" w:rsidP="00701CD8">
      <w:pPr>
        <w:pStyle w:val="BodyMain"/>
      </w:pPr>
      <w:r>
        <w:br w:type="page"/>
      </w:r>
    </w:p>
    <w:p w14:paraId="250E2D2F" w14:textId="7254BAAC" w:rsidR="00FA12C6" w:rsidRDefault="00342391">
      <w:pPr>
        <w:pStyle w:val="Heading2"/>
      </w:pPr>
      <w:r>
        <w:lastRenderedPageBreak/>
        <w:t>Learning React</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6F8330E" w14:textId="77777777" w:rsidTr="00B05CBF">
        <w:trPr>
          <w:gridBefore w:val="1"/>
          <w:wBefore w:w="450" w:type="dxa"/>
        </w:trPr>
        <w:tc>
          <w:tcPr>
            <w:tcW w:w="7650" w:type="dxa"/>
            <w:tcBorders>
              <w:bottom w:val="single" w:sz="4" w:space="0" w:color="000080"/>
            </w:tcBorders>
            <w:shd w:val="clear" w:color="auto" w:fill="404040"/>
          </w:tcPr>
          <w:p w14:paraId="2BE839A5" w14:textId="77777777" w:rsidR="00FA12C6" w:rsidRDefault="00FA12C6" w:rsidP="00E95411">
            <w:pPr>
              <w:pStyle w:val="TableStepHead"/>
            </w:pPr>
            <w:r>
              <w:br w:type="page"/>
              <w:t xml:space="preserve"> Preparing Directories</w:t>
            </w:r>
          </w:p>
        </w:tc>
      </w:tr>
      <w:tr w:rsidR="00FA12C6" w14:paraId="12480CC8" w14:textId="77777777">
        <w:tc>
          <w:tcPr>
            <w:tcW w:w="450" w:type="dxa"/>
            <w:tcBorders>
              <w:right w:val="nil"/>
            </w:tcBorders>
          </w:tcPr>
          <w:p w14:paraId="7ACB57D4" w14:textId="77777777" w:rsidR="00FA12C6" w:rsidRDefault="00857E8C">
            <w:pPr>
              <w:pStyle w:val="TableNumber"/>
            </w:pPr>
            <w:r>
              <w:t>1</w:t>
            </w:r>
          </w:p>
        </w:tc>
        <w:tc>
          <w:tcPr>
            <w:tcW w:w="7650" w:type="dxa"/>
            <w:tcBorders>
              <w:top w:val="nil"/>
              <w:left w:val="nil"/>
              <w:bottom w:val="nil"/>
            </w:tcBorders>
          </w:tcPr>
          <w:p w14:paraId="65F5659C" w14:textId="77777777" w:rsidR="00FA12C6" w:rsidRDefault="00FA12C6" w:rsidP="00750D38">
            <w:pPr>
              <w:pStyle w:val="TableText"/>
            </w:pPr>
            <w:r>
              <w:t xml:space="preserve">If you haven’t done so already, create a folder in your personal drive </w:t>
            </w:r>
            <w:r w:rsidR="00740A25">
              <w:t>for all the labs for this book</w:t>
            </w:r>
            <w:r>
              <w:t>.</w:t>
            </w:r>
          </w:p>
        </w:tc>
      </w:tr>
      <w:tr w:rsidR="00FA12C6" w14:paraId="5AE74743" w14:textId="77777777">
        <w:tc>
          <w:tcPr>
            <w:tcW w:w="450" w:type="dxa"/>
            <w:tcBorders>
              <w:right w:val="nil"/>
            </w:tcBorders>
          </w:tcPr>
          <w:p w14:paraId="711F18D7" w14:textId="77777777" w:rsidR="00FA12C6" w:rsidRDefault="00857E8C">
            <w:pPr>
              <w:pStyle w:val="TableNumber"/>
            </w:pPr>
            <w:r>
              <w:t>2</w:t>
            </w:r>
          </w:p>
        </w:tc>
        <w:tc>
          <w:tcPr>
            <w:tcW w:w="7650" w:type="dxa"/>
            <w:tcBorders>
              <w:top w:val="nil"/>
              <w:left w:val="nil"/>
            </w:tcBorders>
          </w:tcPr>
          <w:p w14:paraId="5108D52F" w14:textId="0D967C7D" w:rsidR="00FA12C6" w:rsidRDefault="00FA12C6" w:rsidP="00E871E4">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342391">
              <w:rPr>
                <w:rStyle w:val="CodeChar"/>
              </w:rPr>
              <w:t>lab20b</w:t>
            </w:r>
            <w:r>
              <w:rPr>
                <w:rStyle w:val="inline"/>
              </w:rPr>
              <w:t xml:space="preserve"> </w:t>
            </w:r>
            <w:r>
              <w:t xml:space="preserve">to your course folder created in step </w:t>
            </w:r>
            <w:r w:rsidR="00857E8C">
              <w:t>one</w:t>
            </w:r>
            <w:r>
              <w:t>.</w:t>
            </w:r>
          </w:p>
        </w:tc>
      </w:tr>
    </w:tbl>
    <w:p w14:paraId="75A5B159" w14:textId="07AB3211" w:rsidR="006B659C" w:rsidRPr="006B659C" w:rsidRDefault="005A23EF" w:rsidP="006A5EF0">
      <w:pPr>
        <w:pStyle w:val="BodyMainSpaceAbove"/>
      </w:pPr>
      <w:r>
        <w:t xml:space="preserve">This lab walks you through the </w:t>
      </w:r>
      <w:r w:rsidR="00342391">
        <w:t>creation of a few simple React applications</w:t>
      </w:r>
      <w:r w:rsidR="006B659C">
        <w:t>.</w:t>
      </w:r>
      <w:r w:rsidR="000D7EEF">
        <w:t xml:space="preserve"> We have multiple ways of creating React. We will begin with the simplest approach: using </w:t>
      </w:r>
      <w:r w:rsidR="000D7EEF" w:rsidRPr="009729A4">
        <w:rPr>
          <w:rStyle w:val="CodeChar"/>
        </w:rPr>
        <w:t>&lt;script&gt;</w:t>
      </w:r>
      <w:r w:rsidR="000D7EEF">
        <w:t xml:space="preserve"> tags with JSX conversion happening at run-time. While this approach is certainly slower and not what you would do in a real-world application, it simplifies the process when first learning.</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1E8C0CE6" w14:textId="77777777" w:rsidTr="00B05CBF">
        <w:trPr>
          <w:gridBefore w:val="1"/>
          <w:wBefore w:w="450" w:type="dxa"/>
        </w:trPr>
        <w:tc>
          <w:tcPr>
            <w:tcW w:w="7650" w:type="dxa"/>
            <w:tcBorders>
              <w:bottom w:val="single" w:sz="4" w:space="0" w:color="000080"/>
            </w:tcBorders>
            <w:shd w:val="clear" w:color="auto" w:fill="404040"/>
          </w:tcPr>
          <w:p w14:paraId="7091A5A1" w14:textId="2277082A" w:rsidR="00FA12C6" w:rsidRDefault="00FA12C6" w:rsidP="00733FD4">
            <w:pPr>
              <w:pStyle w:val="TableStepHead"/>
            </w:pPr>
            <w:r>
              <w:br w:type="page"/>
            </w:r>
            <w:r w:rsidR="009729A4">
              <w:rPr>
                <w:rStyle w:val="TableHeadingChar"/>
              </w:rPr>
              <w:t>Exercise 20b.</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733FD4">
              <w:t>Using JSX (</w:t>
            </w:r>
            <w:proofErr w:type="spellStart"/>
            <w:r w:rsidR="00733FD4">
              <w:t>createClass</w:t>
            </w:r>
            <w:proofErr w:type="spellEnd"/>
            <w:r w:rsidR="00733FD4">
              <w:t xml:space="preserve"> version)</w:t>
            </w:r>
            <w:r w:rsidR="000D7EEF">
              <w:t xml:space="preserve"> </w:t>
            </w:r>
          </w:p>
        </w:tc>
      </w:tr>
      <w:tr w:rsidR="00682393" w14:paraId="58D1391F" w14:textId="77777777" w:rsidTr="000C1310">
        <w:tc>
          <w:tcPr>
            <w:tcW w:w="450" w:type="dxa"/>
            <w:tcBorders>
              <w:bottom w:val="nil"/>
              <w:right w:val="nil"/>
            </w:tcBorders>
          </w:tcPr>
          <w:p w14:paraId="7DD78D52" w14:textId="77777777" w:rsidR="00682393" w:rsidRDefault="00682393" w:rsidP="00FB0636">
            <w:pPr>
              <w:pStyle w:val="TableNumber"/>
            </w:pPr>
            <w:r>
              <w:t>1</w:t>
            </w:r>
          </w:p>
        </w:tc>
        <w:tc>
          <w:tcPr>
            <w:tcW w:w="7650" w:type="dxa"/>
            <w:tcBorders>
              <w:top w:val="nil"/>
              <w:left w:val="nil"/>
              <w:bottom w:val="nil"/>
            </w:tcBorders>
          </w:tcPr>
          <w:p w14:paraId="515584B7" w14:textId="60BDACD6" w:rsidR="00682393" w:rsidRDefault="004E2619" w:rsidP="009729A4">
            <w:pPr>
              <w:pStyle w:val="TableText"/>
            </w:pPr>
            <w:r>
              <w:t>E</w:t>
            </w:r>
            <w:r w:rsidR="00682393">
              <w:t xml:space="preserve">xamine </w:t>
            </w:r>
            <w:r w:rsidR="009729A4" w:rsidRPr="009729A4">
              <w:rPr>
                <w:rStyle w:val="MarginNote-URL"/>
              </w:rPr>
              <w:t>lab20b-exercise0</w:t>
            </w:r>
            <w:r w:rsidR="009729A4">
              <w:rPr>
                <w:rStyle w:val="MarginNote-URL"/>
              </w:rPr>
              <w:t>0</w:t>
            </w:r>
            <w:r w:rsidR="00682393" w:rsidRPr="00367F12">
              <w:rPr>
                <w:rStyle w:val="MarginNote-URL"/>
              </w:rPr>
              <w:t>.</w:t>
            </w:r>
            <w:r w:rsidR="009729A4">
              <w:rPr>
                <w:rStyle w:val="MarginNote-URL"/>
              </w:rPr>
              <w:t>html</w:t>
            </w:r>
            <w:r w:rsidR="009729A4">
              <w:t xml:space="preserve"> in the browser.</w:t>
            </w:r>
            <w:r>
              <w:t xml:space="preserve"> </w:t>
            </w:r>
            <w:r w:rsidR="009729A4">
              <w:t xml:space="preserve">We will be adding React functionality to this base page. It uses the </w:t>
            </w:r>
            <w:proofErr w:type="spellStart"/>
            <w:r w:rsidR="009729A4">
              <w:t>Bulma</w:t>
            </w:r>
            <w:proofErr w:type="spellEnd"/>
            <w:r w:rsidR="009729A4">
              <w:t xml:space="preserve"> CSS framework, which is a lightweight and clean framework</w:t>
            </w:r>
            <w:r>
              <w:t>.</w:t>
            </w:r>
            <w:r w:rsidR="009729A4">
              <w:t xml:space="preserve"> Why are we using it? No real reason, other than to try something new!</w:t>
            </w:r>
          </w:p>
        </w:tc>
      </w:tr>
      <w:tr w:rsidR="004E2D5F" w14:paraId="65A53C8E" w14:textId="77777777" w:rsidTr="000C1310">
        <w:trPr>
          <w:trHeight w:val="519"/>
        </w:trPr>
        <w:tc>
          <w:tcPr>
            <w:tcW w:w="450" w:type="dxa"/>
            <w:tcBorders>
              <w:top w:val="nil"/>
              <w:left w:val="nil"/>
              <w:bottom w:val="nil"/>
              <w:right w:val="nil"/>
            </w:tcBorders>
          </w:tcPr>
          <w:p w14:paraId="4DDEA8FD" w14:textId="0F1100E9" w:rsidR="004E2D5F" w:rsidRDefault="004E2D5F" w:rsidP="00FB0636">
            <w:pPr>
              <w:pStyle w:val="TableNumber"/>
            </w:pPr>
            <w:r>
              <w:t>2</w:t>
            </w:r>
          </w:p>
        </w:tc>
        <w:tc>
          <w:tcPr>
            <w:tcW w:w="7650" w:type="dxa"/>
            <w:tcBorders>
              <w:top w:val="nil"/>
              <w:left w:val="nil"/>
              <w:bottom w:val="nil"/>
              <w:right w:val="nil"/>
            </w:tcBorders>
          </w:tcPr>
          <w:p w14:paraId="7205DABB" w14:textId="55A25F5B" w:rsidR="004E2D5F" w:rsidRDefault="004E2D5F" w:rsidP="004E2D5F">
            <w:pPr>
              <w:pStyle w:val="TableText"/>
            </w:pPr>
            <w:r>
              <w:t>Copy the first &lt;article&gt; element to the clipboard (this will save you typing in step 4).</w:t>
            </w:r>
          </w:p>
        </w:tc>
      </w:tr>
      <w:tr w:rsidR="00DE58AA" w14:paraId="29A11B0C" w14:textId="77777777" w:rsidTr="000C1310">
        <w:trPr>
          <w:trHeight w:val="519"/>
        </w:trPr>
        <w:tc>
          <w:tcPr>
            <w:tcW w:w="450" w:type="dxa"/>
            <w:tcBorders>
              <w:top w:val="nil"/>
              <w:left w:val="nil"/>
              <w:bottom w:val="nil"/>
              <w:right w:val="nil"/>
            </w:tcBorders>
          </w:tcPr>
          <w:p w14:paraId="277F445F" w14:textId="6E3EFC07" w:rsidR="00DE58AA" w:rsidRDefault="004E2D5F" w:rsidP="00FB0636">
            <w:pPr>
              <w:pStyle w:val="TableNumber"/>
            </w:pPr>
            <w:r>
              <w:t>3</w:t>
            </w:r>
          </w:p>
        </w:tc>
        <w:tc>
          <w:tcPr>
            <w:tcW w:w="7650" w:type="dxa"/>
            <w:tcBorders>
              <w:top w:val="nil"/>
              <w:left w:val="nil"/>
              <w:bottom w:val="nil"/>
              <w:right w:val="nil"/>
            </w:tcBorders>
          </w:tcPr>
          <w:p w14:paraId="03103811" w14:textId="14EDEFCF" w:rsidR="00DE58AA" w:rsidRDefault="004E2D5F" w:rsidP="004E2619">
            <w:pPr>
              <w:pStyle w:val="TableText"/>
            </w:pPr>
            <w:r>
              <w:t>Open</w:t>
            </w:r>
            <w:r w:rsidR="00DE58AA">
              <w:t xml:space="preserve"> </w:t>
            </w:r>
            <w:r w:rsidR="00DE58AA" w:rsidRPr="00DE58AA">
              <w:rPr>
                <w:rStyle w:val="MarginNote-URL"/>
              </w:rPr>
              <w:t>lab</w:t>
            </w:r>
            <w:r w:rsidR="00733FD4">
              <w:rPr>
                <w:rStyle w:val="MarginNote-URL"/>
              </w:rPr>
              <w:t>20b</w:t>
            </w:r>
            <w:r w:rsidR="00DE58AA" w:rsidRPr="00DE58AA">
              <w:rPr>
                <w:rStyle w:val="MarginNote-URL"/>
              </w:rPr>
              <w:t>-exercise</w:t>
            </w:r>
            <w:r w:rsidR="00DE58AA">
              <w:rPr>
                <w:rStyle w:val="MarginNote-URL"/>
              </w:rPr>
              <w:t>0</w:t>
            </w:r>
            <w:r w:rsidR="00DE58AA" w:rsidRPr="00DE58AA">
              <w:rPr>
                <w:rStyle w:val="MarginNote-URL"/>
              </w:rPr>
              <w:t>1.html</w:t>
            </w:r>
            <w:r w:rsidR="00DE58AA">
              <w:t xml:space="preserve"> </w:t>
            </w:r>
            <w:r>
              <w:t>in a code editor.</w:t>
            </w:r>
          </w:p>
          <w:p w14:paraId="586EB1A0" w14:textId="00489C00" w:rsidR="00DE58AA" w:rsidRDefault="009729A4" w:rsidP="00DE58AA">
            <w:pPr>
              <w:pStyle w:val="TableComment"/>
            </w:pPr>
            <w:r>
              <w:t>Notice that it already has the React JS files included via &lt;script&gt; tags. Notice also that it is using the Babel script library to convert our React JSX scripts at run-time.</w:t>
            </w:r>
          </w:p>
        </w:tc>
      </w:tr>
      <w:tr w:rsidR="009D1393" w14:paraId="1B81664F" w14:textId="77777777" w:rsidTr="000C1310">
        <w:trPr>
          <w:trHeight w:val="519"/>
        </w:trPr>
        <w:tc>
          <w:tcPr>
            <w:tcW w:w="450" w:type="dxa"/>
            <w:tcBorders>
              <w:top w:val="nil"/>
              <w:left w:val="nil"/>
              <w:bottom w:val="nil"/>
              <w:right w:val="nil"/>
            </w:tcBorders>
          </w:tcPr>
          <w:p w14:paraId="6D892F87" w14:textId="634E2443" w:rsidR="009D1393" w:rsidRDefault="004E2D5F" w:rsidP="00FB0636">
            <w:pPr>
              <w:pStyle w:val="TableNumber"/>
            </w:pPr>
            <w:r>
              <w:t>4</w:t>
            </w:r>
          </w:p>
        </w:tc>
        <w:tc>
          <w:tcPr>
            <w:tcW w:w="7650" w:type="dxa"/>
            <w:tcBorders>
              <w:top w:val="nil"/>
              <w:left w:val="nil"/>
              <w:bottom w:val="nil"/>
              <w:right w:val="nil"/>
            </w:tcBorders>
          </w:tcPr>
          <w:p w14:paraId="52C1B96C" w14:textId="515A4BC8" w:rsidR="009D1393" w:rsidRDefault="004E2619" w:rsidP="004E2619">
            <w:pPr>
              <w:pStyle w:val="TableText"/>
            </w:pPr>
            <w:r>
              <w:t xml:space="preserve">Add the following JavaScript code to the </w:t>
            </w:r>
            <w:r w:rsidR="004E2D5F">
              <w:t xml:space="preserve">head. Notice the type="text/babel" in the script tag. This is necessary because you will be entering JSX and not JavaScript. To save typing you can paste the &lt;article&gt; element you copied in step 2. Notice that you have to change the class= attributes to </w:t>
            </w:r>
            <w:proofErr w:type="spellStart"/>
            <w:r w:rsidR="004E2D5F">
              <w:t>className</w:t>
            </w:r>
            <w:proofErr w:type="spellEnd"/>
            <w:r w:rsidR="004E2D5F">
              <w:t>= attributes. You are writing JSX and not JS.</w:t>
            </w:r>
          </w:p>
          <w:p w14:paraId="7DF3BA84" w14:textId="77777777" w:rsidR="004E2D5F" w:rsidRDefault="004E2D5F" w:rsidP="004E2D5F">
            <w:pPr>
              <w:pStyle w:val="CodeAboveBold"/>
            </w:pPr>
            <w:r>
              <w:t>&lt;script type="text/babel"&gt;</w:t>
            </w:r>
          </w:p>
          <w:p w14:paraId="42147078" w14:textId="77777777" w:rsidR="004E2D5F" w:rsidRDefault="004E2D5F" w:rsidP="004E2D5F">
            <w:pPr>
              <w:pStyle w:val="CodeComment"/>
            </w:pPr>
            <w:r>
              <w:t xml:space="preserve">/* </w:t>
            </w:r>
          </w:p>
          <w:p w14:paraId="041EEFCB" w14:textId="546A6873" w:rsidR="004E2D5F" w:rsidRDefault="004E2D5F" w:rsidP="004E2D5F">
            <w:pPr>
              <w:pStyle w:val="CodeComment"/>
            </w:pPr>
            <w:r>
              <w:t xml:space="preserve">   There are several ways of creating a React component.   </w:t>
            </w:r>
          </w:p>
          <w:p w14:paraId="31E1E2F0" w14:textId="77EBE8A0" w:rsidR="004E2D5F" w:rsidRDefault="004E2D5F" w:rsidP="004E2D5F">
            <w:pPr>
              <w:pStyle w:val="CodeComment"/>
            </w:pPr>
            <w:r>
              <w:t xml:space="preserve">   The traditional approach is shown here: the </w:t>
            </w:r>
            <w:proofErr w:type="spellStart"/>
            <w:r>
              <w:t>createClass</w:t>
            </w:r>
            <w:proofErr w:type="spellEnd"/>
            <w:r>
              <w:t xml:space="preserve"> function</w:t>
            </w:r>
          </w:p>
          <w:p w14:paraId="41CBE0C3" w14:textId="54ABA6E2" w:rsidR="004E2D5F" w:rsidRDefault="004E2D5F" w:rsidP="004E2D5F">
            <w:pPr>
              <w:pStyle w:val="CodeComment"/>
            </w:pPr>
            <w:r>
              <w:t>*/</w:t>
            </w:r>
          </w:p>
          <w:p w14:paraId="457A6EEF" w14:textId="77777777" w:rsidR="004E2D5F" w:rsidRDefault="004E2D5F" w:rsidP="004E2D5F">
            <w:pPr>
              <w:pStyle w:val="CodeBold"/>
            </w:pPr>
            <w:proofErr w:type="spellStart"/>
            <w:r>
              <w:t>const</w:t>
            </w:r>
            <w:proofErr w:type="spellEnd"/>
            <w:r>
              <w:t xml:space="preserve"> Company = </w:t>
            </w:r>
            <w:proofErr w:type="spellStart"/>
            <w:r>
              <w:t>React.createClass</w:t>
            </w:r>
            <w:proofErr w:type="spellEnd"/>
            <w:r>
              <w:t>({</w:t>
            </w:r>
          </w:p>
          <w:p w14:paraId="04FE955A" w14:textId="77777777" w:rsidR="004E2D5F" w:rsidRDefault="004E2D5F" w:rsidP="004E2D5F">
            <w:pPr>
              <w:pStyle w:val="CodeBold"/>
            </w:pPr>
            <w:r>
              <w:t xml:space="preserve">  render: function() {</w:t>
            </w:r>
          </w:p>
          <w:p w14:paraId="35B45EF5" w14:textId="77777777" w:rsidR="004E2D5F" w:rsidRDefault="004E2D5F" w:rsidP="004E2D5F">
            <w:pPr>
              <w:pStyle w:val="CodeBold"/>
            </w:pPr>
            <w:r>
              <w:t xml:space="preserve">    return (</w:t>
            </w:r>
          </w:p>
          <w:p w14:paraId="63ABBEDC" w14:textId="77777777" w:rsidR="004E2D5F" w:rsidRDefault="004E2D5F" w:rsidP="004E2D5F">
            <w:pPr>
              <w:pStyle w:val="CodeBold"/>
            </w:pPr>
            <w:r>
              <w:t xml:space="preserve">      &lt;article </w:t>
            </w:r>
            <w:proofErr w:type="spellStart"/>
            <w:r>
              <w:t>className</w:t>
            </w:r>
            <w:proofErr w:type="spellEnd"/>
            <w:r>
              <w:t>="box media "&gt;</w:t>
            </w:r>
          </w:p>
          <w:p w14:paraId="4EC5E04D" w14:textId="77777777" w:rsidR="004E2D5F" w:rsidRDefault="004E2D5F" w:rsidP="004E2D5F">
            <w:pPr>
              <w:pStyle w:val="CodeBold"/>
            </w:pPr>
            <w:r>
              <w:t xml:space="preserve">        &lt;div </w:t>
            </w:r>
            <w:proofErr w:type="spellStart"/>
            <w:r>
              <w:t>className</w:t>
            </w:r>
            <w:proofErr w:type="spellEnd"/>
            <w:r>
              <w:t>="media-left"&gt;</w:t>
            </w:r>
          </w:p>
          <w:p w14:paraId="183AD6C5" w14:textId="77777777" w:rsidR="004E2D5F" w:rsidRDefault="004E2D5F" w:rsidP="004E2D5F">
            <w:pPr>
              <w:pStyle w:val="CodeBold"/>
            </w:pPr>
            <w:r>
              <w:t xml:space="preserve">              &lt;figure </w:t>
            </w:r>
            <w:proofErr w:type="spellStart"/>
            <w:r>
              <w:t>className</w:t>
            </w:r>
            <w:proofErr w:type="spellEnd"/>
            <w:r>
              <w:t>="image is-128x128"&gt;</w:t>
            </w:r>
          </w:p>
          <w:p w14:paraId="244E1384" w14:textId="77777777" w:rsidR="004E2D5F" w:rsidRDefault="004E2D5F" w:rsidP="004E2D5F">
            <w:pPr>
              <w:pStyle w:val="CodeBold"/>
            </w:pPr>
            <w:r>
              <w:t xml:space="preserve">                &lt;</w:t>
            </w:r>
            <w:proofErr w:type="spellStart"/>
            <w:r>
              <w:t>img</w:t>
            </w:r>
            <w:proofErr w:type="spellEnd"/>
            <w:r>
              <w:t xml:space="preserve"> </w:t>
            </w:r>
            <w:proofErr w:type="spellStart"/>
            <w:r>
              <w:t>src</w:t>
            </w:r>
            <w:proofErr w:type="spellEnd"/>
            <w:r>
              <w:t>="images/</w:t>
            </w:r>
            <w:proofErr w:type="spellStart"/>
            <w:r>
              <w:t>AMZN.svg</w:t>
            </w:r>
            <w:proofErr w:type="spellEnd"/>
            <w:r>
              <w:t>" /&gt;</w:t>
            </w:r>
          </w:p>
          <w:p w14:paraId="624F8186" w14:textId="77777777" w:rsidR="004E2D5F" w:rsidRDefault="004E2D5F" w:rsidP="004E2D5F">
            <w:pPr>
              <w:pStyle w:val="CodeBold"/>
            </w:pPr>
            <w:r>
              <w:t xml:space="preserve">              &lt;/figure&gt;</w:t>
            </w:r>
          </w:p>
          <w:p w14:paraId="1F28D1F7" w14:textId="77777777" w:rsidR="004E2D5F" w:rsidRDefault="004E2D5F" w:rsidP="004E2D5F">
            <w:pPr>
              <w:pStyle w:val="CodeBold"/>
            </w:pPr>
            <w:r>
              <w:t xml:space="preserve">        &lt;/div&gt;</w:t>
            </w:r>
          </w:p>
          <w:p w14:paraId="7C0BB3DD" w14:textId="77777777" w:rsidR="004E2D5F" w:rsidRDefault="004E2D5F" w:rsidP="004E2D5F">
            <w:pPr>
              <w:pStyle w:val="CodeBold"/>
            </w:pPr>
            <w:r>
              <w:t xml:space="preserve">        &lt;div </w:t>
            </w:r>
            <w:proofErr w:type="spellStart"/>
            <w:r>
              <w:t>className</w:t>
            </w:r>
            <w:proofErr w:type="spellEnd"/>
            <w:r>
              <w:t>="media-content"&gt;</w:t>
            </w:r>
          </w:p>
          <w:p w14:paraId="68001BE5" w14:textId="77777777" w:rsidR="004E2D5F" w:rsidRDefault="004E2D5F" w:rsidP="004E2D5F">
            <w:pPr>
              <w:pStyle w:val="CodeBold"/>
            </w:pPr>
            <w:r>
              <w:lastRenderedPageBreak/>
              <w:t xml:space="preserve">            &lt;h2&gt;Amazon&lt;/h2&gt;</w:t>
            </w:r>
          </w:p>
          <w:p w14:paraId="673B0EB5" w14:textId="77777777" w:rsidR="004E2D5F" w:rsidRDefault="004E2D5F" w:rsidP="004E2D5F">
            <w:pPr>
              <w:pStyle w:val="CodeBold"/>
            </w:pPr>
            <w:r>
              <w:t xml:space="preserve">            &lt;p&gt;&lt;strong&gt;Symbol:&lt;/strong&gt; AMZN&lt;/p&gt;</w:t>
            </w:r>
          </w:p>
          <w:p w14:paraId="5FB032E2" w14:textId="77777777" w:rsidR="004E2D5F" w:rsidRDefault="004E2D5F" w:rsidP="004E2D5F">
            <w:pPr>
              <w:pStyle w:val="CodeBold"/>
            </w:pPr>
            <w:r>
              <w:t xml:space="preserve">            &lt;p&gt;&lt;strong&gt;Sector:&lt;/strong&gt; Consumer Discretionary&lt;/p&gt;</w:t>
            </w:r>
          </w:p>
          <w:p w14:paraId="059CEEFB" w14:textId="77777777" w:rsidR="004E2D5F" w:rsidRDefault="004E2D5F" w:rsidP="004E2D5F">
            <w:pPr>
              <w:pStyle w:val="CodeBold"/>
            </w:pPr>
            <w:r>
              <w:t xml:space="preserve">            &lt;p&gt;&lt;strong&gt;HQ:&lt;/strong&gt; Seattle, Washington&lt;/p&gt;</w:t>
            </w:r>
          </w:p>
          <w:p w14:paraId="7088D5B8" w14:textId="77777777" w:rsidR="004E2D5F" w:rsidRDefault="004E2D5F" w:rsidP="004E2D5F">
            <w:pPr>
              <w:pStyle w:val="CodeBold"/>
            </w:pPr>
            <w:r>
              <w:t xml:space="preserve">        &lt;/div&gt;</w:t>
            </w:r>
          </w:p>
          <w:p w14:paraId="4C7BD912" w14:textId="77777777" w:rsidR="004E2D5F" w:rsidRDefault="004E2D5F" w:rsidP="004E2D5F">
            <w:pPr>
              <w:pStyle w:val="CodeBold"/>
            </w:pPr>
            <w:r>
              <w:t xml:space="preserve">        &lt;div </w:t>
            </w:r>
            <w:proofErr w:type="spellStart"/>
            <w:r>
              <w:t>className</w:t>
            </w:r>
            <w:proofErr w:type="spellEnd"/>
            <w:r>
              <w:t>="media-right"&gt;</w:t>
            </w:r>
          </w:p>
          <w:p w14:paraId="464370AA" w14:textId="77777777" w:rsidR="004E2D5F" w:rsidRDefault="004E2D5F" w:rsidP="004E2D5F">
            <w:pPr>
              <w:pStyle w:val="CodeBold"/>
            </w:pPr>
            <w:r>
              <w:t xml:space="preserve">          &lt;button </w:t>
            </w:r>
            <w:proofErr w:type="spellStart"/>
            <w:r>
              <w:t>className</w:t>
            </w:r>
            <w:proofErr w:type="spellEnd"/>
            <w:r>
              <w:t>="button is-primary"&gt;Edit&lt;/button&gt;</w:t>
            </w:r>
          </w:p>
          <w:p w14:paraId="2445FD88" w14:textId="77777777" w:rsidR="004E2D5F" w:rsidRDefault="004E2D5F" w:rsidP="004E2D5F">
            <w:pPr>
              <w:pStyle w:val="CodeBold"/>
            </w:pPr>
            <w:r>
              <w:t xml:space="preserve">        &lt;/div&gt;                     </w:t>
            </w:r>
          </w:p>
          <w:p w14:paraId="2C1C00BB" w14:textId="77777777" w:rsidR="004E2D5F" w:rsidRDefault="004E2D5F" w:rsidP="004E2D5F">
            <w:pPr>
              <w:pStyle w:val="CodeBold"/>
            </w:pPr>
            <w:r>
              <w:t xml:space="preserve">      &lt;/article&gt;</w:t>
            </w:r>
          </w:p>
          <w:p w14:paraId="4954D3DC" w14:textId="77777777" w:rsidR="004E2D5F" w:rsidRDefault="004E2D5F" w:rsidP="004E2D5F">
            <w:pPr>
              <w:pStyle w:val="CodeBold"/>
            </w:pPr>
            <w:r>
              <w:t xml:space="preserve">    );</w:t>
            </w:r>
          </w:p>
          <w:p w14:paraId="5650752A" w14:textId="77777777" w:rsidR="004E2D5F" w:rsidRDefault="004E2D5F" w:rsidP="004E2D5F">
            <w:pPr>
              <w:pStyle w:val="CodeBold"/>
            </w:pPr>
            <w:r>
              <w:t xml:space="preserve">  }</w:t>
            </w:r>
          </w:p>
          <w:p w14:paraId="67ABA8B8" w14:textId="77777777" w:rsidR="004E2D5F" w:rsidRDefault="004E2D5F" w:rsidP="004E2D5F">
            <w:pPr>
              <w:pStyle w:val="CodeBold"/>
            </w:pPr>
            <w:r>
              <w:t>});</w:t>
            </w:r>
          </w:p>
          <w:p w14:paraId="12C6A3B3" w14:textId="77777777" w:rsidR="00733FD4" w:rsidRDefault="00733FD4" w:rsidP="004E2D5F">
            <w:pPr>
              <w:pStyle w:val="CodeBold"/>
            </w:pPr>
          </w:p>
          <w:p w14:paraId="08E91F9F" w14:textId="77777777" w:rsidR="00733FD4" w:rsidRDefault="00733FD4" w:rsidP="00733FD4">
            <w:pPr>
              <w:pStyle w:val="CodeComment"/>
            </w:pPr>
            <w:r>
              <w:t xml:space="preserve">/* </w:t>
            </w:r>
          </w:p>
          <w:p w14:paraId="1D1B1150" w14:textId="4E2856C5" w:rsidR="00733FD4" w:rsidRDefault="00733FD4" w:rsidP="00733FD4">
            <w:pPr>
              <w:pStyle w:val="CodeComment"/>
            </w:pPr>
            <w:r>
              <w:t xml:space="preserve">   We now need to add the just-defined component to the browser DOM</w:t>
            </w:r>
          </w:p>
          <w:p w14:paraId="3F747A3A" w14:textId="22E6FEB8" w:rsidR="004E2D5F" w:rsidRDefault="00733FD4" w:rsidP="00733FD4">
            <w:pPr>
              <w:pStyle w:val="CodeComment"/>
            </w:pPr>
            <w:r>
              <w:t>*/</w:t>
            </w:r>
            <w:r w:rsidR="004E2D5F">
              <w:t xml:space="preserve">    </w:t>
            </w:r>
          </w:p>
          <w:p w14:paraId="7281E5AC" w14:textId="77777777" w:rsidR="004E2D5F" w:rsidRDefault="004E2D5F" w:rsidP="004E2D5F">
            <w:pPr>
              <w:pStyle w:val="CodeBold"/>
            </w:pPr>
            <w:proofErr w:type="spellStart"/>
            <w:r>
              <w:t>ReactDOM.render</w:t>
            </w:r>
            <w:proofErr w:type="spellEnd"/>
            <w:r>
              <w:t xml:space="preserve">(&lt;Company /&gt;, </w:t>
            </w:r>
            <w:proofErr w:type="spellStart"/>
            <w:r>
              <w:t>document.querySelector</w:t>
            </w:r>
            <w:proofErr w:type="spellEnd"/>
            <w:r>
              <w:t xml:space="preserve">('#react-container'));          </w:t>
            </w:r>
          </w:p>
          <w:p w14:paraId="7C54F92F" w14:textId="77777777" w:rsidR="004E2D5F" w:rsidRDefault="004E2D5F" w:rsidP="004E2D5F">
            <w:pPr>
              <w:pStyle w:val="CodeBold"/>
            </w:pPr>
            <w:r>
              <w:t xml:space="preserve">  </w:t>
            </w:r>
          </w:p>
          <w:p w14:paraId="585B9BAC" w14:textId="62E86A19" w:rsidR="004E2619" w:rsidRDefault="004E2D5F" w:rsidP="004E2D5F">
            <w:pPr>
              <w:pStyle w:val="CodeBold"/>
            </w:pPr>
            <w:r>
              <w:t>&lt;/script&gt;</w:t>
            </w:r>
          </w:p>
          <w:p w14:paraId="0AD1539D" w14:textId="7705B1CF" w:rsidR="000C0DC9" w:rsidRDefault="004E2D5F" w:rsidP="004E2D5F">
            <w:pPr>
              <w:pStyle w:val="TableComment"/>
            </w:pPr>
            <w:r>
              <w:t>Note that JSX is class sensitive</w:t>
            </w:r>
            <w:r w:rsidR="000C0DC9">
              <w:t>.</w:t>
            </w:r>
          </w:p>
        </w:tc>
      </w:tr>
      <w:tr w:rsidR="004E2D5F" w14:paraId="025E4F77" w14:textId="77777777" w:rsidTr="000C1310">
        <w:trPr>
          <w:trHeight w:val="519"/>
        </w:trPr>
        <w:tc>
          <w:tcPr>
            <w:tcW w:w="450" w:type="dxa"/>
            <w:tcBorders>
              <w:top w:val="nil"/>
              <w:left w:val="nil"/>
              <w:bottom w:val="nil"/>
              <w:right w:val="nil"/>
            </w:tcBorders>
          </w:tcPr>
          <w:p w14:paraId="16735F86" w14:textId="771B437F" w:rsidR="004E2D5F" w:rsidRDefault="004E2D5F" w:rsidP="00FB0636">
            <w:pPr>
              <w:pStyle w:val="TableNumber"/>
            </w:pPr>
            <w:r>
              <w:lastRenderedPageBreak/>
              <w:t>5</w:t>
            </w:r>
          </w:p>
        </w:tc>
        <w:tc>
          <w:tcPr>
            <w:tcW w:w="7650" w:type="dxa"/>
            <w:tcBorders>
              <w:top w:val="nil"/>
              <w:left w:val="nil"/>
              <w:bottom w:val="nil"/>
              <w:right w:val="nil"/>
            </w:tcBorders>
          </w:tcPr>
          <w:p w14:paraId="6BF952FA" w14:textId="77777777" w:rsidR="004E2D5F" w:rsidRDefault="004E2D5F" w:rsidP="004E2619">
            <w:pPr>
              <w:pStyle w:val="TableText"/>
            </w:pPr>
            <w:r>
              <w:t>Test in browser.</w:t>
            </w:r>
          </w:p>
          <w:p w14:paraId="63244B01" w14:textId="6FC2158C" w:rsidR="004E2D5F" w:rsidRDefault="004E2D5F" w:rsidP="004E2D5F">
            <w:pPr>
              <w:pStyle w:val="TableComment"/>
            </w:pPr>
            <w:r>
              <w:t xml:space="preserve">This code won’t work. </w:t>
            </w:r>
          </w:p>
        </w:tc>
      </w:tr>
      <w:tr w:rsidR="004E2D5F" w14:paraId="0420DDFC" w14:textId="77777777" w:rsidTr="000C1310">
        <w:trPr>
          <w:trHeight w:val="519"/>
        </w:trPr>
        <w:tc>
          <w:tcPr>
            <w:tcW w:w="450" w:type="dxa"/>
            <w:tcBorders>
              <w:top w:val="nil"/>
              <w:left w:val="nil"/>
              <w:bottom w:val="nil"/>
              <w:right w:val="nil"/>
            </w:tcBorders>
          </w:tcPr>
          <w:p w14:paraId="3B864B25" w14:textId="4A36FC86" w:rsidR="004E2D5F" w:rsidRDefault="004E2D5F" w:rsidP="00FB0636">
            <w:pPr>
              <w:pStyle w:val="TableNumber"/>
            </w:pPr>
            <w:r>
              <w:t>6</w:t>
            </w:r>
          </w:p>
        </w:tc>
        <w:tc>
          <w:tcPr>
            <w:tcW w:w="7650" w:type="dxa"/>
            <w:tcBorders>
              <w:top w:val="nil"/>
              <w:left w:val="nil"/>
              <w:bottom w:val="nil"/>
              <w:right w:val="nil"/>
            </w:tcBorders>
          </w:tcPr>
          <w:p w14:paraId="29FDAE9F" w14:textId="47244EFA" w:rsidR="004E2D5F" w:rsidRDefault="004E2D5F" w:rsidP="004E2619">
            <w:pPr>
              <w:pStyle w:val="TableText"/>
            </w:pPr>
            <w:r>
              <w:t xml:space="preserve">Go to the JavaScript console and examine the error message. You will see that it wanted the </w:t>
            </w:r>
            <w:r w:rsidRPr="00733FD4">
              <w:rPr>
                <w:rStyle w:val="CodeChar"/>
              </w:rPr>
              <w:t>&lt;</w:t>
            </w:r>
            <w:proofErr w:type="spellStart"/>
            <w:r w:rsidRPr="00733FD4">
              <w:rPr>
                <w:rStyle w:val="CodeChar"/>
              </w:rPr>
              <w:t>img</w:t>
            </w:r>
            <w:proofErr w:type="spellEnd"/>
            <w:r w:rsidRPr="00733FD4">
              <w:rPr>
                <w:rStyle w:val="CodeChar"/>
              </w:rPr>
              <w:t>&gt;</w:t>
            </w:r>
            <w:r>
              <w:t xml:space="preserve"> tag to have a closing end tag. Why? JSX is an XML-based syntax (just like the old XHTML was), and thus your JSX must follow XML syntax rules: case sensitive, all tags must be</w:t>
            </w:r>
            <w:r w:rsidR="00733FD4">
              <w:t xml:space="preserve"> closed, and all attributes in quotes.</w:t>
            </w:r>
          </w:p>
        </w:tc>
      </w:tr>
      <w:tr w:rsidR="00733FD4" w14:paraId="52BDE785" w14:textId="77777777" w:rsidTr="000C1310">
        <w:trPr>
          <w:trHeight w:val="519"/>
        </w:trPr>
        <w:tc>
          <w:tcPr>
            <w:tcW w:w="450" w:type="dxa"/>
            <w:tcBorders>
              <w:top w:val="nil"/>
              <w:left w:val="nil"/>
              <w:bottom w:val="nil"/>
              <w:right w:val="nil"/>
            </w:tcBorders>
          </w:tcPr>
          <w:p w14:paraId="53E47F34" w14:textId="5A67B5DA" w:rsidR="00733FD4" w:rsidRDefault="00733FD4" w:rsidP="00FB0636">
            <w:pPr>
              <w:pStyle w:val="TableNumber"/>
            </w:pPr>
            <w:r>
              <w:t>7</w:t>
            </w:r>
          </w:p>
        </w:tc>
        <w:tc>
          <w:tcPr>
            <w:tcW w:w="7650" w:type="dxa"/>
            <w:tcBorders>
              <w:top w:val="nil"/>
              <w:left w:val="nil"/>
              <w:bottom w:val="nil"/>
              <w:right w:val="nil"/>
            </w:tcBorders>
          </w:tcPr>
          <w:p w14:paraId="57B8528C" w14:textId="77777777" w:rsidR="00733FD4" w:rsidRDefault="00733FD4" w:rsidP="004E2619">
            <w:pPr>
              <w:pStyle w:val="TableText"/>
            </w:pPr>
            <w:r>
              <w:t>Fix the code by adding a close tag to the &lt;</w:t>
            </w:r>
            <w:proofErr w:type="spellStart"/>
            <w:r>
              <w:t>img</w:t>
            </w:r>
            <w:proofErr w:type="spellEnd"/>
            <w:r>
              <w:t>&gt; element:</w:t>
            </w:r>
          </w:p>
          <w:p w14:paraId="7FF0C4E1" w14:textId="527F99AB" w:rsidR="00733FD4" w:rsidRDefault="00733FD4" w:rsidP="00733FD4">
            <w:pPr>
              <w:pStyle w:val="CodeAbove"/>
            </w:pPr>
            <w:r w:rsidRPr="00733FD4">
              <w:t>&lt;</w:t>
            </w:r>
            <w:proofErr w:type="spellStart"/>
            <w:r w:rsidRPr="00733FD4">
              <w:t>img</w:t>
            </w:r>
            <w:proofErr w:type="spellEnd"/>
            <w:r w:rsidRPr="00733FD4">
              <w:t xml:space="preserve"> </w:t>
            </w:r>
            <w:proofErr w:type="spellStart"/>
            <w:r w:rsidRPr="00733FD4">
              <w:t>src</w:t>
            </w:r>
            <w:proofErr w:type="spellEnd"/>
            <w:r w:rsidRPr="00733FD4">
              <w:t>="images/</w:t>
            </w:r>
            <w:proofErr w:type="spellStart"/>
            <w:r w:rsidRPr="00733FD4">
              <w:t>AMZN.svg</w:t>
            </w:r>
            <w:proofErr w:type="spellEnd"/>
            <w:r w:rsidRPr="00733FD4">
              <w:t xml:space="preserve">" </w:t>
            </w:r>
            <w:r w:rsidRPr="00733FD4">
              <w:rPr>
                <w:rStyle w:val="CodeBoldChar"/>
              </w:rPr>
              <w:t>/</w:t>
            </w:r>
            <w:r w:rsidRPr="00733FD4">
              <w:t>&gt;</w:t>
            </w:r>
          </w:p>
        </w:tc>
      </w:tr>
      <w:tr w:rsidR="00733FD4" w14:paraId="5B334276" w14:textId="77777777" w:rsidTr="000C1310">
        <w:trPr>
          <w:trHeight w:val="519"/>
        </w:trPr>
        <w:tc>
          <w:tcPr>
            <w:tcW w:w="450" w:type="dxa"/>
            <w:tcBorders>
              <w:top w:val="nil"/>
              <w:left w:val="nil"/>
              <w:bottom w:val="nil"/>
              <w:right w:val="nil"/>
            </w:tcBorders>
          </w:tcPr>
          <w:p w14:paraId="5664814D" w14:textId="2BEDCF34" w:rsidR="00733FD4" w:rsidRDefault="00733FD4" w:rsidP="00FB0636">
            <w:pPr>
              <w:pStyle w:val="TableNumber"/>
            </w:pPr>
            <w:r>
              <w:t>8</w:t>
            </w:r>
          </w:p>
        </w:tc>
        <w:tc>
          <w:tcPr>
            <w:tcW w:w="7650" w:type="dxa"/>
            <w:tcBorders>
              <w:top w:val="nil"/>
              <w:left w:val="nil"/>
              <w:bottom w:val="nil"/>
              <w:right w:val="nil"/>
            </w:tcBorders>
          </w:tcPr>
          <w:p w14:paraId="68C15052" w14:textId="453C0DE4" w:rsidR="00733FD4" w:rsidRDefault="00733FD4" w:rsidP="004E2619">
            <w:pPr>
              <w:pStyle w:val="TableText"/>
            </w:pPr>
            <w:r>
              <w:t>Save and test in the browser. It should display a single &lt;Company&gt; element.</w:t>
            </w:r>
          </w:p>
        </w:tc>
      </w:tr>
    </w:tbl>
    <w:p w14:paraId="7B5A294A" w14:textId="5543A358" w:rsidR="000C6B1C" w:rsidRDefault="000C6B1C"/>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90FD54F" w14:textId="77777777" w:rsidTr="004E2D5F">
        <w:trPr>
          <w:gridBefore w:val="1"/>
          <w:wBefore w:w="450" w:type="dxa"/>
        </w:trPr>
        <w:tc>
          <w:tcPr>
            <w:tcW w:w="7650" w:type="dxa"/>
            <w:tcBorders>
              <w:bottom w:val="single" w:sz="4" w:space="0" w:color="000080"/>
            </w:tcBorders>
            <w:shd w:val="clear" w:color="auto" w:fill="404040"/>
          </w:tcPr>
          <w:p w14:paraId="4CEF07EC" w14:textId="5A5F9EB7" w:rsidR="000C6B1C" w:rsidRDefault="000C6B1C" w:rsidP="00733FD4">
            <w:pPr>
              <w:pStyle w:val="TableStepHead"/>
            </w:pPr>
            <w:r>
              <w:br w:type="page"/>
            </w:r>
            <w:r w:rsidR="009729A4">
              <w:rPr>
                <w:rStyle w:val="TableHeadingChar"/>
              </w:rPr>
              <w:t>Exercise 20b.</w:t>
            </w:r>
            <w:r w:rsidR="008948F9" w:rsidRPr="00F07AA1">
              <w:rPr>
                <w:rStyle w:val="TableHeadingChar"/>
              </w:rPr>
              <w:fldChar w:fldCharType="begin"/>
            </w:r>
            <w:r w:rsidRPr="00F07AA1">
              <w:rPr>
                <w:rStyle w:val="TableHeadingChar"/>
              </w:rPr>
              <w:instrText xml:space="preserve"> AUTONUMLGL \e </w:instrText>
            </w:r>
            <w:r w:rsidR="008948F9" w:rsidRPr="00F07AA1">
              <w:rPr>
                <w:rStyle w:val="TableHeadingChar"/>
              </w:rPr>
              <w:fldChar w:fldCharType="end"/>
            </w:r>
            <w:r>
              <w:t xml:space="preserve">  — </w:t>
            </w:r>
            <w:r w:rsidR="00733FD4">
              <w:t>Using JSX (class version)</w:t>
            </w:r>
          </w:p>
        </w:tc>
      </w:tr>
      <w:tr w:rsidR="000C6B1C" w14:paraId="4F2E332A" w14:textId="77777777" w:rsidTr="004E2D5F">
        <w:tc>
          <w:tcPr>
            <w:tcW w:w="450" w:type="dxa"/>
            <w:tcBorders>
              <w:top w:val="nil"/>
              <w:left w:val="nil"/>
              <w:bottom w:val="nil"/>
              <w:right w:val="nil"/>
            </w:tcBorders>
          </w:tcPr>
          <w:p w14:paraId="3F76F2BE" w14:textId="77777777" w:rsidR="000C6B1C" w:rsidRDefault="000C6B1C" w:rsidP="009D1393">
            <w:pPr>
              <w:pStyle w:val="TableNumber"/>
            </w:pPr>
            <w:r>
              <w:t>1</w:t>
            </w:r>
          </w:p>
        </w:tc>
        <w:tc>
          <w:tcPr>
            <w:tcW w:w="7650" w:type="dxa"/>
            <w:tcBorders>
              <w:top w:val="nil"/>
              <w:left w:val="nil"/>
              <w:bottom w:val="nil"/>
              <w:right w:val="nil"/>
            </w:tcBorders>
          </w:tcPr>
          <w:p w14:paraId="1E36AC9D" w14:textId="5013CDD9" w:rsidR="00EC3551" w:rsidRDefault="00EC3551" w:rsidP="00DE58AA">
            <w:pPr>
              <w:pStyle w:val="TableText"/>
            </w:pPr>
            <w:r>
              <w:t xml:space="preserve">Open </w:t>
            </w:r>
            <w:r w:rsidR="00DE58AA">
              <w:rPr>
                <w:rStyle w:val="MarginNote-URL"/>
              </w:rPr>
              <w:t>lab</w:t>
            </w:r>
            <w:r w:rsidR="00733FD4">
              <w:rPr>
                <w:rStyle w:val="MarginNote-URL"/>
              </w:rPr>
              <w:t>20b</w:t>
            </w:r>
            <w:r w:rsidR="00DE58AA">
              <w:rPr>
                <w:rStyle w:val="MarginNote-URL"/>
              </w:rPr>
              <w:t>-exercise02</w:t>
            </w:r>
            <w:r w:rsidR="00282A69">
              <w:rPr>
                <w:rStyle w:val="MarginNote-URL"/>
              </w:rPr>
              <w:t>.html</w:t>
            </w:r>
            <w:r w:rsidR="00DE58AA">
              <w:t xml:space="preserve">. </w:t>
            </w:r>
          </w:p>
          <w:p w14:paraId="514B41F5" w14:textId="732F3703" w:rsidR="000C6B1C" w:rsidRDefault="00EC3551" w:rsidP="0009457D">
            <w:pPr>
              <w:pStyle w:val="TableComment"/>
            </w:pPr>
            <w:r>
              <w:t xml:space="preserve">In this exercise, </w:t>
            </w:r>
            <w:r w:rsidR="0009457D">
              <w:t>you</w:t>
            </w:r>
            <w:r>
              <w:t xml:space="preserve"> will create the same functionality as the previous exercise, but we will use the new ES6 class approach.</w:t>
            </w:r>
          </w:p>
        </w:tc>
      </w:tr>
      <w:tr w:rsidR="0009457D" w14:paraId="2ED87371" w14:textId="77777777" w:rsidTr="004E2D5F">
        <w:tc>
          <w:tcPr>
            <w:tcW w:w="450" w:type="dxa"/>
            <w:tcBorders>
              <w:top w:val="nil"/>
              <w:left w:val="nil"/>
              <w:bottom w:val="nil"/>
              <w:right w:val="nil"/>
            </w:tcBorders>
          </w:tcPr>
          <w:p w14:paraId="4E9F16D3" w14:textId="76116FDD" w:rsidR="0009457D" w:rsidRDefault="0009457D" w:rsidP="009D1393">
            <w:pPr>
              <w:pStyle w:val="TableNumber"/>
            </w:pPr>
            <w:r>
              <w:t>2</w:t>
            </w:r>
          </w:p>
        </w:tc>
        <w:tc>
          <w:tcPr>
            <w:tcW w:w="7650" w:type="dxa"/>
            <w:tcBorders>
              <w:top w:val="nil"/>
              <w:left w:val="nil"/>
              <w:bottom w:val="nil"/>
              <w:right w:val="nil"/>
            </w:tcBorders>
          </w:tcPr>
          <w:p w14:paraId="13967DE8" w14:textId="77777777" w:rsidR="0009457D" w:rsidRDefault="0009457D" w:rsidP="00DE58AA">
            <w:pPr>
              <w:pStyle w:val="TableText"/>
            </w:pPr>
            <w:r>
              <w:t>Add the following code:</w:t>
            </w:r>
          </w:p>
          <w:p w14:paraId="2273B31A" w14:textId="478DBBAA" w:rsidR="0009457D" w:rsidRDefault="0009457D" w:rsidP="0009457D">
            <w:pPr>
              <w:pStyle w:val="CodeCommentAbove"/>
            </w:pPr>
            <w:r>
              <w:t>/* There are several ways of creating a React component.</w:t>
            </w:r>
          </w:p>
          <w:p w14:paraId="4BAAAC82" w14:textId="77777777" w:rsidR="0009457D" w:rsidRDefault="0009457D" w:rsidP="0009457D">
            <w:pPr>
              <w:pStyle w:val="CodeComment"/>
            </w:pPr>
            <w:r>
              <w:t xml:space="preserve">   The newer approach is shown here: using a class</w:t>
            </w:r>
          </w:p>
          <w:p w14:paraId="7E04DA60" w14:textId="6DA8DCAD" w:rsidR="0009457D" w:rsidRDefault="0009457D" w:rsidP="0009457D">
            <w:pPr>
              <w:pStyle w:val="CodeComment"/>
            </w:pPr>
            <w:r>
              <w:t>*/</w:t>
            </w:r>
          </w:p>
          <w:p w14:paraId="76047B69" w14:textId="77777777" w:rsidR="0009457D" w:rsidRDefault="0009457D" w:rsidP="0009457D">
            <w:pPr>
              <w:pStyle w:val="CodeBold"/>
            </w:pPr>
            <w:r>
              <w:t xml:space="preserve">class Company extends </w:t>
            </w:r>
            <w:proofErr w:type="spellStart"/>
            <w:r>
              <w:t>React.Component</w:t>
            </w:r>
            <w:proofErr w:type="spellEnd"/>
            <w:r>
              <w:t xml:space="preserve"> {</w:t>
            </w:r>
          </w:p>
          <w:p w14:paraId="24FF5818" w14:textId="77777777" w:rsidR="0009457D" w:rsidRDefault="0009457D" w:rsidP="0009457D">
            <w:pPr>
              <w:pStyle w:val="CodeBold"/>
            </w:pPr>
            <w:r>
              <w:t xml:space="preserve">  render() {</w:t>
            </w:r>
          </w:p>
          <w:p w14:paraId="72E34863" w14:textId="77777777" w:rsidR="0009457D" w:rsidRDefault="0009457D" w:rsidP="0009457D">
            <w:pPr>
              <w:pStyle w:val="CodeBold"/>
            </w:pPr>
            <w:r>
              <w:t xml:space="preserve">    return (</w:t>
            </w:r>
          </w:p>
          <w:p w14:paraId="145CFC99" w14:textId="77777777" w:rsidR="0009457D" w:rsidRDefault="0009457D" w:rsidP="0009457D">
            <w:pPr>
              <w:pStyle w:val="Code"/>
            </w:pPr>
            <w:r>
              <w:t xml:space="preserve">      &lt;article </w:t>
            </w:r>
            <w:proofErr w:type="spellStart"/>
            <w:r>
              <w:t>className</w:t>
            </w:r>
            <w:proofErr w:type="spellEnd"/>
            <w:r>
              <w:t>="box media "&gt;</w:t>
            </w:r>
          </w:p>
          <w:p w14:paraId="4E532C28" w14:textId="77777777" w:rsidR="0009457D" w:rsidRDefault="0009457D" w:rsidP="0009457D">
            <w:pPr>
              <w:pStyle w:val="Code"/>
            </w:pPr>
            <w:r>
              <w:t xml:space="preserve">        &lt;div </w:t>
            </w:r>
            <w:proofErr w:type="spellStart"/>
            <w:r>
              <w:t>className</w:t>
            </w:r>
            <w:proofErr w:type="spellEnd"/>
            <w:r>
              <w:t>="media-left"&gt;</w:t>
            </w:r>
          </w:p>
          <w:p w14:paraId="67D1EBAC" w14:textId="77777777" w:rsidR="0009457D" w:rsidRDefault="0009457D" w:rsidP="0009457D">
            <w:pPr>
              <w:pStyle w:val="Code"/>
            </w:pPr>
            <w:r>
              <w:t xml:space="preserve">              &lt;figure </w:t>
            </w:r>
            <w:proofErr w:type="spellStart"/>
            <w:r>
              <w:t>className</w:t>
            </w:r>
            <w:proofErr w:type="spellEnd"/>
            <w:r>
              <w:t>="image is-128x128"&gt;</w:t>
            </w:r>
          </w:p>
          <w:p w14:paraId="7B4B09F6" w14:textId="77777777" w:rsidR="0009457D" w:rsidRDefault="0009457D" w:rsidP="0009457D">
            <w:pPr>
              <w:pStyle w:val="Code"/>
            </w:pPr>
            <w:r>
              <w:t xml:space="preserve">                &lt;</w:t>
            </w:r>
            <w:proofErr w:type="spellStart"/>
            <w:r>
              <w:t>img</w:t>
            </w:r>
            <w:proofErr w:type="spellEnd"/>
            <w:r>
              <w:t xml:space="preserve"> </w:t>
            </w:r>
            <w:proofErr w:type="spellStart"/>
            <w:r>
              <w:t>src</w:t>
            </w:r>
            <w:proofErr w:type="spellEnd"/>
            <w:r>
              <w:t>="images/</w:t>
            </w:r>
            <w:proofErr w:type="spellStart"/>
            <w:r>
              <w:t>AMZN.svg</w:t>
            </w:r>
            <w:proofErr w:type="spellEnd"/>
            <w:r>
              <w:t>" /&gt;</w:t>
            </w:r>
          </w:p>
          <w:p w14:paraId="08CA1277" w14:textId="77777777" w:rsidR="0009457D" w:rsidRDefault="0009457D" w:rsidP="0009457D">
            <w:pPr>
              <w:pStyle w:val="Code"/>
            </w:pPr>
            <w:r>
              <w:t xml:space="preserve">              &lt;/figure&gt;</w:t>
            </w:r>
          </w:p>
          <w:p w14:paraId="4B330884" w14:textId="77777777" w:rsidR="0009457D" w:rsidRDefault="0009457D" w:rsidP="0009457D">
            <w:pPr>
              <w:pStyle w:val="Code"/>
            </w:pPr>
            <w:r>
              <w:lastRenderedPageBreak/>
              <w:t xml:space="preserve">        &lt;/div&gt;</w:t>
            </w:r>
          </w:p>
          <w:p w14:paraId="7FDA8D03" w14:textId="77777777" w:rsidR="0009457D" w:rsidRDefault="0009457D" w:rsidP="0009457D">
            <w:pPr>
              <w:pStyle w:val="Code"/>
            </w:pPr>
            <w:r>
              <w:t xml:space="preserve">        &lt;div </w:t>
            </w:r>
            <w:proofErr w:type="spellStart"/>
            <w:r>
              <w:t>className</w:t>
            </w:r>
            <w:proofErr w:type="spellEnd"/>
            <w:r>
              <w:t>="media-content"&gt;</w:t>
            </w:r>
          </w:p>
          <w:p w14:paraId="7E609CDA" w14:textId="77777777" w:rsidR="0009457D" w:rsidRDefault="0009457D" w:rsidP="0009457D">
            <w:pPr>
              <w:pStyle w:val="Code"/>
            </w:pPr>
            <w:r>
              <w:t xml:space="preserve">            &lt;h2&gt;Amazon&lt;/h2&gt;</w:t>
            </w:r>
          </w:p>
          <w:p w14:paraId="5B6E65A2" w14:textId="77777777" w:rsidR="0009457D" w:rsidRDefault="0009457D" w:rsidP="0009457D">
            <w:pPr>
              <w:pStyle w:val="Code"/>
            </w:pPr>
            <w:r>
              <w:t xml:space="preserve">            &lt;p&gt;&lt;strong&gt;Symbol:&lt;/strong&gt; AMZN&lt;/p&gt;</w:t>
            </w:r>
          </w:p>
          <w:p w14:paraId="353DDD3B" w14:textId="77777777" w:rsidR="0009457D" w:rsidRDefault="0009457D" w:rsidP="0009457D">
            <w:pPr>
              <w:pStyle w:val="Code"/>
            </w:pPr>
            <w:r>
              <w:t xml:space="preserve">            &lt;p&gt;&lt;strong&gt;Sector:&lt;/strong&gt; Consumer Discretionary&lt;/p&gt;</w:t>
            </w:r>
          </w:p>
          <w:p w14:paraId="215CF10F" w14:textId="77777777" w:rsidR="0009457D" w:rsidRDefault="0009457D" w:rsidP="0009457D">
            <w:pPr>
              <w:pStyle w:val="Code"/>
            </w:pPr>
            <w:r>
              <w:t xml:space="preserve">            &lt;p&gt;&lt;strong&gt;HQ:&lt;/strong&gt; Seattle, Washington&lt;/p&gt;</w:t>
            </w:r>
          </w:p>
          <w:p w14:paraId="05989103" w14:textId="77777777" w:rsidR="0009457D" w:rsidRDefault="0009457D" w:rsidP="0009457D">
            <w:pPr>
              <w:pStyle w:val="Code"/>
            </w:pPr>
            <w:r>
              <w:t xml:space="preserve">        &lt;/div&gt;</w:t>
            </w:r>
          </w:p>
          <w:p w14:paraId="48FFDB48" w14:textId="77777777" w:rsidR="0009457D" w:rsidRDefault="0009457D" w:rsidP="0009457D">
            <w:pPr>
              <w:pStyle w:val="Code"/>
            </w:pPr>
            <w:r>
              <w:t xml:space="preserve">        &lt;div </w:t>
            </w:r>
            <w:proofErr w:type="spellStart"/>
            <w:r>
              <w:t>className</w:t>
            </w:r>
            <w:proofErr w:type="spellEnd"/>
            <w:r>
              <w:t>="media-right"&gt;</w:t>
            </w:r>
          </w:p>
          <w:p w14:paraId="1A8C4608" w14:textId="77777777" w:rsidR="0009457D" w:rsidRDefault="0009457D" w:rsidP="0009457D">
            <w:pPr>
              <w:pStyle w:val="Code"/>
            </w:pPr>
            <w:r>
              <w:t xml:space="preserve">          &lt;button </w:t>
            </w:r>
            <w:proofErr w:type="spellStart"/>
            <w:r>
              <w:t>className</w:t>
            </w:r>
            <w:proofErr w:type="spellEnd"/>
            <w:r>
              <w:t>="button is-primary"&gt;Edit&lt;/button&gt;</w:t>
            </w:r>
          </w:p>
          <w:p w14:paraId="12675177" w14:textId="77777777" w:rsidR="0009457D" w:rsidRDefault="0009457D" w:rsidP="0009457D">
            <w:pPr>
              <w:pStyle w:val="Code"/>
            </w:pPr>
            <w:r>
              <w:t xml:space="preserve">        &lt;/div&gt;                     </w:t>
            </w:r>
          </w:p>
          <w:p w14:paraId="20ACEA52" w14:textId="77777777" w:rsidR="0009457D" w:rsidRDefault="0009457D" w:rsidP="0009457D">
            <w:pPr>
              <w:pStyle w:val="Code"/>
            </w:pPr>
            <w:r>
              <w:t xml:space="preserve">      &lt;/article&gt;</w:t>
            </w:r>
          </w:p>
          <w:p w14:paraId="24A60616" w14:textId="77777777" w:rsidR="0009457D" w:rsidRDefault="0009457D" w:rsidP="0009457D">
            <w:pPr>
              <w:pStyle w:val="CodeBold"/>
            </w:pPr>
            <w:r>
              <w:t xml:space="preserve">    );</w:t>
            </w:r>
          </w:p>
          <w:p w14:paraId="1044399C" w14:textId="77777777" w:rsidR="0009457D" w:rsidRDefault="0009457D" w:rsidP="0009457D">
            <w:pPr>
              <w:pStyle w:val="CodeBold"/>
            </w:pPr>
            <w:r>
              <w:t xml:space="preserve">  }</w:t>
            </w:r>
          </w:p>
          <w:p w14:paraId="483B87E0" w14:textId="2462D151" w:rsidR="0009457D" w:rsidRDefault="0009457D" w:rsidP="0009457D">
            <w:pPr>
              <w:pStyle w:val="CodeBold"/>
            </w:pPr>
            <w:r>
              <w:t>}</w:t>
            </w:r>
          </w:p>
        </w:tc>
      </w:tr>
      <w:tr w:rsidR="0009457D" w14:paraId="6834C779" w14:textId="77777777" w:rsidTr="004E2D5F">
        <w:tc>
          <w:tcPr>
            <w:tcW w:w="450" w:type="dxa"/>
            <w:tcBorders>
              <w:top w:val="nil"/>
              <w:left w:val="nil"/>
              <w:bottom w:val="nil"/>
              <w:right w:val="nil"/>
            </w:tcBorders>
          </w:tcPr>
          <w:p w14:paraId="3EC28AD2" w14:textId="4BD556AE" w:rsidR="0009457D" w:rsidRDefault="0009457D" w:rsidP="009D1393">
            <w:pPr>
              <w:pStyle w:val="TableNumber"/>
            </w:pPr>
            <w:r>
              <w:lastRenderedPageBreak/>
              <w:t>3</w:t>
            </w:r>
          </w:p>
        </w:tc>
        <w:tc>
          <w:tcPr>
            <w:tcW w:w="7650" w:type="dxa"/>
            <w:tcBorders>
              <w:top w:val="nil"/>
              <w:left w:val="nil"/>
              <w:bottom w:val="nil"/>
              <w:right w:val="nil"/>
            </w:tcBorders>
          </w:tcPr>
          <w:p w14:paraId="15FD6893" w14:textId="77777777" w:rsidR="0009457D" w:rsidRDefault="0009457D" w:rsidP="00DE58AA">
            <w:pPr>
              <w:pStyle w:val="TableText"/>
            </w:pPr>
            <w:r>
              <w:t>Test in browser.</w:t>
            </w:r>
          </w:p>
          <w:p w14:paraId="485461B2" w14:textId="2039312F" w:rsidR="0009457D" w:rsidRDefault="0009457D" w:rsidP="0009457D">
            <w:pPr>
              <w:pStyle w:val="TableComment"/>
            </w:pPr>
            <w:r>
              <w:t>This should work the same as the previous version (see Figure 20b.1)</w:t>
            </w:r>
          </w:p>
        </w:tc>
      </w:tr>
    </w:tbl>
    <w:p w14:paraId="17155F3E" w14:textId="153C3310" w:rsidR="000C6B1C" w:rsidRDefault="0009457D" w:rsidP="00645EB7">
      <w:pPr>
        <w:pStyle w:val="BodyMainSpaceAbove"/>
      </w:pPr>
      <w:r>
        <w:t>You are welcome to use either of these two approaches. We recommend you make yourself comfortable with either approach.</w:t>
      </w:r>
    </w:p>
    <w:p w14:paraId="78DC7BD0" w14:textId="4A70939C" w:rsidR="00CF5B40" w:rsidRPr="002D0E06" w:rsidRDefault="0009457D" w:rsidP="00CF5B40">
      <w:pPr>
        <w:pStyle w:val="FigureImage"/>
      </w:pPr>
      <w:r w:rsidRPr="0009457D">
        <w:rPr>
          <w:noProof/>
          <w:lang w:eastAsia="en-CA"/>
        </w:rPr>
        <w:drawing>
          <wp:inline distT="0" distB="0" distL="0" distR="0" wp14:anchorId="5BDBB73D" wp14:editId="38B2D8A8">
            <wp:extent cx="4800600" cy="2005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2005965"/>
                    </a:xfrm>
                    <a:prstGeom prst="rect">
                      <a:avLst/>
                    </a:prstGeom>
                  </pic:spPr>
                </pic:pic>
              </a:graphicData>
            </a:graphic>
          </wp:inline>
        </w:drawing>
      </w:r>
    </w:p>
    <w:p w14:paraId="3D86CF73" w14:textId="27D828D3" w:rsidR="00CF5B40" w:rsidRPr="002D0E06" w:rsidRDefault="0009457D" w:rsidP="00CF5B40">
      <w:pPr>
        <w:pStyle w:val="Caption"/>
      </w:pPr>
      <w:r>
        <w:t>Figure 2</w:t>
      </w:r>
      <w:r w:rsidR="00CF5B40">
        <w:t>0</w:t>
      </w:r>
      <w:r>
        <w:t>b</w:t>
      </w:r>
      <w:r w:rsidR="00CF5B40" w:rsidRPr="002D0E06">
        <w:t>.</w:t>
      </w:r>
      <w:r w:rsidR="00282A69">
        <w:fldChar w:fldCharType="begin"/>
      </w:r>
      <w:r w:rsidR="00282A69">
        <w:instrText xml:space="preserve"> SEQ Figure \* ARABIC </w:instrText>
      </w:r>
      <w:r w:rsidR="00282A69">
        <w:fldChar w:fldCharType="separate"/>
      </w:r>
      <w:r w:rsidR="005C7BA9">
        <w:rPr>
          <w:noProof/>
        </w:rPr>
        <w:t>1</w:t>
      </w:r>
      <w:r w:rsidR="00282A69">
        <w:rPr>
          <w:noProof/>
        </w:rPr>
        <w:fldChar w:fldCharType="end"/>
      </w:r>
      <w:r w:rsidR="00CF5B40" w:rsidRPr="002D0E06">
        <w:t xml:space="preserve"> – </w:t>
      </w:r>
      <w:r w:rsidR="00CF5B40">
        <w:t xml:space="preserve">Finished </w:t>
      </w:r>
      <w:r w:rsidR="009729A4">
        <w:t>Exercise 20b.</w:t>
      </w:r>
      <w:r>
        <w:t>02</w:t>
      </w:r>
    </w:p>
    <w:p w14:paraId="327FE233" w14:textId="77777777" w:rsidR="00316822" w:rsidRDefault="00316822">
      <w:r>
        <w:rPr>
          <w:smallCaps/>
        </w:rPr>
        <w:br w:type="page"/>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09457D" w14:paraId="7D6B69AB" w14:textId="77777777" w:rsidTr="00EB76FF">
        <w:trPr>
          <w:gridBefore w:val="1"/>
          <w:wBefore w:w="450" w:type="dxa"/>
        </w:trPr>
        <w:tc>
          <w:tcPr>
            <w:tcW w:w="7650" w:type="dxa"/>
            <w:tcBorders>
              <w:bottom w:val="single" w:sz="4" w:space="0" w:color="000080"/>
            </w:tcBorders>
            <w:shd w:val="clear" w:color="auto" w:fill="404040"/>
          </w:tcPr>
          <w:p w14:paraId="31F41F8E" w14:textId="6EF7C650" w:rsidR="0009457D" w:rsidRDefault="0009457D" w:rsidP="0009457D">
            <w:pPr>
              <w:pStyle w:val="TableStepHead"/>
            </w:pPr>
            <w:r>
              <w:lastRenderedPageBreak/>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Adding additional components instances</w:t>
            </w:r>
          </w:p>
        </w:tc>
      </w:tr>
      <w:tr w:rsidR="0009457D" w14:paraId="06840A85" w14:textId="77777777" w:rsidTr="00EB76FF">
        <w:tc>
          <w:tcPr>
            <w:tcW w:w="450" w:type="dxa"/>
            <w:tcBorders>
              <w:top w:val="nil"/>
              <w:left w:val="nil"/>
              <w:bottom w:val="nil"/>
              <w:right w:val="nil"/>
            </w:tcBorders>
          </w:tcPr>
          <w:p w14:paraId="1CC1B238" w14:textId="77777777" w:rsidR="0009457D" w:rsidRDefault="0009457D" w:rsidP="00EB76FF">
            <w:pPr>
              <w:pStyle w:val="TableNumber"/>
            </w:pPr>
            <w:r>
              <w:t>1</w:t>
            </w:r>
          </w:p>
        </w:tc>
        <w:tc>
          <w:tcPr>
            <w:tcW w:w="7650" w:type="dxa"/>
            <w:tcBorders>
              <w:top w:val="nil"/>
              <w:left w:val="nil"/>
              <w:bottom w:val="nil"/>
              <w:right w:val="nil"/>
            </w:tcBorders>
          </w:tcPr>
          <w:p w14:paraId="4DDED3CD" w14:textId="26D6E5FE" w:rsidR="0009457D" w:rsidRDefault="0009457D" w:rsidP="00EB76FF">
            <w:pPr>
              <w:pStyle w:val="TableText"/>
            </w:pPr>
            <w:r>
              <w:t xml:space="preserve">Open </w:t>
            </w:r>
            <w:r>
              <w:rPr>
                <w:rStyle w:val="MarginNote-URL"/>
              </w:rPr>
              <w:t>lab20b-exercise03</w:t>
            </w:r>
            <w:r w:rsidR="00282A69">
              <w:rPr>
                <w:rStyle w:val="MarginNote-URL"/>
              </w:rPr>
              <w:t>.html</w:t>
            </w:r>
            <w:r>
              <w:t xml:space="preserve">. </w:t>
            </w:r>
          </w:p>
          <w:p w14:paraId="787047EB" w14:textId="4055C09D" w:rsidR="0009457D" w:rsidRDefault="0009457D" w:rsidP="0009457D">
            <w:pPr>
              <w:pStyle w:val="TableComment"/>
            </w:pPr>
            <w:r>
              <w:t>In this exercise, you will add multiple instances of this component.</w:t>
            </w:r>
          </w:p>
        </w:tc>
      </w:tr>
      <w:tr w:rsidR="0009457D" w14:paraId="6CA0733F" w14:textId="77777777" w:rsidTr="00EB76FF">
        <w:tc>
          <w:tcPr>
            <w:tcW w:w="450" w:type="dxa"/>
            <w:tcBorders>
              <w:top w:val="nil"/>
              <w:left w:val="nil"/>
              <w:bottom w:val="nil"/>
              <w:right w:val="nil"/>
            </w:tcBorders>
          </w:tcPr>
          <w:p w14:paraId="12944572" w14:textId="77777777" w:rsidR="0009457D" w:rsidRDefault="0009457D" w:rsidP="00EB76FF">
            <w:pPr>
              <w:pStyle w:val="TableNumber"/>
            </w:pPr>
            <w:r>
              <w:t>2</w:t>
            </w:r>
          </w:p>
        </w:tc>
        <w:tc>
          <w:tcPr>
            <w:tcW w:w="7650" w:type="dxa"/>
            <w:tcBorders>
              <w:top w:val="nil"/>
              <w:left w:val="nil"/>
              <w:bottom w:val="nil"/>
              <w:right w:val="nil"/>
            </w:tcBorders>
          </w:tcPr>
          <w:p w14:paraId="5D38D192" w14:textId="7FAD0324" w:rsidR="0009457D" w:rsidRDefault="0009457D" w:rsidP="00EB76FF">
            <w:pPr>
              <w:pStyle w:val="TableText"/>
            </w:pPr>
            <w:r>
              <w:t>Add</w:t>
            </w:r>
            <w:r w:rsidR="00316822">
              <w:t>/modify</w:t>
            </w:r>
            <w:r>
              <w:t xml:space="preserve"> the following code:</w:t>
            </w:r>
          </w:p>
          <w:p w14:paraId="0428250C" w14:textId="77777777" w:rsidR="00316822" w:rsidRDefault="00316822" w:rsidP="00316822">
            <w:pPr>
              <w:pStyle w:val="CodeCommentAbove"/>
            </w:pPr>
            <w:r>
              <w:t>/* Notice here that we are defining another component which will</w:t>
            </w:r>
          </w:p>
          <w:p w14:paraId="1321DD95" w14:textId="77777777" w:rsidR="00316822" w:rsidRDefault="00316822" w:rsidP="00316822">
            <w:pPr>
              <w:pStyle w:val="CodeComment"/>
            </w:pPr>
            <w:r>
              <w:t xml:space="preserve">   contain other </w:t>
            </w:r>
            <w:proofErr w:type="spellStart"/>
            <w:r>
              <w:t>other</w:t>
            </w:r>
            <w:proofErr w:type="spellEnd"/>
            <w:r>
              <w:t xml:space="preserve"> components </w:t>
            </w:r>
          </w:p>
          <w:p w14:paraId="153E54A7" w14:textId="77777777" w:rsidR="00316822" w:rsidRDefault="00316822" w:rsidP="00316822">
            <w:pPr>
              <w:pStyle w:val="CodeComment"/>
            </w:pPr>
            <w:r>
              <w:t xml:space="preserve">   </w:t>
            </w:r>
          </w:p>
          <w:p w14:paraId="13425500" w14:textId="77777777" w:rsidR="00316822" w:rsidRDefault="00316822" w:rsidP="00316822">
            <w:pPr>
              <w:pStyle w:val="CodeComment"/>
            </w:pPr>
            <w:r>
              <w:t xml:space="preserve">   For this to work there must be a single root element that is being </w:t>
            </w:r>
          </w:p>
          <w:p w14:paraId="72C39BAB" w14:textId="77777777" w:rsidR="00316822" w:rsidRDefault="00316822" w:rsidP="00316822">
            <w:pPr>
              <w:pStyle w:val="CodeComment"/>
            </w:pPr>
            <w:r>
              <w:t xml:space="preserve">   rendered ... try removing the &lt;div&gt; and it will no longer work </w:t>
            </w:r>
          </w:p>
          <w:p w14:paraId="596FE851" w14:textId="35304531" w:rsidR="00316822" w:rsidRDefault="00316822" w:rsidP="00316822">
            <w:pPr>
              <w:pStyle w:val="CodeComment"/>
            </w:pPr>
            <w:r>
              <w:t>*/</w:t>
            </w:r>
          </w:p>
          <w:p w14:paraId="17DB3382" w14:textId="77777777" w:rsidR="00316822" w:rsidRDefault="00316822" w:rsidP="00EB76FF">
            <w:pPr>
              <w:pStyle w:val="CodeBold"/>
            </w:pPr>
          </w:p>
          <w:p w14:paraId="63EA951C" w14:textId="77777777" w:rsidR="00316822" w:rsidRDefault="00316822" w:rsidP="00316822">
            <w:pPr>
              <w:pStyle w:val="CodeBold"/>
            </w:pPr>
            <w:proofErr w:type="spellStart"/>
            <w:r>
              <w:t>var</w:t>
            </w:r>
            <w:proofErr w:type="spellEnd"/>
            <w:r>
              <w:t xml:space="preserve"> app = (</w:t>
            </w:r>
          </w:p>
          <w:p w14:paraId="396745AA" w14:textId="77777777" w:rsidR="00316822" w:rsidRDefault="00316822" w:rsidP="00316822">
            <w:pPr>
              <w:pStyle w:val="CodeBold"/>
            </w:pPr>
            <w:r>
              <w:t xml:space="preserve">  &lt;div&gt;</w:t>
            </w:r>
          </w:p>
          <w:p w14:paraId="49E85337" w14:textId="77777777" w:rsidR="00316822" w:rsidRDefault="00316822" w:rsidP="00316822">
            <w:pPr>
              <w:pStyle w:val="CodeBold"/>
            </w:pPr>
            <w:r>
              <w:t xml:space="preserve">      &lt;Company  /&gt;</w:t>
            </w:r>
          </w:p>
          <w:p w14:paraId="70CD3141" w14:textId="77777777" w:rsidR="00316822" w:rsidRDefault="00316822" w:rsidP="00316822">
            <w:pPr>
              <w:pStyle w:val="CodeBold"/>
            </w:pPr>
            <w:r>
              <w:t xml:space="preserve">      &lt;Company  /&gt;</w:t>
            </w:r>
          </w:p>
          <w:p w14:paraId="0AE7875F" w14:textId="77777777" w:rsidR="00316822" w:rsidRDefault="00316822" w:rsidP="00316822">
            <w:pPr>
              <w:pStyle w:val="CodeBold"/>
            </w:pPr>
            <w:r>
              <w:t xml:space="preserve">      &lt;Company  /&gt;</w:t>
            </w:r>
          </w:p>
          <w:p w14:paraId="6F410B9E" w14:textId="77777777" w:rsidR="00316822" w:rsidRDefault="00316822" w:rsidP="00316822">
            <w:pPr>
              <w:pStyle w:val="CodeBold"/>
            </w:pPr>
            <w:r>
              <w:t xml:space="preserve">  &lt;/div&gt;</w:t>
            </w:r>
          </w:p>
          <w:p w14:paraId="2D67B0E0" w14:textId="77777777" w:rsidR="00316822" w:rsidRDefault="00316822" w:rsidP="00316822">
            <w:pPr>
              <w:pStyle w:val="CodeBold"/>
            </w:pPr>
            <w:r>
              <w:t>);</w:t>
            </w:r>
          </w:p>
          <w:p w14:paraId="7DF93A3E" w14:textId="77777777" w:rsidR="00316822" w:rsidRDefault="00316822" w:rsidP="00316822">
            <w:pPr>
              <w:pStyle w:val="CodeBold"/>
            </w:pPr>
            <w:r>
              <w:t xml:space="preserve">    </w:t>
            </w:r>
          </w:p>
          <w:p w14:paraId="48EAA3F3" w14:textId="5D3C578E" w:rsidR="0009457D" w:rsidRDefault="00316822" w:rsidP="00316822">
            <w:pPr>
              <w:pStyle w:val="Code"/>
            </w:pPr>
            <w:proofErr w:type="spellStart"/>
            <w:r>
              <w:t>ReactDOM.render</w:t>
            </w:r>
            <w:proofErr w:type="spellEnd"/>
            <w:r>
              <w:t>(</w:t>
            </w:r>
            <w:r w:rsidRPr="00316822">
              <w:rPr>
                <w:rStyle w:val="CodeBoldChar"/>
              </w:rPr>
              <w:t>app</w:t>
            </w:r>
            <w:r>
              <w:t xml:space="preserve">, </w:t>
            </w:r>
            <w:proofErr w:type="spellStart"/>
            <w:r>
              <w:t>document.querySelector</w:t>
            </w:r>
            <w:proofErr w:type="spellEnd"/>
            <w:r>
              <w:t xml:space="preserve">('#react-container'));   </w:t>
            </w:r>
          </w:p>
        </w:tc>
      </w:tr>
      <w:tr w:rsidR="00316822" w14:paraId="6C3F95CC" w14:textId="77777777" w:rsidTr="00EB76FF">
        <w:tc>
          <w:tcPr>
            <w:tcW w:w="450" w:type="dxa"/>
            <w:tcBorders>
              <w:top w:val="nil"/>
              <w:left w:val="nil"/>
              <w:bottom w:val="nil"/>
              <w:right w:val="nil"/>
            </w:tcBorders>
          </w:tcPr>
          <w:p w14:paraId="2900DF54" w14:textId="5E62956A" w:rsidR="00316822" w:rsidRDefault="00316822" w:rsidP="00EB76FF">
            <w:pPr>
              <w:pStyle w:val="TableNumber"/>
            </w:pPr>
            <w:r>
              <w:t>3</w:t>
            </w:r>
          </w:p>
        </w:tc>
        <w:tc>
          <w:tcPr>
            <w:tcW w:w="7650" w:type="dxa"/>
            <w:tcBorders>
              <w:top w:val="nil"/>
              <w:left w:val="nil"/>
              <w:bottom w:val="nil"/>
              <w:right w:val="nil"/>
            </w:tcBorders>
          </w:tcPr>
          <w:p w14:paraId="218451B7" w14:textId="070AE957" w:rsidR="00316822" w:rsidRDefault="00316822" w:rsidP="00EB76FF">
            <w:pPr>
              <w:pStyle w:val="TableText"/>
            </w:pPr>
            <w:r>
              <w:t>Test in browser.</w:t>
            </w:r>
          </w:p>
        </w:tc>
      </w:tr>
    </w:tbl>
    <w:p w14:paraId="07F00EA7" w14:textId="4A479531" w:rsidR="00316822" w:rsidRPr="002D0E06" w:rsidRDefault="00316822" w:rsidP="00316822">
      <w:pPr>
        <w:pStyle w:val="FigureImage"/>
      </w:pPr>
      <w:r w:rsidRPr="00316822">
        <w:rPr>
          <w:noProof/>
          <w:lang w:eastAsia="en-CA"/>
        </w:rPr>
        <w:drawing>
          <wp:inline distT="0" distB="0" distL="0" distR="0" wp14:anchorId="37335124" wp14:editId="14502044">
            <wp:extent cx="4803584" cy="3739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039" cy="3759752"/>
                    </a:xfrm>
                    <a:prstGeom prst="rect">
                      <a:avLst/>
                    </a:prstGeom>
                  </pic:spPr>
                </pic:pic>
              </a:graphicData>
            </a:graphic>
          </wp:inline>
        </w:drawing>
      </w:r>
    </w:p>
    <w:p w14:paraId="1F6EE068" w14:textId="32DE7360" w:rsidR="00316822" w:rsidRPr="002D0E06" w:rsidRDefault="00316822" w:rsidP="00316822">
      <w:pPr>
        <w:pStyle w:val="Caption"/>
      </w:pPr>
      <w:r>
        <w:t>Figure 20b</w:t>
      </w:r>
      <w:r w:rsidRPr="002D0E06">
        <w:t>.</w:t>
      </w:r>
      <w:r w:rsidR="00282A69">
        <w:fldChar w:fldCharType="begin"/>
      </w:r>
      <w:r w:rsidR="00282A69">
        <w:instrText xml:space="preserve"> SEQ Figure \* ARABIC </w:instrText>
      </w:r>
      <w:r w:rsidR="00282A69">
        <w:fldChar w:fldCharType="separate"/>
      </w:r>
      <w:r w:rsidR="005C7BA9">
        <w:rPr>
          <w:noProof/>
        </w:rPr>
        <w:t>2</w:t>
      </w:r>
      <w:r w:rsidR="00282A69">
        <w:rPr>
          <w:noProof/>
        </w:rPr>
        <w:fldChar w:fldCharType="end"/>
      </w:r>
      <w:r w:rsidRPr="002D0E06">
        <w:t xml:space="preserve"> – </w:t>
      </w:r>
      <w:r>
        <w:t>Finished Exercise 20b.</w:t>
      </w:r>
      <w:r w:rsidR="00312C88">
        <w:t>03</w:t>
      </w:r>
    </w:p>
    <w:p w14:paraId="524F097D" w14:textId="75F55E01" w:rsidR="00FF770F" w:rsidRDefault="00FF770F" w:rsidP="00FF770F">
      <w:pPr>
        <w:pStyle w:val="BodyMainSpaceAbove"/>
      </w:pPr>
      <w:r>
        <w:lastRenderedPageBreak/>
        <w:t xml:space="preserve">Of course, the previous exercise was limited by the fact that it displays the same content. In the next exercise, you will use </w:t>
      </w:r>
      <w:r w:rsidRPr="00FF770F">
        <w:rPr>
          <w:rStyle w:val="CodeChar"/>
        </w:rPr>
        <w:t>props</w:t>
      </w:r>
      <w:r>
        <w:t>, a read-only collection of data that is populated via your JSX markup, to rectify this limitation.</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FF770F" w14:paraId="594ED92B" w14:textId="77777777" w:rsidTr="00EB76FF">
        <w:trPr>
          <w:gridBefore w:val="1"/>
          <w:wBefore w:w="450" w:type="dxa"/>
        </w:trPr>
        <w:tc>
          <w:tcPr>
            <w:tcW w:w="7650" w:type="dxa"/>
            <w:tcBorders>
              <w:bottom w:val="single" w:sz="4" w:space="0" w:color="000080"/>
            </w:tcBorders>
            <w:shd w:val="clear" w:color="auto" w:fill="404040"/>
          </w:tcPr>
          <w:p w14:paraId="3D2BEDCE" w14:textId="5330ABD2" w:rsidR="00FF770F" w:rsidRDefault="00FF770F" w:rsidP="00FF770F">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Using props</w:t>
            </w:r>
          </w:p>
        </w:tc>
      </w:tr>
      <w:tr w:rsidR="00FF770F" w14:paraId="1AFE38D7" w14:textId="77777777" w:rsidTr="00EB76FF">
        <w:tc>
          <w:tcPr>
            <w:tcW w:w="450" w:type="dxa"/>
            <w:tcBorders>
              <w:top w:val="nil"/>
              <w:left w:val="nil"/>
              <w:bottom w:val="nil"/>
              <w:right w:val="nil"/>
            </w:tcBorders>
          </w:tcPr>
          <w:p w14:paraId="40EE1E96" w14:textId="77777777" w:rsidR="00FF770F" w:rsidRDefault="00FF770F" w:rsidP="00EB76FF">
            <w:pPr>
              <w:pStyle w:val="TableNumber"/>
            </w:pPr>
            <w:r>
              <w:t>1</w:t>
            </w:r>
          </w:p>
        </w:tc>
        <w:tc>
          <w:tcPr>
            <w:tcW w:w="7650" w:type="dxa"/>
            <w:tcBorders>
              <w:top w:val="nil"/>
              <w:left w:val="nil"/>
              <w:bottom w:val="nil"/>
              <w:right w:val="nil"/>
            </w:tcBorders>
          </w:tcPr>
          <w:p w14:paraId="5FECD041" w14:textId="0B873FAD" w:rsidR="00FF770F" w:rsidRDefault="00FF770F" w:rsidP="00942CF7">
            <w:pPr>
              <w:pStyle w:val="TableText"/>
            </w:pPr>
            <w:r>
              <w:t xml:space="preserve">Open </w:t>
            </w:r>
            <w:r>
              <w:rPr>
                <w:rStyle w:val="MarginNote-URL"/>
              </w:rPr>
              <w:t>lab20b-exercise04a</w:t>
            </w:r>
            <w:r w:rsidR="00282A69">
              <w:rPr>
                <w:rStyle w:val="MarginNote-URL"/>
              </w:rPr>
              <w:t>.html</w:t>
            </w:r>
            <w:r>
              <w:t xml:space="preserve">. </w:t>
            </w:r>
          </w:p>
        </w:tc>
      </w:tr>
      <w:tr w:rsidR="00E33D7D" w14:paraId="30301246" w14:textId="77777777" w:rsidTr="00EB76FF">
        <w:tc>
          <w:tcPr>
            <w:tcW w:w="450" w:type="dxa"/>
            <w:tcBorders>
              <w:top w:val="nil"/>
              <w:left w:val="nil"/>
              <w:bottom w:val="nil"/>
              <w:right w:val="nil"/>
            </w:tcBorders>
          </w:tcPr>
          <w:p w14:paraId="40DED72C" w14:textId="3F39DE92" w:rsidR="00E33D7D" w:rsidRDefault="00E33D7D" w:rsidP="00EB76FF">
            <w:pPr>
              <w:pStyle w:val="TableNumber"/>
            </w:pPr>
            <w:r>
              <w:t>2</w:t>
            </w:r>
          </w:p>
        </w:tc>
        <w:tc>
          <w:tcPr>
            <w:tcW w:w="7650" w:type="dxa"/>
            <w:tcBorders>
              <w:top w:val="nil"/>
              <w:left w:val="nil"/>
              <w:bottom w:val="nil"/>
              <w:right w:val="nil"/>
            </w:tcBorders>
          </w:tcPr>
          <w:p w14:paraId="2A1C6A65" w14:textId="77777777" w:rsidR="00E33D7D" w:rsidRDefault="00E33D7D" w:rsidP="00EB76FF">
            <w:pPr>
              <w:pStyle w:val="TableText"/>
            </w:pPr>
            <w:r>
              <w:t>Modify the &lt;app&gt; element as shown in the following code:</w:t>
            </w:r>
          </w:p>
          <w:p w14:paraId="2111160F" w14:textId="77777777" w:rsidR="00E33D7D" w:rsidRDefault="00E33D7D" w:rsidP="00E33D7D">
            <w:pPr>
              <w:pStyle w:val="CodeCommentAbove"/>
            </w:pPr>
            <w:r>
              <w:t>/* Notice here that we are adding attributes (and a child element) to our</w:t>
            </w:r>
          </w:p>
          <w:p w14:paraId="050FD2A0" w14:textId="77777777" w:rsidR="00E33D7D" w:rsidRDefault="00E33D7D" w:rsidP="00E33D7D">
            <w:pPr>
              <w:pStyle w:val="CodeComment"/>
            </w:pPr>
            <w:r>
              <w:t xml:space="preserve">  &lt;Company&gt; elements. These will be accessing within the component via </w:t>
            </w:r>
          </w:p>
          <w:p w14:paraId="777BE149" w14:textId="3F7AD688" w:rsidR="00E33D7D" w:rsidRDefault="00E33D7D" w:rsidP="00E33D7D">
            <w:pPr>
              <w:pStyle w:val="CodeComment"/>
            </w:pPr>
            <w:r>
              <w:t xml:space="preserve">  </w:t>
            </w:r>
            <w:proofErr w:type="gramStart"/>
            <w:r>
              <w:t>the</w:t>
            </w:r>
            <w:proofErr w:type="gramEnd"/>
            <w:r>
              <w:t xml:space="preserve"> props collection.</w:t>
            </w:r>
          </w:p>
          <w:p w14:paraId="667E9A63" w14:textId="77777777" w:rsidR="00E33D7D" w:rsidRDefault="00E33D7D" w:rsidP="00E33D7D">
            <w:pPr>
              <w:pStyle w:val="CodeComment"/>
            </w:pPr>
            <w:r>
              <w:t>*/</w:t>
            </w:r>
          </w:p>
          <w:p w14:paraId="21F5C552" w14:textId="77777777" w:rsidR="00E33D7D" w:rsidRDefault="00E33D7D" w:rsidP="00E33D7D">
            <w:pPr>
              <w:pStyle w:val="Code"/>
            </w:pPr>
            <w:proofErr w:type="spellStart"/>
            <w:r>
              <w:t>var</w:t>
            </w:r>
            <w:proofErr w:type="spellEnd"/>
            <w:r>
              <w:t xml:space="preserve"> app = (</w:t>
            </w:r>
          </w:p>
          <w:p w14:paraId="6C9FB034" w14:textId="77777777" w:rsidR="00E33D7D" w:rsidRDefault="00E33D7D" w:rsidP="00E33D7D">
            <w:pPr>
              <w:pStyle w:val="Code"/>
            </w:pPr>
            <w:r>
              <w:t xml:space="preserve">  &lt;div&gt;</w:t>
            </w:r>
          </w:p>
          <w:p w14:paraId="4537BDCA" w14:textId="77777777" w:rsidR="00E33D7D" w:rsidRDefault="00E33D7D" w:rsidP="00E33D7D">
            <w:pPr>
              <w:pStyle w:val="CodeBold"/>
            </w:pPr>
            <w:r>
              <w:t xml:space="preserve">      &lt;Company symbol="AMZN" sector="Consumer Discretionary" </w:t>
            </w:r>
            <w:proofErr w:type="spellStart"/>
            <w:r>
              <w:t>hq</w:t>
            </w:r>
            <w:proofErr w:type="spellEnd"/>
            <w:r>
              <w:t>="Seattle, Washington"&gt;Amazon&lt;/Company&gt;</w:t>
            </w:r>
          </w:p>
          <w:p w14:paraId="0678D4D0" w14:textId="77777777" w:rsidR="00E33D7D" w:rsidRDefault="00E33D7D" w:rsidP="00E33D7D">
            <w:pPr>
              <w:pStyle w:val="CodeBold"/>
            </w:pPr>
            <w:r>
              <w:t xml:space="preserve">      &lt;Company symbol="GOOG" sector="Information Technology" </w:t>
            </w:r>
            <w:proofErr w:type="spellStart"/>
            <w:r>
              <w:t>hq</w:t>
            </w:r>
            <w:proofErr w:type="spellEnd"/>
            <w:r>
              <w:t xml:space="preserve">="Mountain View, California"&gt;Alphabet </w:t>
            </w:r>
            <w:proofErr w:type="spellStart"/>
            <w:r>
              <w:t>Inc</w:t>
            </w:r>
            <w:proofErr w:type="spellEnd"/>
            <w:r>
              <w:t xml:space="preserve"> Class A&lt;/Company&gt;</w:t>
            </w:r>
          </w:p>
          <w:p w14:paraId="6488EEA6" w14:textId="77777777" w:rsidR="00E33D7D" w:rsidRDefault="00E33D7D" w:rsidP="00E33D7D">
            <w:pPr>
              <w:pStyle w:val="CodeBold"/>
            </w:pPr>
            <w:r>
              <w:t xml:space="preserve">      &lt;Company symbol="AAPL" sector="Information Technology" </w:t>
            </w:r>
            <w:proofErr w:type="spellStart"/>
            <w:r>
              <w:t>hq</w:t>
            </w:r>
            <w:proofErr w:type="spellEnd"/>
            <w:r>
              <w:t>="Cupertino, California"&gt;Apple&lt;/Company&gt;</w:t>
            </w:r>
          </w:p>
          <w:p w14:paraId="74385442" w14:textId="77777777" w:rsidR="00E33D7D" w:rsidRDefault="00E33D7D" w:rsidP="00E33D7D">
            <w:pPr>
              <w:pStyle w:val="CodeBold"/>
            </w:pPr>
            <w:r>
              <w:t xml:space="preserve">      &lt;Company symbol="T" sector="Telecommunications Services" </w:t>
            </w:r>
            <w:proofErr w:type="spellStart"/>
            <w:r>
              <w:t>hq</w:t>
            </w:r>
            <w:proofErr w:type="spellEnd"/>
            <w:r>
              <w:t>="Dallas, Texas"&gt;AT&amp;T&lt;/Company&gt;</w:t>
            </w:r>
          </w:p>
          <w:p w14:paraId="30054EC8" w14:textId="77777777" w:rsidR="00E33D7D" w:rsidRDefault="00E33D7D" w:rsidP="00E33D7D">
            <w:pPr>
              <w:pStyle w:val="Code"/>
            </w:pPr>
            <w:r>
              <w:t xml:space="preserve">  &lt;/div&gt;</w:t>
            </w:r>
          </w:p>
          <w:p w14:paraId="364F4441" w14:textId="77777777" w:rsidR="00E33D7D" w:rsidRDefault="00E33D7D" w:rsidP="00E33D7D">
            <w:pPr>
              <w:pStyle w:val="Code"/>
            </w:pPr>
            <w:r>
              <w:t>);</w:t>
            </w:r>
          </w:p>
          <w:p w14:paraId="3FF18961" w14:textId="066E8901" w:rsidR="008347BC" w:rsidRDefault="008347BC" w:rsidP="008347BC">
            <w:pPr>
              <w:pStyle w:val="TableComment"/>
            </w:pPr>
            <w:r>
              <w:t>The use of the child element for the name is not necessary; it is here just to show how to use it instead of attributes.</w:t>
            </w:r>
          </w:p>
        </w:tc>
      </w:tr>
      <w:tr w:rsidR="00E33D7D" w14:paraId="54E3E255" w14:textId="77777777" w:rsidTr="00EB76FF">
        <w:tc>
          <w:tcPr>
            <w:tcW w:w="450" w:type="dxa"/>
            <w:tcBorders>
              <w:top w:val="nil"/>
              <w:left w:val="nil"/>
              <w:bottom w:val="nil"/>
              <w:right w:val="nil"/>
            </w:tcBorders>
          </w:tcPr>
          <w:p w14:paraId="0A3E0836" w14:textId="456EB30A" w:rsidR="00E33D7D" w:rsidRDefault="00E33D7D" w:rsidP="00EB76FF">
            <w:pPr>
              <w:pStyle w:val="TableNumber"/>
            </w:pPr>
            <w:r>
              <w:t>3</w:t>
            </w:r>
          </w:p>
        </w:tc>
        <w:tc>
          <w:tcPr>
            <w:tcW w:w="7650" w:type="dxa"/>
            <w:tcBorders>
              <w:top w:val="nil"/>
              <w:left w:val="nil"/>
              <w:bottom w:val="nil"/>
              <w:right w:val="nil"/>
            </w:tcBorders>
          </w:tcPr>
          <w:p w14:paraId="42D77082" w14:textId="09C07ACE" w:rsidR="00E33D7D" w:rsidRDefault="008347BC" w:rsidP="00EB76FF">
            <w:pPr>
              <w:pStyle w:val="TableText"/>
            </w:pPr>
            <w:r>
              <w:t>Modify the component as follows and test.</w:t>
            </w:r>
          </w:p>
          <w:p w14:paraId="34FCBEBD" w14:textId="77777777" w:rsidR="00E33D7D" w:rsidRDefault="00E33D7D" w:rsidP="00E33D7D">
            <w:pPr>
              <w:pStyle w:val="CodeCommentAbove"/>
            </w:pPr>
            <w:r>
              <w:t>/* Here we are using the props collection to access the element attributes</w:t>
            </w:r>
          </w:p>
          <w:p w14:paraId="5F2E1EA4" w14:textId="77777777" w:rsidR="00E33D7D" w:rsidRDefault="00E33D7D" w:rsidP="00E33D7D">
            <w:pPr>
              <w:pStyle w:val="CodeComment"/>
            </w:pPr>
            <w:r>
              <w:t>*/</w:t>
            </w:r>
          </w:p>
          <w:p w14:paraId="075A6C72" w14:textId="77777777" w:rsidR="00E33D7D" w:rsidRDefault="00E33D7D" w:rsidP="00E33D7D">
            <w:pPr>
              <w:pStyle w:val="Code"/>
            </w:pPr>
            <w:proofErr w:type="spellStart"/>
            <w:r>
              <w:t>const</w:t>
            </w:r>
            <w:proofErr w:type="spellEnd"/>
            <w:r>
              <w:t xml:space="preserve"> Company = </w:t>
            </w:r>
            <w:proofErr w:type="spellStart"/>
            <w:r>
              <w:t>React.createClass</w:t>
            </w:r>
            <w:proofErr w:type="spellEnd"/>
            <w:r>
              <w:t>({</w:t>
            </w:r>
          </w:p>
          <w:p w14:paraId="32FF1659" w14:textId="77777777" w:rsidR="00E33D7D" w:rsidRDefault="00E33D7D" w:rsidP="00E33D7D">
            <w:pPr>
              <w:pStyle w:val="Code"/>
            </w:pPr>
            <w:r>
              <w:t xml:space="preserve">  render: function() {</w:t>
            </w:r>
          </w:p>
          <w:p w14:paraId="7F09325D" w14:textId="77777777" w:rsidR="00E33D7D" w:rsidRDefault="00E33D7D" w:rsidP="00E33D7D">
            <w:pPr>
              <w:pStyle w:val="Code"/>
            </w:pPr>
            <w:r>
              <w:t xml:space="preserve">    return (</w:t>
            </w:r>
          </w:p>
          <w:p w14:paraId="1EDE186B" w14:textId="77777777" w:rsidR="00E33D7D" w:rsidRDefault="00E33D7D" w:rsidP="00E33D7D">
            <w:pPr>
              <w:pStyle w:val="Code"/>
            </w:pPr>
            <w:r>
              <w:t xml:space="preserve">      &lt;article </w:t>
            </w:r>
            <w:proofErr w:type="spellStart"/>
            <w:r>
              <w:t>className</w:t>
            </w:r>
            <w:proofErr w:type="spellEnd"/>
            <w:r>
              <w:t>="box media "&gt;</w:t>
            </w:r>
          </w:p>
          <w:p w14:paraId="495B7373" w14:textId="77777777" w:rsidR="00E33D7D" w:rsidRDefault="00E33D7D" w:rsidP="00E33D7D">
            <w:pPr>
              <w:pStyle w:val="Code"/>
            </w:pPr>
            <w:r>
              <w:t xml:space="preserve">        &lt;div </w:t>
            </w:r>
            <w:proofErr w:type="spellStart"/>
            <w:r>
              <w:t>className</w:t>
            </w:r>
            <w:proofErr w:type="spellEnd"/>
            <w:r>
              <w:t>="media-left"&gt;</w:t>
            </w:r>
          </w:p>
          <w:p w14:paraId="5468CD8E" w14:textId="77777777" w:rsidR="00E33D7D" w:rsidRDefault="00E33D7D" w:rsidP="00E33D7D">
            <w:pPr>
              <w:pStyle w:val="Code"/>
            </w:pPr>
            <w:r>
              <w:t xml:space="preserve">              &lt;figure </w:t>
            </w:r>
            <w:proofErr w:type="spellStart"/>
            <w:r>
              <w:t>className</w:t>
            </w:r>
            <w:proofErr w:type="spellEnd"/>
            <w:r>
              <w:t>="image is-128x128"&gt;</w:t>
            </w:r>
          </w:p>
          <w:p w14:paraId="53A2A510" w14:textId="77777777" w:rsidR="00E33D7D" w:rsidRDefault="00E33D7D" w:rsidP="00E33D7D">
            <w:pPr>
              <w:pStyle w:val="Code"/>
            </w:pPr>
            <w:r>
              <w:t xml:space="preserve">                &lt;</w:t>
            </w:r>
            <w:proofErr w:type="spellStart"/>
            <w:r>
              <w:t>img</w:t>
            </w:r>
            <w:proofErr w:type="spellEnd"/>
            <w:r>
              <w:t xml:space="preserve"> </w:t>
            </w:r>
            <w:proofErr w:type="spellStart"/>
            <w:r>
              <w:t>src</w:t>
            </w:r>
            <w:proofErr w:type="spellEnd"/>
            <w:r>
              <w:t>=</w:t>
            </w:r>
            <w:r w:rsidRPr="00E33D7D">
              <w:rPr>
                <w:rStyle w:val="CodeBoldChar"/>
              </w:rPr>
              <w:t xml:space="preserve">{"images/" + </w:t>
            </w:r>
            <w:proofErr w:type="spellStart"/>
            <w:r w:rsidRPr="00E33D7D">
              <w:rPr>
                <w:rStyle w:val="CodeBoldChar"/>
              </w:rPr>
              <w:t>this.props.symbol</w:t>
            </w:r>
            <w:proofErr w:type="spellEnd"/>
            <w:r w:rsidRPr="00E33D7D">
              <w:rPr>
                <w:rStyle w:val="CodeBoldChar"/>
              </w:rPr>
              <w:t xml:space="preserve"> + ".</w:t>
            </w:r>
            <w:proofErr w:type="spellStart"/>
            <w:r w:rsidRPr="00E33D7D">
              <w:rPr>
                <w:rStyle w:val="CodeBoldChar"/>
              </w:rPr>
              <w:t>svg</w:t>
            </w:r>
            <w:proofErr w:type="spellEnd"/>
            <w:r w:rsidRPr="00E33D7D">
              <w:rPr>
                <w:rStyle w:val="CodeBoldChar"/>
              </w:rPr>
              <w:t>"}</w:t>
            </w:r>
            <w:r>
              <w:t xml:space="preserve"> /&gt;</w:t>
            </w:r>
          </w:p>
          <w:p w14:paraId="21A346E8" w14:textId="77777777" w:rsidR="00E33D7D" w:rsidRDefault="00E33D7D" w:rsidP="00E33D7D">
            <w:pPr>
              <w:pStyle w:val="Code"/>
            </w:pPr>
            <w:r>
              <w:t xml:space="preserve">              &lt;/figure&gt;</w:t>
            </w:r>
          </w:p>
          <w:p w14:paraId="0FE401EF" w14:textId="77777777" w:rsidR="00E33D7D" w:rsidRDefault="00E33D7D" w:rsidP="00E33D7D">
            <w:pPr>
              <w:pStyle w:val="Code"/>
            </w:pPr>
            <w:r>
              <w:t xml:space="preserve">        &lt;/div&gt;</w:t>
            </w:r>
          </w:p>
          <w:p w14:paraId="392AE486" w14:textId="77777777" w:rsidR="00E33D7D" w:rsidRDefault="00E33D7D" w:rsidP="00E33D7D">
            <w:pPr>
              <w:pStyle w:val="Code"/>
            </w:pPr>
            <w:r>
              <w:t xml:space="preserve">        &lt;div </w:t>
            </w:r>
            <w:proofErr w:type="spellStart"/>
            <w:r>
              <w:t>className</w:t>
            </w:r>
            <w:proofErr w:type="spellEnd"/>
            <w:r>
              <w:t>="media-content"&gt;</w:t>
            </w:r>
          </w:p>
          <w:p w14:paraId="3D8DB315" w14:textId="77777777" w:rsidR="00E33D7D" w:rsidRDefault="00E33D7D" w:rsidP="00E33D7D">
            <w:pPr>
              <w:pStyle w:val="Code"/>
            </w:pPr>
            <w:r>
              <w:t xml:space="preserve">            &lt;h2&gt;</w:t>
            </w:r>
            <w:r w:rsidRPr="00E33D7D">
              <w:rPr>
                <w:rStyle w:val="CodeBoldChar"/>
              </w:rPr>
              <w:t>{</w:t>
            </w:r>
            <w:proofErr w:type="spellStart"/>
            <w:r w:rsidRPr="00E33D7D">
              <w:rPr>
                <w:rStyle w:val="CodeBoldChar"/>
              </w:rPr>
              <w:t>this.props.children</w:t>
            </w:r>
            <w:proofErr w:type="spellEnd"/>
            <w:r w:rsidRPr="00E33D7D">
              <w:rPr>
                <w:rStyle w:val="CodeBoldChar"/>
              </w:rPr>
              <w:t>}</w:t>
            </w:r>
            <w:r>
              <w:t>&lt;/h2&gt;</w:t>
            </w:r>
          </w:p>
          <w:p w14:paraId="001C14A2" w14:textId="77777777" w:rsidR="00E33D7D" w:rsidRDefault="00E33D7D" w:rsidP="00E33D7D">
            <w:pPr>
              <w:pStyle w:val="Code"/>
            </w:pPr>
            <w:r>
              <w:t xml:space="preserve">            &lt;p&gt;&lt;strong&gt;Symbol:&lt;/strong&gt; </w:t>
            </w:r>
            <w:r w:rsidRPr="00E33D7D">
              <w:rPr>
                <w:rStyle w:val="CodeBoldChar"/>
              </w:rPr>
              <w:t>{</w:t>
            </w:r>
            <w:proofErr w:type="spellStart"/>
            <w:r w:rsidRPr="00E33D7D">
              <w:rPr>
                <w:rStyle w:val="CodeBoldChar"/>
              </w:rPr>
              <w:t>this.props.symbol</w:t>
            </w:r>
            <w:proofErr w:type="spellEnd"/>
            <w:r w:rsidRPr="00E33D7D">
              <w:rPr>
                <w:rStyle w:val="CodeBoldChar"/>
              </w:rPr>
              <w:t>}</w:t>
            </w:r>
            <w:r>
              <w:t>&lt;/p&gt;</w:t>
            </w:r>
          </w:p>
          <w:p w14:paraId="505042D3" w14:textId="77777777" w:rsidR="00E33D7D" w:rsidRDefault="00E33D7D" w:rsidP="00E33D7D">
            <w:pPr>
              <w:pStyle w:val="Code"/>
            </w:pPr>
            <w:r>
              <w:t xml:space="preserve">            &lt;p&gt;&lt;strong&gt;Sector:&lt;/strong&gt; </w:t>
            </w:r>
            <w:r w:rsidRPr="00E33D7D">
              <w:rPr>
                <w:rStyle w:val="CodeBoldChar"/>
              </w:rPr>
              <w:t>{</w:t>
            </w:r>
            <w:proofErr w:type="spellStart"/>
            <w:r w:rsidRPr="00E33D7D">
              <w:rPr>
                <w:rStyle w:val="CodeBoldChar"/>
              </w:rPr>
              <w:t>this.props.sector</w:t>
            </w:r>
            <w:proofErr w:type="spellEnd"/>
            <w:r w:rsidRPr="00E33D7D">
              <w:rPr>
                <w:rStyle w:val="CodeBoldChar"/>
              </w:rPr>
              <w:t>}</w:t>
            </w:r>
            <w:r>
              <w:t>&lt;/p&gt;</w:t>
            </w:r>
          </w:p>
          <w:p w14:paraId="3220666E" w14:textId="77777777" w:rsidR="00E33D7D" w:rsidRDefault="00E33D7D" w:rsidP="00E33D7D">
            <w:pPr>
              <w:pStyle w:val="Code"/>
            </w:pPr>
            <w:r>
              <w:t xml:space="preserve">            &lt;p&gt;&lt;strong&gt;HQ:&lt;/strong&gt; </w:t>
            </w:r>
            <w:r w:rsidRPr="00E33D7D">
              <w:rPr>
                <w:rStyle w:val="CodeBoldChar"/>
              </w:rPr>
              <w:t>{</w:t>
            </w:r>
            <w:proofErr w:type="spellStart"/>
            <w:r w:rsidRPr="00E33D7D">
              <w:rPr>
                <w:rStyle w:val="CodeBoldChar"/>
              </w:rPr>
              <w:t>this.props.hq</w:t>
            </w:r>
            <w:proofErr w:type="spellEnd"/>
            <w:r w:rsidRPr="00E33D7D">
              <w:rPr>
                <w:rStyle w:val="CodeBoldChar"/>
              </w:rPr>
              <w:t>}</w:t>
            </w:r>
            <w:r>
              <w:t>&lt;/p&gt;</w:t>
            </w:r>
          </w:p>
          <w:p w14:paraId="200660A8" w14:textId="77777777" w:rsidR="00E33D7D" w:rsidRDefault="00E33D7D" w:rsidP="00E33D7D">
            <w:pPr>
              <w:pStyle w:val="Code"/>
            </w:pPr>
            <w:r>
              <w:t xml:space="preserve">        &lt;/div&gt;</w:t>
            </w:r>
          </w:p>
          <w:p w14:paraId="2FB6C694" w14:textId="77777777" w:rsidR="00E33D7D" w:rsidRDefault="00E33D7D" w:rsidP="00E33D7D">
            <w:pPr>
              <w:pStyle w:val="Code"/>
            </w:pPr>
            <w:r>
              <w:t xml:space="preserve">        &lt;div </w:t>
            </w:r>
            <w:proofErr w:type="spellStart"/>
            <w:r>
              <w:t>className</w:t>
            </w:r>
            <w:proofErr w:type="spellEnd"/>
            <w:r>
              <w:t>="media-right"&gt;</w:t>
            </w:r>
          </w:p>
          <w:p w14:paraId="11ECE26D" w14:textId="77777777" w:rsidR="00E33D7D" w:rsidRDefault="00E33D7D" w:rsidP="00E33D7D">
            <w:pPr>
              <w:pStyle w:val="Code"/>
            </w:pPr>
            <w:r>
              <w:t xml:space="preserve">          &lt;button </w:t>
            </w:r>
            <w:proofErr w:type="spellStart"/>
            <w:r>
              <w:t>className</w:t>
            </w:r>
            <w:proofErr w:type="spellEnd"/>
            <w:r>
              <w:t>="button is-primary"&gt;Edit&lt;/button&gt;</w:t>
            </w:r>
          </w:p>
          <w:p w14:paraId="47B72E16" w14:textId="77777777" w:rsidR="00E33D7D" w:rsidRDefault="00E33D7D" w:rsidP="00E33D7D">
            <w:pPr>
              <w:pStyle w:val="Code"/>
            </w:pPr>
            <w:r>
              <w:t xml:space="preserve">        &lt;/div&gt;                     </w:t>
            </w:r>
          </w:p>
          <w:p w14:paraId="596FEE90" w14:textId="77777777" w:rsidR="00E33D7D" w:rsidRDefault="00E33D7D" w:rsidP="00E33D7D">
            <w:pPr>
              <w:pStyle w:val="Code"/>
            </w:pPr>
            <w:r>
              <w:t xml:space="preserve">      &lt;/article&gt;</w:t>
            </w:r>
          </w:p>
          <w:p w14:paraId="361FEBB8" w14:textId="77777777" w:rsidR="00E33D7D" w:rsidRDefault="00E33D7D" w:rsidP="00E33D7D">
            <w:pPr>
              <w:pStyle w:val="Code"/>
            </w:pPr>
            <w:r>
              <w:t xml:space="preserve">    );</w:t>
            </w:r>
          </w:p>
          <w:p w14:paraId="01A2D0C8" w14:textId="77777777" w:rsidR="00E33D7D" w:rsidRDefault="00E33D7D" w:rsidP="00E33D7D">
            <w:pPr>
              <w:pStyle w:val="Code"/>
            </w:pPr>
            <w:r>
              <w:t xml:space="preserve">  }</w:t>
            </w:r>
          </w:p>
          <w:p w14:paraId="08CDA948" w14:textId="5E304173" w:rsidR="00E33D7D" w:rsidRDefault="00E33D7D" w:rsidP="00E33D7D">
            <w:pPr>
              <w:pStyle w:val="Code"/>
            </w:pPr>
            <w:r>
              <w:t>});</w:t>
            </w:r>
          </w:p>
        </w:tc>
      </w:tr>
      <w:tr w:rsidR="00942CF7" w14:paraId="579C4719" w14:textId="77777777" w:rsidTr="00EB76FF">
        <w:tc>
          <w:tcPr>
            <w:tcW w:w="450" w:type="dxa"/>
            <w:tcBorders>
              <w:top w:val="nil"/>
              <w:left w:val="nil"/>
              <w:bottom w:val="nil"/>
              <w:right w:val="nil"/>
            </w:tcBorders>
          </w:tcPr>
          <w:p w14:paraId="14BFDCC6" w14:textId="21607814" w:rsidR="00942CF7" w:rsidRDefault="00942CF7" w:rsidP="00EB76FF">
            <w:pPr>
              <w:pStyle w:val="TableNumber"/>
            </w:pPr>
            <w:r>
              <w:lastRenderedPageBreak/>
              <w:t>4</w:t>
            </w:r>
          </w:p>
        </w:tc>
        <w:tc>
          <w:tcPr>
            <w:tcW w:w="7650" w:type="dxa"/>
            <w:tcBorders>
              <w:top w:val="nil"/>
              <w:left w:val="nil"/>
              <w:bottom w:val="nil"/>
              <w:right w:val="nil"/>
            </w:tcBorders>
          </w:tcPr>
          <w:p w14:paraId="1F854B08" w14:textId="1DA5C108" w:rsidR="00942CF7" w:rsidRDefault="00942CF7" w:rsidP="00942CF7">
            <w:pPr>
              <w:pStyle w:val="TableText"/>
            </w:pPr>
            <w:r>
              <w:t xml:space="preserve">If you are interested, examine </w:t>
            </w:r>
            <w:r>
              <w:rPr>
                <w:rStyle w:val="MarginNote-URL"/>
              </w:rPr>
              <w:t>lab20b-exercise04b</w:t>
            </w:r>
            <w:r w:rsidR="00282A69">
              <w:rPr>
                <w:rStyle w:val="MarginNote-URL"/>
              </w:rPr>
              <w:t>.html</w:t>
            </w:r>
            <w:r>
              <w:t xml:space="preserve">. It contains the equivalent but using a class instead of </w:t>
            </w:r>
            <w:proofErr w:type="spellStart"/>
            <w:r>
              <w:t>createClass</w:t>
            </w:r>
            <w:proofErr w:type="spellEnd"/>
            <w:r>
              <w:t>.</w:t>
            </w:r>
          </w:p>
        </w:tc>
      </w:tr>
    </w:tbl>
    <w:p w14:paraId="00123DAD" w14:textId="588366C2" w:rsidR="00942CF7" w:rsidRDefault="00942CF7" w:rsidP="00942CF7">
      <w:pPr>
        <w:pStyle w:val="BodyMainSpaceAbove"/>
      </w:pPr>
      <w:r>
        <w:t xml:space="preserve">In the next </w:t>
      </w:r>
      <w:r w:rsidR="00D52C5F">
        <w:t xml:space="preserve">two </w:t>
      </w:r>
      <w:r>
        <w:t>exercise</w:t>
      </w:r>
      <w:r w:rsidR="00D52C5F">
        <w:t>s</w:t>
      </w:r>
      <w:r>
        <w:t xml:space="preserve">, </w:t>
      </w:r>
      <w:r w:rsidR="00D52C5F">
        <w:t xml:space="preserve">you will add behaviors to the components and make use of the </w:t>
      </w:r>
      <w:r w:rsidR="00D52C5F" w:rsidRPr="00D52C5F">
        <w:rPr>
          <w:rStyle w:val="CodeChar"/>
        </w:rPr>
        <w:t>state</w:t>
      </w:r>
      <w:r w:rsidR="00D52C5F">
        <w:t xml:space="preserve"> collection to edit data within a component.</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942CF7" w14:paraId="392E6A01" w14:textId="77777777" w:rsidTr="00EB76FF">
        <w:trPr>
          <w:gridBefore w:val="1"/>
          <w:wBefore w:w="450" w:type="dxa"/>
        </w:trPr>
        <w:tc>
          <w:tcPr>
            <w:tcW w:w="7650" w:type="dxa"/>
            <w:tcBorders>
              <w:bottom w:val="single" w:sz="4" w:space="0" w:color="000080"/>
            </w:tcBorders>
            <w:shd w:val="clear" w:color="auto" w:fill="404040"/>
          </w:tcPr>
          <w:p w14:paraId="56D4B4F1" w14:textId="5011241A" w:rsidR="00942CF7" w:rsidRDefault="00942CF7" w:rsidP="00942CF7">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Adding Behaviors</w:t>
            </w:r>
          </w:p>
        </w:tc>
      </w:tr>
      <w:tr w:rsidR="00942CF7" w14:paraId="18178432" w14:textId="77777777" w:rsidTr="00EB76FF">
        <w:tc>
          <w:tcPr>
            <w:tcW w:w="450" w:type="dxa"/>
            <w:tcBorders>
              <w:top w:val="nil"/>
              <w:left w:val="nil"/>
              <w:bottom w:val="nil"/>
              <w:right w:val="nil"/>
            </w:tcBorders>
          </w:tcPr>
          <w:p w14:paraId="44A5716B" w14:textId="77777777" w:rsidR="00942CF7" w:rsidRDefault="00942CF7" w:rsidP="00EB76FF">
            <w:pPr>
              <w:pStyle w:val="TableNumber"/>
            </w:pPr>
            <w:r>
              <w:t>1</w:t>
            </w:r>
          </w:p>
        </w:tc>
        <w:tc>
          <w:tcPr>
            <w:tcW w:w="7650" w:type="dxa"/>
            <w:tcBorders>
              <w:top w:val="nil"/>
              <w:left w:val="nil"/>
              <w:bottom w:val="nil"/>
              <w:right w:val="nil"/>
            </w:tcBorders>
          </w:tcPr>
          <w:p w14:paraId="1BFE9BED" w14:textId="26354988" w:rsidR="00942CF7" w:rsidRDefault="00942CF7" w:rsidP="00EB76FF">
            <w:pPr>
              <w:pStyle w:val="TableText"/>
            </w:pPr>
            <w:r>
              <w:t xml:space="preserve">Open </w:t>
            </w:r>
            <w:r>
              <w:rPr>
                <w:rStyle w:val="MarginNote-URL"/>
              </w:rPr>
              <w:t>lab20b-exercise0</w:t>
            </w:r>
            <w:r w:rsidR="007D071D">
              <w:rPr>
                <w:rStyle w:val="MarginNote-URL"/>
              </w:rPr>
              <w:t>5</w:t>
            </w:r>
            <w:r w:rsidR="00282A69">
              <w:rPr>
                <w:rStyle w:val="MarginNote-URL"/>
              </w:rPr>
              <w:t>.html</w:t>
            </w:r>
            <w:r>
              <w:t xml:space="preserve"> </w:t>
            </w:r>
            <w:r w:rsidR="007D071D">
              <w:t>and add the following code:</w:t>
            </w:r>
          </w:p>
          <w:p w14:paraId="4CED9F15" w14:textId="77777777" w:rsidR="007D071D" w:rsidRDefault="007D071D" w:rsidP="007D071D">
            <w:pPr>
              <w:pStyle w:val="CodeCommentAbove"/>
            </w:pPr>
            <w:r>
              <w:t xml:space="preserve">/* We can add event handlers (or any helper functions) to our component </w:t>
            </w:r>
          </w:p>
          <w:p w14:paraId="71DBC474" w14:textId="77777777" w:rsidR="007D071D" w:rsidRDefault="007D071D" w:rsidP="007D071D">
            <w:pPr>
              <w:pStyle w:val="CodeComment"/>
            </w:pPr>
            <w:r>
              <w:t xml:space="preserve">   </w:t>
            </w:r>
            <w:proofErr w:type="gramStart"/>
            <w:r>
              <w:t>class</w:t>
            </w:r>
            <w:proofErr w:type="gramEnd"/>
            <w:r>
              <w:t xml:space="preserve">. In this example, you will be also wiring a click event handler </w:t>
            </w:r>
          </w:p>
          <w:p w14:paraId="3472C3CA" w14:textId="5697BAD2" w:rsidR="007D071D" w:rsidRDefault="007D071D" w:rsidP="007D071D">
            <w:pPr>
              <w:pStyle w:val="CodeComment"/>
            </w:pPr>
            <w:r>
              <w:t xml:space="preserve">   in the JSX ...notice the camel case</w:t>
            </w:r>
          </w:p>
          <w:p w14:paraId="4FB25F42" w14:textId="78721DC9" w:rsidR="007D071D" w:rsidRDefault="007D071D" w:rsidP="007D071D">
            <w:pPr>
              <w:pStyle w:val="CodeComment"/>
            </w:pPr>
            <w:r>
              <w:t>*/</w:t>
            </w:r>
          </w:p>
          <w:p w14:paraId="3C7D66C9" w14:textId="77777777" w:rsidR="007D071D" w:rsidRDefault="007D071D" w:rsidP="007D071D">
            <w:pPr>
              <w:pStyle w:val="CodeAbove"/>
            </w:pPr>
            <w:proofErr w:type="spellStart"/>
            <w:r>
              <w:t>const</w:t>
            </w:r>
            <w:proofErr w:type="spellEnd"/>
            <w:r>
              <w:t xml:space="preserve"> Company = </w:t>
            </w:r>
            <w:proofErr w:type="spellStart"/>
            <w:r>
              <w:t>React.createClass</w:t>
            </w:r>
            <w:proofErr w:type="spellEnd"/>
            <w:r>
              <w:t>({</w:t>
            </w:r>
          </w:p>
          <w:p w14:paraId="31DD0656" w14:textId="77777777" w:rsidR="007D071D" w:rsidRDefault="007D071D" w:rsidP="007D071D">
            <w:pPr>
              <w:pStyle w:val="Code"/>
            </w:pPr>
            <w:r>
              <w:t xml:space="preserve">  </w:t>
            </w:r>
          </w:p>
          <w:p w14:paraId="0748D881" w14:textId="77777777" w:rsidR="007D071D" w:rsidRDefault="007D071D" w:rsidP="007D071D">
            <w:pPr>
              <w:pStyle w:val="CodeBold"/>
            </w:pPr>
            <w:r>
              <w:t xml:space="preserve">  edit: function() {</w:t>
            </w:r>
          </w:p>
          <w:p w14:paraId="10A67660" w14:textId="77777777" w:rsidR="007D071D" w:rsidRDefault="007D071D" w:rsidP="007D071D">
            <w:pPr>
              <w:pStyle w:val="CodeBold"/>
            </w:pPr>
            <w:r>
              <w:t xml:space="preserve">      alert("now editing");</w:t>
            </w:r>
          </w:p>
          <w:p w14:paraId="5D180C7A" w14:textId="77777777" w:rsidR="007D071D" w:rsidRDefault="007D071D" w:rsidP="007D071D">
            <w:pPr>
              <w:pStyle w:val="CodeBold"/>
            </w:pPr>
            <w:r>
              <w:t xml:space="preserve">  },</w:t>
            </w:r>
          </w:p>
          <w:p w14:paraId="7EA388B9" w14:textId="77777777" w:rsidR="007D071D" w:rsidRDefault="007D071D" w:rsidP="007D071D">
            <w:pPr>
              <w:pStyle w:val="Code"/>
            </w:pPr>
            <w:r>
              <w:t xml:space="preserve">                            </w:t>
            </w:r>
          </w:p>
          <w:p w14:paraId="22B632BA" w14:textId="77777777" w:rsidR="007D071D" w:rsidRDefault="007D071D" w:rsidP="007D071D">
            <w:pPr>
              <w:pStyle w:val="Code"/>
            </w:pPr>
            <w:r>
              <w:t xml:space="preserve">  render: function() {</w:t>
            </w:r>
          </w:p>
          <w:p w14:paraId="698B4F5E" w14:textId="77777777" w:rsidR="007D071D" w:rsidRDefault="007D071D" w:rsidP="007D071D">
            <w:pPr>
              <w:pStyle w:val="Code"/>
            </w:pPr>
            <w:r>
              <w:t xml:space="preserve">    return (</w:t>
            </w:r>
          </w:p>
          <w:p w14:paraId="2070A6D0" w14:textId="77777777" w:rsidR="007D071D" w:rsidRDefault="007D071D" w:rsidP="007D071D">
            <w:pPr>
              <w:pStyle w:val="Code"/>
            </w:pPr>
            <w:r>
              <w:t xml:space="preserve">      &lt;article </w:t>
            </w:r>
            <w:proofErr w:type="spellStart"/>
            <w:r>
              <w:t>className</w:t>
            </w:r>
            <w:proofErr w:type="spellEnd"/>
            <w:r>
              <w:t>="box media "&gt;</w:t>
            </w:r>
          </w:p>
          <w:p w14:paraId="1CBC2EFD" w14:textId="77777777" w:rsidR="007D071D" w:rsidRDefault="007D071D" w:rsidP="007D071D">
            <w:pPr>
              <w:pStyle w:val="Code"/>
            </w:pPr>
            <w:r>
              <w:t xml:space="preserve">        &lt;div </w:t>
            </w:r>
            <w:proofErr w:type="spellStart"/>
            <w:r>
              <w:t>className</w:t>
            </w:r>
            <w:proofErr w:type="spellEnd"/>
            <w:r>
              <w:t>="media-left"&gt;</w:t>
            </w:r>
          </w:p>
          <w:p w14:paraId="7A6366F0" w14:textId="77777777" w:rsidR="007D071D" w:rsidRDefault="007D071D" w:rsidP="007D071D">
            <w:pPr>
              <w:pStyle w:val="Code"/>
            </w:pPr>
            <w:r>
              <w:t xml:space="preserve">              &lt;figure </w:t>
            </w:r>
            <w:proofErr w:type="spellStart"/>
            <w:r>
              <w:t>className</w:t>
            </w:r>
            <w:proofErr w:type="spellEnd"/>
            <w:r>
              <w:t>="image is-128x128"&gt;</w:t>
            </w:r>
          </w:p>
          <w:p w14:paraId="52710CE2" w14:textId="77777777" w:rsidR="007D071D" w:rsidRDefault="007D071D" w:rsidP="007D071D">
            <w:pPr>
              <w:pStyle w:val="Code"/>
            </w:pPr>
            <w:r>
              <w:t xml:space="preserve">                &lt;</w:t>
            </w:r>
            <w:proofErr w:type="spellStart"/>
            <w:r>
              <w:t>img</w:t>
            </w:r>
            <w:proofErr w:type="spellEnd"/>
            <w:r>
              <w:t xml:space="preserve"> </w:t>
            </w:r>
            <w:proofErr w:type="spellStart"/>
            <w:r>
              <w:t>src</w:t>
            </w:r>
            <w:proofErr w:type="spellEnd"/>
            <w:r>
              <w:t xml:space="preserve">={"images/" + </w:t>
            </w:r>
            <w:proofErr w:type="spellStart"/>
            <w:r>
              <w:t>this.props.symbol</w:t>
            </w:r>
            <w:proofErr w:type="spellEnd"/>
            <w:r>
              <w:t xml:space="preserve"> + ".</w:t>
            </w:r>
            <w:proofErr w:type="spellStart"/>
            <w:r>
              <w:t>svg</w:t>
            </w:r>
            <w:proofErr w:type="spellEnd"/>
            <w:r>
              <w:t>"} /&gt;</w:t>
            </w:r>
          </w:p>
          <w:p w14:paraId="56081224" w14:textId="77777777" w:rsidR="007D071D" w:rsidRDefault="007D071D" w:rsidP="007D071D">
            <w:pPr>
              <w:pStyle w:val="Code"/>
            </w:pPr>
            <w:r>
              <w:t xml:space="preserve">              &lt;/figure&gt;</w:t>
            </w:r>
          </w:p>
          <w:p w14:paraId="0EACD954" w14:textId="77777777" w:rsidR="007D071D" w:rsidRDefault="007D071D" w:rsidP="007D071D">
            <w:pPr>
              <w:pStyle w:val="Code"/>
            </w:pPr>
            <w:r>
              <w:t xml:space="preserve">        &lt;/div&gt;</w:t>
            </w:r>
          </w:p>
          <w:p w14:paraId="181A34B9" w14:textId="77777777" w:rsidR="007D071D" w:rsidRDefault="007D071D" w:rsidP="007D071D">
            <w:pPr>
              <w:pStyle w:val="Code"/>
            </w:pPr>
            <w:r>
              <w:t xml:space="preserve">        &lt;div </w:t>
            </w:r>
            <w:proofErr w:type="spellStart"/>
            <w:r>
              <w:t>className</w:t>
            </w:r>
            <w:proofErr w:type="spellEnd"/>
            <w:r>
              <w:t>="media-content"&gt;</w:t>
            </w:r>
          </w:p>
          <w:p w14:paraId="40656271" w14:textId="77777777" w:rsidR="007D071D" w:rsidRDefault="007D071D" w:rsidP="007D071D">
            <w:pPr>
              <w:pStyle w:val="Code"/>
            </w:pPr>
            <w:r>
              <w:t xml:space="preserve">            &lt;h2&gt;{</w:t>
            </w:r>
            <w:proofErr w:type="spellStart"/>
            <w:r>
              <w:t>this.props.children</w:t>
            </w:r>
            <w:proofErr w:type="spellEnd"/>
            <w:r>
              <w:t>}&lt;/h2&gt;</w:t>
            </w:r>
          </w:p>
          <w:p w14:paraId="0C7E5C99" w14:textId="77777777" w:rsidR="007D071D" w:rsidRDefault="007D071D" w:rsidP="007D071D">
            <w:pPr>
              <w:pStyle w:val="Code"/>
            </w:pPr>
            <w:r>
              <w:t xml:space="preserve">            &lt;p&gt;&lt;strong&gt;Symbol:&lt;/strong&gt; {</w:t>
            </w:r>
            <w:proofErr w:type="spellStart"/>
            <w:r>
              <w:t>this.props.symbol</w:t>
            </w:r>
            <w:proofErr w:type="spellEnd"/>
            <w:r>
              <w:t>}&lt;/p&gt;</w:t>
            </w:r>
          </w:p>
          <w:p w14:paraId="66B3215C" w14:textId="77777777" w:rsidR="007D071D" w:rsidRDefault="007D071D" w:rsidP="007D071D">
            <w:pPr>
              <w:pStyle w:val="Code"/>
            </w:pPr>
            <w:r>
              <w:t xml:space="preserve">            &lt;p&gt;&lt;strong&gt;Sector:&lt;/strong&gt; {</w:t>
            </w:r>
            <w:proofErr w:type="spellStart"/>
            <w:r>
              <w:t>this.props.sector</w:t>
            </w:r>
            <w:proofErr w:type="spellEnd"/>
            <w:r>
              <w:t>}&lt;/p&gt;</w:t>
            </w:r>
          </w:p>
          <w:p w14:paraId="0113C714" w14:textId="77777777" w:rsidR="007D071D" w:rsidRDefault="007D071D" w:rsidP="007D071D">
            <w:pPr>
              <w:pStyle w:val="Code"/>
            </w:pPr>
            <w:r>
              <w:t xml:space="preserve">            &lt;p&gt;&lt;strong&gt;HQ:&lt;/strong&gt; {</w:t>
            </w:r>
            <w:proofErr w:type="spellStart"/>
            <w:r>
              <w:t>this.props.hq</w:t>
            </w:r>
            <w:proofErr w:type="spellEnd"/>
            <w:r>
              <w:t>}&lt;/p&gt;</w:t>
            </w:r>
          </w:p>
          <w:p w14:paraId="6EC8F905" w14:textId="77777777" w:rsidR="007D071D" w:rsidRDefault="007D071D" w:rsidP="007D071D">
            <w:pPr>
              <w:pStyle w:val="Code"/>
            </w:pPr>
            <w:r>
              <w:t xml:space="preserve">        &lt;/div&gt;</w:t>
            </w:r>
          </w:p>
          <w:p w14:paraId="2F061BD8" w14:textId="77777777" w:rsidR="007D071D" w:rsidRDefault="007D071D" w:rsidP="007D071D">
            <w:pPr>
              <w:pStyle w:val="Code"/>
            </w:pPr>
            <w:r>
              <w:t xml:space="preserve">        &lt;div </w:t>
            </w:r>
            <w:proofErr w:type="spellStart"/>
            <w:r>
              <w:t>className</w:t>
            </w:r>
            <w:proofErr w:type="spellEnd"/>
            <w:r>
              <w:t>="media-right"&gt;</w:t>
            </w:r>
          </w:p>
          <w:p w14:paraId="4CDC273F" w14:textId="77777777" w:rsidR="007D071D" w:rsidRDefault="007D071D" w:rsidP="007D071D">
            <w:pPr>
              <w:pStyle w:val="Code"/>
            </w:pPr>
            <w:r>
              <w:t xml:space="preserve">          &lt;button </w:t>
            </w:r>
            <w:proofErr w:type="spellStart"/>
            <w:r>
              <w:t>className</w:t>
            </w:r>
            <w:proofErr w:type="spellEnd"/>
            <w:r>
              <w:t xml:space="preserve">="button is-primary" </w:t>
            </w:r>
          </w:p>
          <w:p w14:paraId="1867098F" w14:textId="3BE8F1FC" w:rsidR="007D071D" w:rsidRDefault="007D071D" w:rsidP="007D071D">
            <w:pPr>
              <w:pStyle w:val="Code"/>
            </w:pPr>
            <w:r>
              <w:t xml:space="preserve">                  </w:t>
            </w:r>
            <w:proofErr w:type="spellStart"/>
            <w:r w:rsidRPr="007D071D">
              <w:rPr>
                <w:rStyle w:val="CodeBoldChar"/>
              </w:rPr>
              <w:t>onClick</w:t>
            </w:r>
            <w:proofErr w:type="spellEnd"/>
            <w:r w:rsidRPr="007D071D">
              <w:rPr>
                <w:rStyle w:val="CodeBoldChar"/>
              </w:rPr>
              <w:t>={</w:t>
            </w:r>
            <w:proofErr w:type="spellStart"/>
            <w:r w:rsidRPr="007D071D">
              <w:rPr>
                <w:rStyle w:val="CodeBoldChar"/>
              </w:rPr>
              <w:t>this.edit</w:t>
            </w:r>
            <w:proofErr w:type="spellEnd"/>
            <w:r w:rsidRPr="007D071D">
              <w:rPr>
                <w:rStyle w:val="CodeBoldChar"/>
              </w:rPr>
              <w:t>}</w:t>
            </w:r>
            <w:r>
              <w:t>&gt;Edit&lt;/button&gt;</w:t>
            </w:r>
          </w:p>
          <w:p w14:paraId="43E66F7E" w14:textId="77777777" w:rsidR="007D071D" w:rsidRDefault="007D071D" w:rsidP="007D071D">
            <w:pPr>
              <w:pStyle w:val="Code"/>
            </w:pPr>
            <w:r>
              <w:t xml:space="preserve">        &lt;/div&gt;                     </w:t>
            </w:r>
          </w:p>
          <w:p w14:paraId="7A50059E" w14:textId="77777777" w:rsidR="007D071D" w:rsidRDefault="007D071D" w:rsidP="007D071D">
            <w:pPr>
              <w:pStyle w:val="Code"/>
            </w:pPr>
            <w:r>
              <w:t xml:space="preserve">      &lt;/article&gt;</w:t>
            </w:r>
          </w:p>
          <w:p w14:paraId="6AF47E39" w14:textId="77777777" w:rsidR="007D071D" w:rsidRDefault="007D071D" w:rsidP="007D071D">
            <w:pPr>
              <w:pStyle w:val="Code"/>
            </w:pPr>
            <w:r>
              <w:t xml:space="preserve">    );</w:t>
            </w:r>
          </w:p>
          <w:p w14:paraId="409B4C6A" w14:textId="77777777" w:rsidR="007D071D" w:rsidRDefault="007D071D" w:rsidP="007D071D">
            <w:pPr>
              <w:pStyle w:val="Code"/>
            </w:pPr>
            <w:r>
              <w:t xml:space="preserve">  }</w:t>
            </w:r>
          </w:p>
          <w:p w14:paraId="19FCF389" w14:textId="20CF5427" w:rsidR="007D071D" w:rsidRDefault="007D071D" w:rsidP="007D071D">
            <w:pPr>
              <w:pStyle w:val="Code"/>
            </w:pPr>
            <w:r>
              <w:t>});</w:t>
            </w:r>
          </w:p>
        </w:tc>
      </w:tr>
      <w:tr w:rsidR="007D071D" w14:paraId="0927FB81" w14:textId="77777777" w:rsidTr="00EB76FF">
        <w:tc>
          <w:tcPr>
            <w:tcW w:w="450" w:type="dxa"/>
            <w:tcBorders>
              <w:top w:val="nil"/>
              <w:left w:val="nil"/>
              <w:bottom w:val="nil"/>
              <w:right w:val="nil"/>
            </w:tcBorders>
          </w:tcPr>
          <w:p w14:paraId="3D8DF070" w14:textId="5DE835EA" w:rsidR="007D071D" w:rsidRDefault="007D071D" w:rsidP="00EB76FF">
            <w:pPr>
              <w:pStyle w:val="TableNumber"/>
            </w:pPr>
            <w:r>
              <w:t>2</w:t>
            </w:r>
          </w:p>
        </w:tc>
        <w:tc>
          <w:tcPr>
            <w:tcW w:w="7650" w:type="dxa"/>
            <w:tcBorders>
              <w:top w:val="nil"/>
              <w:left w:val="nil"/>
              <w:bottom w:val="nil"/>
              <w:right w:val="nil"/>
            </w:tcBorders>
          </w:tcPr>
          <w:p w14:paraId="2883579C" w14:textId="77777777" w:rsidR="007D071D" w:rsidRDefault="007D071D" w:rsidP="00EB76FF">
            <w:pPr>
              <w:pStyle w:val="TableText"/>
            </w:pPr>
            <w:r>
              <w:t>Test in browser by clicking on any of the edit buttons.</w:t>
            </w:r>
          </w:p>
          <w:p w14:paraId="094DCFC2" w14:textId="1986815C" w:rsidR="00DF55B7" w:rsidRDefault="00DF55B7" w:rsidP="00D52C5F">
            <w:pPr>
              <w:pStyle w:val="TableComment"/>
            </w:pPr>
            <w:r>
              <w:t xml:space="preserve">This isn’t all the impressive perhaps. In the next </w:t>
            </w:r>
            <w:r w:rsidR="00D52C5F">
              <w:t>exercise</w:t>
            </w:r>
            <w:r>
              <w:t>, we will change the rendering of the component based on whether it is in edit mode.</w:t>
            </w:r>
          </w:p>
        </w:tc>
      </w:tr>
    </w:tbl>
    <w:p w14:paraId="423A3845" w14:textId="37A13254" w:rsidR="00316822" w:rsidRDefault="00316822">
      <w:r>
        <w:br w:type="page"/>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9644A3" w14:paraId="3AE1BB79" w14:textId="77777777" w:rsidTr="00EB76FF">
        <w:trPr>
          <w:gridBefore w:val="1"/>
          <w:wBefore w:w="450" w:type="dxa"/>
        </w:trPr>
        <w:tc>
          <w:tcPr>
            <w:tcW w:w="7650" w:type="dxa"/>
            <w:tcBorders>
              <w:bottom w:val="single" w:sz="4" w:space="0" w:color="000080"/>
            </w:tcBorders>
            <w:shd w:val="clear" w:color="auto" w:fill="404040"/>
          </w:tcPr>
          <w:p w14:paraId="1B4ED8D9" w14:textId="77777777" w:rsidR="009644A3" w:rsidRDefault="009644A3" w:rsidP="00EB76FF">
            <w:pPr>
              <w:pStyle w:val="TableStepHead"/>
            </w:pPr>
            <w:r>
              <w:lastRenderedPageBreak/>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Adding Behaviors</w:t>
            </w:r>
          </w:p>
        </w:tc>
      </w:tr>
      <w:tr w:rsidR="009644A3" w14:paraId="6FC2ACF3" w14:textId="77777777" w:rsidTr="00EB76FF">
        <w:tc>
          <w:tcPr>
            <w:tcW w:w="450" w:type="dxa"/>
            <w:tcBorders>
              <w:top w:val="nil"/>
              <w:left w:val="nil"/>
              <w:bottom w:val="nil"/>
              <w:right w:val="nil"/>
            </w:tcBorders>
          </w:tcPr>
          <w:p w14:paraId="00E1E51B" w14:textId="77777777" w:rsidR="009644A3" w:rsidRDefault="009644A3" w:rsidP="00EB76FF">
            <w:pPr>
              <w:pStyle w:val="TableNumber"/>
            </w:pPr>
            <w:r>
              <w:t>1</w:t>
            </w:r>
          </w:p>
        </w:tc>
        <w:tc>
          <w:tcPr>
            <w:tcW w:w="7650" w:type="dxa"/>
            <w:tcBorders>
              <w:top w:val="nil"/>
              <w:left w:val="nil"/>
              <w:bottom w:val="nil"/>
              <w:right w:val="nil"/>
            </w:tcBorders>
          </w:tcPr>
          <w:p w14:paraId="751EEF9B" w14:textId="312A93A1" w:rsidR="009644A3" w:rsidRDefault="009644A3" w:rsidP="00EB76FF">
            <w:pPr>
              <w:pStyle w:val="TableText"/>
            </w:pPr>
            <w:r>
              <w:t xml:space="preserve">Open </w:t>
            </w:r>
            <w:r>
              <w:rPr>
                <w:rStyle w:val="MarginNote-URL"/>
              </w:rPr>
              <w:t>lab20b-exercise0</w:t>
            </w:r>
            <w:r w:rsidR="00D52C5F">
              <w:rPr>
                <w:rStyle w:val="MarginNote-URL"/>
              </w:rPr>
              <w:t>6</w:t>
            </w:r>
            <w:r w:rsidR="00282A69">
              <w:rPr>
                <w:rStyle w:val="MarginNote-URL"/>
              </w:rPr>
              <w:t>.html</w:t>
            </w:r>
            <w:r>
              <w:t xml:space="preserve"> and add the following code:</w:t>
            </w:r>
          </w:p>
          <w:p w14:paraId="3A9FB1A5" w14:textId="77777777" w:rsidR="00D52C5F" w:rsidRDefault="00D52C5F" w:rsidP="00D52C5F">
            <w:pPr>
              <w:pStyle w:val="CodeCommentAbove"/>
            </w:pPr>
            <w:r>
              <w:t>/* While helpful, props are read-only meaning that a component can't change</w:t>
            </w:r>
          </w:p>
          <w:p w14:paraId="41D91F12" w14:textId="77777777" w:rsidR="00D52C5F" w:rsidRDefault="00D52C5F" w:rsidP="00D52C5F">
            <w:pPr>
              <w:pStyle w:val="CodeComment"/>
            </w:pPr>
            <w:r>
              <w:t xml:space="preserve">   </w:t>
            </w:r>
            <w:proofErr w:type="gramStart"/>
            <w:r>
              <w:t>them</w:t>
            </w:r>
            <w:proofErr w:type="gramEnd"/>
            <w:r>
              <w:t>. Most components still need data it can manipulate and change. This</w:t>
            </w:r>
          </w:p>
          <w:p w14:paraId="0417BF72" w14:textId="601EDFD0" w:rsidR="00D52C5F" w:rsidRDefault="00D52C5F" w:rsidP="00D52C5F">
            <w:pPr>
              <w:pStyle w:val="CodeComment"/>
            </w:pPr>
            <w:r>
              <w:t xml:space="preserve">   is achieved via State ...</w:t>
            </w:r>
          </w:p>
          <w:p w14:paraId="1B7D131E" w14:textId="77777777" w:rsidR="00D52C5F" w:rsidRDefault="00D52C5F" w:rsidP="00D52C5F">
            <w:pPr>
              <w:pStyle w:val="CodeComment"/>
            </w:pPr>
            <w:r>
              <w:t xml:space="preserve">   In this example, our first State variable will be a flag indicating </w:t>
            </w:r>
          </w:p>
          <w:p w14:paraId="1E182AEB" w14:textId="26B4AA9C" w:rsidR="00D52C5F" w:rsidRDefault="00D52C5F" w:rsidP="00D52C5F">
            <w:pPr>
              <w:pStyle w:val="CodeComment"/>
            </w:pPr>
            <w:r>
              <w:t xml:space="preserve">   </w:t>
            </w:r>
            <w:proofErr w:type="gramStart"/>
            <w:r>
              <w:t>whether</w:t>
            </w:r>
            <w:proofErr w:type="gramEnd"/>
            <w:r>
              <w:t xml:space="preserve"> or not we are in edit mode .</w:t>
            </w:r>
          </w:p>
          <w:p w14:paraId="20333D2F" w14:textId="77777777" w:rsidR="00D52C5F" w:rsidRDefault="00D52C5F" w:rsidP="00D52C5F">
            <w:pPr>
              <w:pStyle w:val="CodeComment"/>
            </w:pPr>
            <w:r>
              <w:t>*/</w:t>
            </w:r>
          </w:p>
          <w:p w14:paraId="68BEF64F" w14:textId="77777777" w:rsidR="00D52C5F" w:rsidRDefault="00D52C5F" w:rsidP="00D52C5F">
            <w:pPr>
              <w:pStyle w:val="Code"/>
            </w:pPr>
            <w:proofErr w:type="spellStart"/>
            <w:r>
              <w:t>const</w:t>
            </w:r>
            <w:proofErr w:type="spellEnd"/>
            <w:r>
              <w:t xml:space="preserve"> Company = </w:t>
            </w:r>
            <w:proofErr w:type="spellStart"/>
            <w:r>
              <w:t>React.createClass</w:t>
            </w:r>
            <w:proofErr w:type="spellEnd"/>
            <w:r>
              <w:t>({</w:t>
            </w:r>
          </w:p>
          <w:p w14:paraId="00FC246C" w14:textId="77777777" w:rsidR="00D52C5F" w:rsidRDefault="00D52C5F" w:rsidP="00D52C5F">
            <w:pPr>
              <w:pStyle w:val="Code"/>
            </w:pPr>
            <w:r>
              <w:t xml:space="preserve">  </w:t>
            </w:r>
          </w:p>
          <w:p w14:paraId="7C01E98D" w14:textId="77777777" w:rsidR="00D52C5F" w:rsidRDefault="00D52C5F" w:rsidP="00D52C5F">
            <w:pPr>
              <w:pStyle w:val="Code"/>
            </w:pPr>
            <w:r>
              <w:t xml:space="preserve">  /* if using </w:t>
            </w:r>
            <w:proofErr w:type="spellStart"/>
            <w:r>
              <w:t>createClass</w:t>
            </w:r>
            <w:proofErr w:type="spellEnd"/>
            <w:r>
              <w:t xml:space="preserve"> this function is kind of like a class constructor</w:t>
            </w:r>
          </w:p>
          <w:p w14:paraId="640DF00A" w14:textId="23F6E078" w:rsidR="00D52C5F" w:rsidRDefault="00D52C5F" w:rsidP="00D52C5F">
            <w:pPr>
              <w:pStyle w:val="Code"/>
            </w:pPr>
            <w:r>
              <w:t xml:space="preserve">     for setting up initial state */</w:t>
            </w:r>
          </w:p>
          <w:p w14:paraId="05BEA14E" w14:textId="77777777" w:rsidR="00D52C5F" w:rsidRDefault="00D52C5F" w:rsidP="00D52C5F">
            <w:pPr>
              <w:pStyle w:val="CodeBold"/>
            </w:pPr>
            <w:r>
              <w:t xml:space="preserve">  </w:t>
            </w:r>
            <w:proofErr w:type="spellStart"/>
            <w:r>
              <w:t>getInitialState</w:t>
            </w:r>
            <w:proofErr w:type="spellEnd"/>
            <w:r>
              <w:t>: function() {</w:t>
            </w:r>
          </w:p>
          <w:p w14:paraId="7D3EDAF7" w14:textId="77777777" w:rsidR="00D52C5F" w:rsidRDefault="00D52C5F" w:rsidP="00D52C5F">
            <w:pPr>
              <w:pStyle w:val="CodeBold"/>
            </w:pPr>
            <w:r>
              <w:t xml:space="preserve">      return {editing: false}</w:t>
            </w:r>
          </w:p>
          <w:p w14:paraId="6F632752" w14:textId="77777777" w:rsidR="00D52C5F" w:rsidRDefault="00D52C5F" w:rsidP="00D52C5F">
            <w:pPr>
              <w:pStyle w:val="CodeBold"/>
            </w:pPr>
            <w:r>
              <w:t xml:space="preserve">  },</w:t>
            </w:r>
          </w:p>
          <w:p w14:paraId="0CAF8075" w14:textId="000F85E3" w:rsidR="00D52C5F" w:rsidRDefault="00D52C5F" w:rsidP="00D52C5F">
            <w:pPr>
              <w:pStyle w:val="Code"/>
            </w:pPr>
            <w:r>
              <w:t xml:space="preserve">                              </w:t>
            </w:r>
          </w:p>
          <w:p w14:paraId="43DFC9C4" w14:textId="77777777" w:rsidR="00D52C5F" w:rsidRDefault="00D52C5F" w:rsidP="00D52C5F">
            <w:pPr>
              <w:pStyle w:val="CodeComment"/>
            </w:pPr>
            <w:r>
              <w:t xml:space="preserve">  /* Here we are defining some helper functions that change state ... </w:t>
            </w:r>
          </w:p>
          <w:p w14:paraId="7B4C460E" w14:textId="77777777" w:rsidR="00D52C5F" w:rsidRDefault="00D52C5F" w:rsidP="00D52C5F">
            <w:pPr>
              <w:pStyle w:val="CodeComment"/>
            </w:pPr>
            <w:r>
              <w:t xml:space="preserve">     notice the use of </w:t>
            </w:r>
            <w:proofErr w:type="spellStart"/>
            <w:r>
              <w:t>setState</w:t>
            </w:r>
            <w:proofErr w:type="spellEnd"/>
            <w:r>
              <w:t xml:space="preserve">() ... it's a bit like PHP, which uses </w:t>
            </w:r>
          </w:p>
          <w:p w14:paraId="25C09C0E" w14:textId="77777777" w:rsidR="00D52C5F" w:rsidRDefault="00D52C5F" w:rsidP="00D52C5F">
            <w:pPr>
              <w:pStyle w:val="CodeComment"/>
            </w:pPr>
            <w:r>
              <w:t xml:space="preserve">     the </w:t>
            </w:r>
            <w:proofErr w:type="spellStart"/>
            <w:r>
              <w:t>setcookie</w:t>
            </w:r>
            <w:proofErr w:type="spellEnd"/>
            <w:r>
              <w:t>() function to change a cookie, but $_COOKIE to retrieve</w:t>
            </w:r>
          </w:p>
          <w:p w14:paraId="38288FD5" w14:textId="5FA96188" w:rsidR="00D52C5F" w:rsidRDefault="00D52C5F" w:rsidP="00D52C5F">
            <w:pPr>
              <w:pStyle w:val="CodeComment"/>
            </w:pPr>
            <w:r>
              <w:t xml:space="preserve">     a cookie */</w:t>
            </w:r>
          </w:p>
          <w:p w14:paraId="0722A4E4" w14:textId="77777777" w:rsidR="00D52C5F" w:rsidRDefault="00D52C5F" w:rsidP="00D52C5F">
            <w:pPr>
              <w:pStyle w:val="Code"/>
            </w:pPr>
            <w:r>
              <w:t xml:space="preserve">  edit: function() {</w:t>
            </w:r>
          </w:p>
          <w:p w14:paraId="571C6F61" w14:textId="77777777" w:rsidR="00D52C5F" w:rsidRDefault="00D52C5F" w:rsidP="00D52C5F">
            <w:pPr>
              <w:pStyle w:val="CodeBold"/>
            </w:pPr>
            <w:r>
              <w:t xml:space="preserve">      </w:t>
            </w:r>
            <w:proofErr w:type="spellStart"/>
            <w:r>
              <w:t>this.setState</w:t>
            </w:r>
            <w:proofErr w:type="spellEnd"/>
            <w:r>
              <w:t>({editing: true});</w:t>
            </w:r>
          </w:p>
          <w:p w14:paraId="78E9D10C" w14:textId="77777777" w:rsidR="00D52C5F" w:rsidRDefault="00D52C5F" w:rsidP="00D52C5F">
            <w:pPr>
              <w:pStyle w:val="Code"/>
            </w:pPr>
            <w:r>
              <w:t xml:space="preserve">  },</w:t>
            </w:r>
          </w:p>
          <w:p w14:paraId="510E1ECE" w14:textId="77777777" w:rsidR="00D52C5F" w:rsidRDefault="00D52C5F" w:rsidP="00D52C5F">
            <w:pPr>
              <w:pStyle w:val="CodeBold"/>
            </w:pPr>
          </w:p>
          <w:p w14:paraId="3D05C061" w14:textId="77777777" w:rsidR="00D52C5F" w:rsidRDefault="00D52C5F" w:rsidP="00D52C5F">
            <w:pPr>
              <w:pStyle w:val="CodeBold"/>
            </w:pPr>
            <w:r>
              <w:t xml:space="preserve">  save: function() {</w:t>
            </w:r>
          </w:p>
          <w:p w14:paraId="20B22F5E" w14:textId="77777777" w:rsidR="00D52C5F" w:rsidRDefault="00D52C5F" w:rsidP="00D52C5F">
            <w:pPr>
              <w:pStyle w:val="CodeBold"/>
            </w:pPr>
            <w:r>
              <w:t xml:space="preserve">      </w:t>
            </w:r>
            <w:proofErr w:type="spellStart"/>
            <w:r>
              <w:t>this.setState</w:t>
            </w:r>
            <w:proofErr w:type="spellEnd"/>
            <w:r>
              <w:t>({editing: false});</w:t>
            </w:r>
          </w:p>
          <w:p w14:paraId="461005FE" w14:textId="71F4D311" w:rsidR="00312C88" w:rsidRDefault="00D52C5F" w:rsidP="000866DC">
            <w:pPr>
              <w:pStyle w:val="CodeBold"/>
            </w:pPr>
            <w:r>
              <w:t xml:space="preserve">  },</w:t>
            </w:r>
          </w:p>
        </w:tc>
      </w:tr>
      <w:tr w:rsidR="000866DC" w14:paraId="44D14DC7" w14:textId="77777777" w:rsidTr="00D52C5F">
        <w:tc>
          <w:tcPr>
            <w:tcW w:w="450" w:type="dxa"/>
            <w:tcBorders>
              <w:top w:val="nil"/>
              <w:left w:val="nil"/>
              <w:bottom w:val="nil"/>
              <w:right w:val="nil"/>
            </w:tcBorders>
          </w:tcPr>
          <w:p w14:paraId="7FC2EBD8" w14:textId="2CA1AA3B" w:rsidR="000866DC" w:rsidRDefault="000866DC" w:rsidP="00EB76FF">
            <w:pPr>
              <w:pStyle w:val="TableNumber"/>
            </w:pPr>
            <w:r>
              <w:t>2</w:t>
            </w:r>
          </w:p>
        </w:tc>
        <w:tc>
          <w:tcPr>
            <w:tcW w:w="7650" w:type="dxa"/>
            <w:tcBorders>
              <w:top w:val="nil"/>
              <w:left w:val="nil"/>
              <w:bottom w:val="nil"/>
              <w:right w:val="nil"/>
            </w:tcBorders>
          </w:tcPr>
          <w:p w14:paraId="73DEC8FB" w14:textId="2B8FDA11" w:rsidR="000866DC" w:rsidRDefault="000866DC" w:rsidP="00EB76FF">
            <w:pPr>
              <w:pStyle w:val="TableText"/>
            </w:pPr>
            <w:r>
              <w:t xml:space="preserve">You can examine </w:t>
            </w:r>
            <w:r>
              <w:rPr>
                <w:rStyle w:val="MarginNote-URL"/>
              </w:rPr>
              <w:t>lab20b-exercise06b</w:t>
            </w:r>
            <w:r w:rsidR="00282A69">
              <w:rPr>
                <w:rStyle w:val="MarginNote-URL"/>
              </w:rPr>
              <w:t>.html</w:t>
            </w:r>
            <w:r>
              <w:t xml:space="preserve"> to see the class version of this step. You will notice that it doesn’t use </w:t>
            </w:r>
            <w:proofErr w:type="spellStart"/>
            <w:r w:rsidRPr="000866DC">
              <w:rPr>
                <w:rStyle w:val="CodeChar"/>
              </w:rPr>
              <w:t>getInitialState</w:t>
            </w:r>
            <w:proofErr w:type="spellEnd"/>
            <w:r>
              <w:t xml:space="preserve"> but instead uses a class constructor.</w:t>
            </w:r>
            <w:r w:rsidR="004C0D2F">
              <w:t xml:space="preserve"> As well, using “</w:t>
            </w:r>
            <w:r w:rsidR="004C0D2F" w:rsidRPr="004C0D2F">
              <w:rPr>
                <w:rStyle w:val="CodeChar"/>
              </w:rPr>
              <w:t>this</w:t>
            </w:r>
            <w:r w:rsidR="004C0D2F">
              <w:t>” is more complicated within classes.</w:t>
            </w:r>
          </w:p>
        </w:tc>
      </w:tr>
      <w:tr w:rsidR="00D52C5F" w14:paraId="33080296" w14:textId="77777777" w:rsidTr="00D52C5F">
        <w:tc>
          <w:tcPr>
            <w:tcW w:w="450" w:type="dxa"/>
            <w:tcBorders>
              <w:top w:val="nil"/>
              <w:left w:val="nil"/>
              <w:bottom w:val="nil"/>
              <w:right w:val="nil"/>
            </w:tcBorders>
          </w:tcPr>
          <w:p w14:paraId="66442E54" w14:textId="60BB6F22" w:rsidR="00D52C5F" w:rsidRDefault="000866DC" w:rsidP="00EB76FF">
            <w:pPr>
              <w:pStyle w:val="TableNumber"/>
            </w:pPr>
            <w:r>
              <w:t>3</w:t>
            </w:r>
          </w:p>
        </w:tc>
        <w:tc>
          <w:tcPr>
            <w:tcW w:w="7650" w:type="dxa"/>
            <w:tcBorders>
              <w:top w:val="nil"/>
              <w:left w:val="nil"/>
              <w:bottom w:val="nil"/>
              <w:right w:val="nil"/>
            </w:tcBorders>
          </w:tcPr>
          <w:p w14:paraId="60B24B84" w14:textId="55284F57" w:rsidR="00D52C5F" w:rsidRDefault="00D52C5F" w:rsidP="00EB76FF">
            <w:pPr>
              <w:pStyle w:val="TableText"/>
            </w:pPr>
            <w:r>
              <w:t xml:space="preserve">Rename the </w:t>
            </w:r>
            <w:r w:rsidRPr="00D52C5F">
              <w:rPr>
                <w:rStyle w:val="CodeChar"/>
              </w:rPr>
              <w:t>render</w:t>
            </w:r>
            <w:r>
              <w:t xml:space="preserve"> function to </w:t>
            </w:r>
            <w:proofErr w:type="spellStart"/>
            <w:r w:rsidRPr="00D52C5F">
              <w:rPr>
                <w:rStyle w:val="CodeBoldChar"/>
              </w:rPr>
              <w:t>renderNormal</w:t>
            </w:r>
            <w:proofErr w:type="spellEnd"/>
            <w:r>
              <w:t xml:space="preserve"> (don’t test it yet though).</w:t>
            </w:r>
            <w:r w:rsidR="00436DD4">
              <w:t xml:space="preserve"> Also add a comma after the function definition (since we will be adding additional functions after this one to our class).</w:t>
            </w:r>
          </w:p>
        </w:tc>
      </w:tr>
      <w:tr w:rsidR="00D52C5F" w14:paraId="296FECD9" w14:textId="77777777" w:rsidTr="00D52C5F">
        <w:tc>
          <w:tcPr>
            <w:tcW w:w="450" w:type="dxa"/>
            <w:tcBorders>
              <w:top w:val="nil"/>
              <w:left w:val="nil"/>
              <w:bottom w:val="nil"/>
              <w:right w:val="nil"/>
            </w:tcBorders>
          </w:tcPr>
          <w:p w14:paraId="55580317" w14:textId="77777777" w:rsidR="00D52C5F" w:rsidRDefault="00D52C5F" w:rsidP="00EB76FF">
            <w:pPr>
              <w:pStyle w:val="TableNumber"/>
            </w:pPr>
            <w:r>
              <w:t>4</w:t>
            </w:r>
          </w:p>
        </w:tc>
        <w:tc>
          <w:tcPr>
            <w:tcW w:w="7650" w:type="dxa"/>
            <w:tcBorders>
              <w:top w:val="nil"/>
              <w:left w:val="nil"/>
              <w:bottom w:val="nil"/>
              <w:right w:val="nil"/>
            </w:tcBorders>
          </w:tcPr>
          <w:p w14:paraId="2C7B77F3" w14:textId="77777777" w:rsidR="00D52C5F" w:rsidRDefault="00D52C5F" w:rsidP="00EB76FF">
            <w:pPr>
              <w:pStyle w:val="TableText"/>
            </w:pPr>
            <w:r>
              <w:t>Add the following functions:</w:t>
            </w:r>
          </w:p>
          <w:p w14:paraId="660BD9B2" w14:textId="77777777" w:rsidR="009C6820" w:rsidRDefault="009C6820" w:rsidP="009C6820">
            <w:pPr>
              <w:pStyle w:val="CodeAboveBold"/>
            </w:pPr>
            <w:r>
              <w:t xml:space="preserve">  </w:t>
            </w:r>
            <w:proofErr w:type="spellStart"/>
            <w:r>
              <w:t>renderEdit</w:t>
            </w:r>
            <w:proofErr w:type="spellEnd"/>
            <w:r>
              <w:t>: function() {</w:t>
            </w:r>
          </w:p>
          <w:p w14:paraId="6FAB6338" w14:textId="77777777" w:rsidR="009C6820" w:rsidRDefault="009C6820" w:rsidP="009C6820">
            <w:pPr>
              <w:pStyle w:val="CodeBold"/>
            </w:pPr>
            <w:r>
              <w:t xml:space="preserve">    return (</w:t>
            </w:r>
          </w:p>
          <w:p w14:paraId="1D0A4838" w14:textId="77777777" w:rsidR="009C6820" w:rsidRDefault="009C6820" w:rsidP="009C6820">
            <w:pPr>
              <w:pStyle w:val="CodeBold"/>
            </w:pPr>
            <w:r>
              <w:t xml:space="preserve">      &lt;article </w:t>
            </w:r>
            <w:proofErr w:type="spellStart"/>
            <w:r>
              <w:t>className</w:t>
            </w:r>
            <w:proofErr w:type="spellEnd"/>
            <w:r>
              <w:t>="box media "&gt;</w:t>
            </w:r>
          </w:p>
          <w:p w14:paraId="2E813CF9" w14:textId="77777777" w:rsidR="009C6820" w:rsidRDefault="009C6820" w:rsidP="009C6820">
            <w:pPr>
              <w:pStyle w:val="CodeBold"/>
            </w:pPr>
            <w:r>
              <w:t xml:space="preserve">        &lt;div </w:t>
            </w:r>
            <w:proofErr w:type="spellStart"/>
            <w:r>
              <w:t>className</w:t>
            </w:r>
            <w:proofErr w:type="spellEnd"/>
            <w:r>
              <w:t>="media-left"&gt;</w:t>
            </w:r>
          </w:p>
          <w:p w14:paraId="2F0CF1E0" w14:textId="77777777" w:rsidR="009C6820" w:rsidRDefault="009C6820" w:rsidP="009C6820">
            <w:pPr>
              <w:pStyle w:val="CodeBold"/>
            </w:pPr>
            <w:r>
              <w:t xml:space="preserve">              &lt;figure </w:t>
            </w:r>
            <w:proofErr w:type="spellStart"/>
            <w:r>
              <w:t>className</w:t>
            </w:r>
            <w:proofErr w:type="spellEnd"/>
            <w:r>
              <w:t>="image is-128x128"&gt;</w:t>
            </w:r>
          </w:p>
          <w:p w14:paraId="1EA7FAEA" w14:textId="77777777" w:rsidR="009C6820" w:rsidRDefault="009C6820" w:rsidP="009C6820">
            <w:pPr>
              <w:pStyle w:val="CodeBold"/>
            </w:pPr>
            <w:r>
              <w:t xml:space="preserve">                &lt;</w:t>
            </w:r>
            <w:proofErr w:type="spellStart"/>
            <w:r>
              <w:t>img</w:t>
            </w:r>
            <w:proofErr w:type="spellEnd"/>
            <w:r>
              <w:t xml:space="preserve"> </w:t>
            </w:r>
            <w:proofErr w:type="spellStart"/>
            <w:r>
              <w:t>src</w:t>
            </w:r>
            <w:proofErr w:type="spellEnd"/>
            <w:r>
              <w:t xml:space="preserve">={"images/" + </w:t>
            </w:r>
            <w:proofErr w:type="spellStart"/>
            <w:r>
              <w:t>this.props.symbol</w:t>
            </w:r>
            <w:proofErr w:type="spellEnd"/>
            <w:r>
              <w:t xml:space="preserve"> + ".</w:t>
            </w:r>
            <w:proofErr w:type="spellStart"/>
            <w:r>
              <w:t>svg</w:t>
            </w:r>
            <w:proofErr w:type="spellEnd"/>
            <w:r>
              <w:t>"} /&gt;</w:t>
            </w:r>
          </w:p>
          <w:p w14:paraId="2D51A2FF" w14:textId="77777777" w:rsidR="009C6820" w:rsidRDefault="009C6820" w:rsidP="009C6820">
            <w:pPr>
              <w:pStyle w:val="CodeBold"/>
            </w:pPr>
            <w:r>
              <w:t xml:space="preserve">              &lt;/figure&gt;</w:t>
            </w:r>
          </w:p>
          <w:p w14:paraId="2FE6EF1F" w14:textId="77777777" w:rsidR="009C6820" w:rsidRDefault="009C6820" w:rsidP="009C6820">
            <w:pPr>
              <w:pStyle w:val="CodeBold"/>
            </w:pPr>
            <w:r>
              <w:t xml:space="preserve">        &lt;/div&gt;</w:t>
            </w:r>
          </w:p>
          <w:p w14:paraId="497053F9" w14:textId="77777777" w:rsidR="009C6820" w:rsidRDefault="009C6820" w:rsidP="009C6820">
            <w:pPr>
              <w:pStyle w:val="CodeBold"/>
            </w:pPr>
            <w:r>
              <w:t xml:space="preserve">        &lt;div </w:t>
            </w:r>
            <w:proofErr w:type="spellStart"/>
            <w:r>
              <w:t>className</w:t>
            </w:r>
            <w:proofErr w:type="spellEnd"/>
            <w:r>
              <w:t>="media-content"&gt;</w:t>
            </w:r>
          </w:p>
          <w:p w14:paraId="29B5BD0D" w14:textId="77777777" w:rsidR="009C6820" w:rsidRDefault="009C6820" w:rsidP="009C6820">
            <w:pPr>
              <w:pStyle w:val="CodeBold"/>
            </w:pPr>
            <w:r>
              <w:t xml:space="preserve">            &lt;h2&gt;&lt;input type="text" </w:t>
            </w:r>
            <w:proofErr w:type="spellStart"/>
            <w:r>
              <w:t>className</w:t>
            </w:r>
            <w:proofErr w:type="spellEnd"/>
            <w:r>
              <w:t xml:space="preserve">="input" </w:t>
            </w:r>
          </w:p>
          <w:p w14:paraId="75525DE2" w14:textId="10CE4972" w:rsidR="009C6820" w:rsidRDefault="009C6820" w:rsidP="009C6820">
            <w:pPr>
              <w:pStyle w:val="CodeBold"/>
            </w:pPr>
            <w:r>
              <w:t xml:space="preserve">                       </w:t>
            </w:r>
            <w:proofErr w:type="spellStart"/>
            <w:r>
              <w:t>defaultValue</w:t>
            </w:r>
            <w:proofErr w:type="spellEnd"/>
            <w:r>
              <w:t>={</w:t>
            </w:r>
            <w:proofErr w:type="spellStart"/>
            <w:r>
              <w:t>this.props.children</w:t>
            </w:r>
            <w:proofErr w:type="spellEnd"/>
            <w:r>
              <w:t>} /&gt;&lt;/h2&gt;</w:t>
            </w:r>
          </w:p>
          <w:p w14:paraId="74EA7EE8" w14:textId="77777777" w:rsidR="00A25CEF" w:rsidRDefault="009C6820" w:rsidP="009C6820">
            <w:pPr>
              <w:pStyle w:val="CodeBold"/>
            </w:pPr>
            <w:r>
              <w:t xml:space="preserve">            &lt;p&gt;&lt;strong&gt;Symbol:&lt;/strong&gt; &lt;input type="text" </w:t>
            </w:r>
          </w:p>
          <w:p w14:paraId="73E88C8D" w14:textId="7C870D51" w:rsidR="009C6820" w:rsidRDefault="00A25CEF" w:rsidP="009C6820">
            <w:pPr>
              <w:pStyle w:val="CodeBold"/>
            </w:pPr>
            <w:r>
              <w:t xml:space="preserve">                </w:t>
            </w:r>
            <w:proofErr w:type="spellStart"/>
            <w:r w:rsidR="009C6820">
              <w:t>className</w:t>
            </w:r>
            <w:proofErr w:type="spellEnd"/>
            <w:r w:rsidR="009C6820">
              <w:t xml:space="preserve">="input" </w:t>
            </w:r>
            <w:proofErr w:type="spellStart"/>
            <w:r w:rsidR="009C6820">
              <w:t>defaultValue</w:t>
            </w:r>
            <w:proofErr w:type="spellEnd"/>
            <w:r w:rsidR="009C6820">
              <w:t>={</w:t>
            </w:r>
            <w:proofErr w:type="spellStart"/>
            <w:r w:rsidR="009C6820">
              <w:t>this.props.symbol</w:t>
            </w:r>
            <w:proofErr w:type="spellEnd"/>
            <w:r w:rsidR="009C6820">
              <w:t>} /&gt;&lt;/p&gt;</w:t>
            </w:r>
          </w:p>
          <w:p w14:paraId="6416C52C" w14:textId="77777777" w:rsidR="00A25CEF" w:rsidRDefault="009C6820" w:rsidP="009C6820">
            <w:pPr>
              <w:pStyle w:val="CodeBold"/>
            </w:pPr>
            <w:r>
              <w:t xml:space="preserve">            &lt;p&gt;&lt;strong&gt;Sector:&lt;/strong&gt; &lt;input type="text" </w:t>
            </w:r>
          </w:p>
          <w:p w14:paraId="3B64FB54" w14:textId="39B7EC40" w:rsidR="009C6820" w:rsidRDefault="00A25CEF" w:rsidP="009C6820">
            <w:pPr>
              <w:pStyle w:val="CodeBold"/>
            </w:pPr>
            <w:r>
              <w:t xml:space="preserve">                </w:t>
            </w:r>
            <w:proofErr w:type="spellStart"/>
            <w:r w:rsidR="009C6820">
              <w:t>className</w:t>
            </w:r>
            <w:proofErr w:type="spellEnd"/>
            <w:r w:rsidR="009C6820">
              <w:t xml:space="preserve">="input" </w:t>
            </w:r>
            <w:proofErr w:type="spellStart"/>
            <w:r w:rsidR="009C6820">
              <w:t>defaultValue</w:t>
            </w:r>
            <w:proofErr w:type="spellEnd"/>
            <w:r w:rsidR="009C6820">
              <w:t>={</w:t>
            </w:r>
            <w:proofErr w:type="spellStart"/>
            <w:r w:rsidR="009C6820">
              <w:t>this.props.sector</w:t>
            </w:r>
            <w:proofErr w:type="spellEnd"/>
            <w:r w:rsidR="009C6820">
              <w:t>} /&gt;&lt;/p&gt;</w:t>
            </w:r>
          </w:p>
          <w:p w14:paraId="5FEF170F" w14:textId="77777777" w:rsidR="00A25CEF" w:rsidRDefault="009C6820" w:rsidP="009C6820">
            <w:pPr>
              <w:pStyle w:val="CodeBold"/>
            </w:pPr>
            <w:r>
              <w:t xml:space="preserve">            &lt;p&gt;&lt;strong&gt;HQ:&lt;/strong&gt; &lt;input type="text" </w:t>
            </w:r>
            <w:proofErr w:type="spellStart"/>
            <w:r>
              <w:t>className</w:t>
            </w:r>
            <w:proofErr w:type="spellEnd"/>
            <w:r>
              <w:t>="input"</w:t>
            </w:r>
          </w:p>
          <w:p w14:paraId="2C0A93F8" w14:textId="2F345314" w:rsidR="009C6820" w:rsidRDefault="00A25CEF" w:rsidP="009C6820">
            <w:pPr>
              <w:pStyle w:val="CodeBold"/>
            </w:pPr>
            <w:r>
              <w:t xml:space="preserve">               </w:t>
            </w:r>
            <w:r w:rsidR="009C6820">
              <w:t xml:space="preserve"> </w:t>
            </w:r>
            <w:proofErr w:type="spellStart"/>
            <w:r w:rsidR="009C6820">
              <w:t>defaultValue</w:t>
            </w:r>
            <w:proofErr w:type="spellEnd"/>
            <w:r w:rsidR="009C6820">
              <w:t>={</w:t>
            </w:r>
            <w:proofErr w:type="spellStart"/>
            <w:r w:rsidR="009C6820">
              <w:t>this.props.hq</w:t>
            </w:r>
            <w:proofErr w:type="spellEnd"/>
            <w:r w:rsidR="009C6820">
              <w:t>} /&gt;&lt;/p&gt;</w:t>
            </w:r>
          </w:p>
          <w:p w14:paraId="2CDB4B64" w14:textId="77777777" w:rsidR="009C6820" w:rsidRDefault="009C6820" w:rsidP="009C6820">
            <w:pPr>
              <w:pStyle w:val="CodeBold"/>
            </w:pPr>
            <w:r>
              <w:lastRenderedPageBreak/>
              <w:t xml:space="preserve">        &lt;/div&gt;</w:t>
            </w:r>
          </w:p>
          <w:p w14:paraId="73E7FAF0" w14:textId="77777777" w:rsidR="009C6820" w:rsidRDefault="009C6820" w:rsidP="009C6820">
            <w:pPr>
              <w:pStyle w:val="CodeBold"/>
            </w:pPr>
            <w:r>
              <w:t xml:space="preserve">        &lt;div </w:t>
            </w:r>
            <w:proofErr w:type="spellStart"/>
            <w:r>
              <w:t>className</w:t>
            </w:r>
            <w:proofErr w:type="spellEnd"/>
            <w:r>
              <w:t>="media-right"&gt;</w:t>
            </w:r>
          </w:p>
          <w:p w14:paraId="6767E8DC" w14:textId="77777777" w:rsidR="00A25CEF" w:rsidRDefault="009C6820" w:rsidP="009C6820">
            <w:pPr>
              <w:pStyle w:val="CodeBold"/>
            </w:pPr>
            <w:r>
              <w:t xml:space="preserve">          &lt;button </w:t>
            </w:r>
            <w:proofErr w:type="spellStart"/>
            <w:r>
              <w:t>className</w:t>
            </w:r>
            <w:proofErr w:type="spellEnd"/>
            <w:r>
              <w:t xml:space="preserve">="button is-info" </w:t>
            </w:r>
            <w:proofErr w:type="spellStart"/>
            <w:r>
              <w:t>onClick</w:t>
            </w:r>
            <w:proofErr w:type="spellEnd"/>
            <w:r>
              <w:t>={</w:t>
            </w:r>
            <w:proofErr w:type="spellStart"/>
            <w:r>
              <w:t>this.save</w:t>
            </w:r>
            <w:proofErr w:type="spellEnd"/>
            <w:r>
              <w:t>}&gt;</w:t>
            </w:r>
            <w:r w:rsidR="00A25CEF">
              <w:t xml:space="preserve">    </w:t>
            </w:r>
          </w:p>
          <w:p w14:paraId="2592D18F" w14:textId="493BC249" w:rsidR="009C6820" w:rsidRDefault="00A25CEF" w:rsidP="009C6820">
            <w:pPr>
              <w:pStyle w:val="CodeBold"/>
            </w:pPr>
            <w:r>
              <w:t xml:space="preserve">             </w:t>
            </w:r>
            <w:r w:rsidR="009C6820">
              <w:t>Save&lt;/button&gt;</w:t>
            </w:r>
          </w:p>
          <w:p w14:paraId="0C7E24E8" w14:textId="77777777" w:rsidR="009C6820" w:rsidRDefault="009C6820" w:rsidP="009C6820">
            <w:pPr>
              <w:pStyle w:val="CodeBold"/>
            </w:pPr>
            <w:r>
              <w:t xml:space="preserve">        &lt;/div&gt;                     </w:t>
            </w:r>
          </w:p>
          <w:p w14:paraId="5E5A9678" w14:textId="77777777" w:rsidR="009C6820" w:rsidRDefault="009C6820" w:rsidP="009C6820">
            <w:pPr>
              <w:pStyle w:val="CodeBold"/>
            </w:pPr>
            <w:r>
              <w:t xml:space="preserve">      &lt;/article&gt;</w:t>
            </w:r>
          </w:p>
          <w:p w14:paraId="544B70A7" w14:textId="77777777" w:rsidR="009C6820" w:rsidRDefault="009C6820" w:rsidP="009C6820">
            <w:pPr>
              <w:pStyle w:val="CodeBold"/>
            </w:pPr>
            <w:r>
              <w:t xml:space="preserve">    );</w:t>
            </w:r>
          </w:p>
          <w:p w14:paraId="6D2DA88E" w14:textId="77777777" w:rsidR="009C6820" w:rsidRDefault="009C6820" w:rsidP="009C6820">
            <w:pPr>
              <w:pStyle w:val="CodeBold"/>
            </w:pPr>
            <w:r>
              <w:t xml:space="preserve">  } ,</w:t>
            </w:r>
          </w:p>
          <w:p w14:paraId="0BA85363" w14:textId="77777777" w:rsidR="009C6820" w:rsidRDefault="009C6820" w:rsidP="009C6820">
            <w:pPr>
              <w:pStyle w:val="Code"/>
            </w:pPr>
            <w:r>
              <w:t xml:space="preserve">  </w:t>
            </w:r>
          </w:p>
          <w:p w14:paraId="5393C3EC" w14:textId="77777777" w:rsidR="009C6820" w:rsidRDefault="009C6820" w:rsidP="009C6820">
            <w:pPr>
              <w:pStyle w:val="CodeComment"/>
            </w:pPr>
            <w:r>
              <w:t xml:space="preserve"> /* we will render the component differently depending on our state (whether use has clicked edit button) */</w:t>
            </w:r>
          </w:p>
          <w:p w14:paraId="5B57D33A" w14:textId="77777777" w:rsidR="009C6820" w:rsidRDefault="009C6820" w:rsidP="009C6820">
            <w:pPr>
              <w:pStyle w:val="CodeBold"/>
            </w:pPr>
            <w:r>
              <w:t xml:space="preserve">  render: function() {</w:t>
            </w:r>
          </w:p>
          <w:p w14:paraId="534F3009" w14:textId="77777777" w:rsidR="009C6820" w:rsidRDefault="009C6820" w:rsidP="009C6820">
            <w:pPr>
              <w:pStyle w:val="CodeBold"/>
            </w:pPr>
            <w:r>
              <w:t xml:space="preserve">    if (</w:t>
            </w:r>
            <w:proofErr w:type="spellStart"/>
            <w:r>
              <w:t>this.state.editing</w:t>
            </w:r>
            <w:proofErr w:type="spellEnd"/>
            <w:r>
              <w:t>)</w:t>
            </w:r>
          </w:p>
          <w:p w14:paraId="1FF2AC8D" w14:textId="77777777" w:rsidR="009C6820" w:rsidRDefault="009C6820" w:rsidP="009C6820">
            <w:pPr>
              <w:pStyle w:val="CodeBold"/>
            </w:pPr>
            <w:r>
              <w:t xml:space="preserve">       return </w:t>
            </w:r>
            <w:proofErr w:type="spellStart"/>
            <w:r>
              <w:t>this.renderEdit</w:t>
            </w:r>
            <w:proofErr w:type="spellEnd"/>
            <w:r>
              <w:t>();</w:t>
            </w:r>
          </w:p>
          <w:p w14:paraId="3BD26A8D" w14:textId="77777777" w:rsidR="009C6820" w:rsidRDefault="009C6820" w:rsidP="009C6820">
            <w:pPr>
              <w:pStyle w:val="CodeBold"/>
            </w:pPr>
            <w:r>
              <w:t xml:space="preserve">    else</w:t>
            </w:r>
          </w:p>
          <w:p w14:paraId="124E6816" w14:textId="77777777" w:rsidR="009C6820" w:rsidRDefault="009C6820" w:rsidP="009C6820">
            <w:pPr>
              <w:pStyle w:val="CodeBold"/>
            </w:pPr>
            <w:r>
              <w:t xml:space="preserve">        return </w:t>
            </w:r>
            <w:proofErr w:type="spellStart"/>
            <w:r>
              <w:t>this.renderNormal</w:t>
            </w:r>
            <w:proofErr w:type="spellEnd"/>
            <w:r>
              <w:t>();</w:t>
            </w:r>
          </w:p>
          <w:p w14:paraId="14993946" w14:textId="77777777" w:rsidR="00D52C5F" w:rsidRDefault="009C6820" w:rsidP="009C6820">
            <w:pPr>
              <w:pStyle w:val="CodeBold"/>
            </w:pPr>
            <w:r>
              <w:t xml:space="preserve">  }</w:t>
            </w:r>
          </w:p>
          <w:p w14:paraId="44C4B6D5" w14:textId="77777777" w:rsidR="00A25CEF" w:rsidRDefault="00A25CEF" w:rsidP="00A25CEF">
            <w:pPr>
              <w:pStyle w:val="TableComment"/>
            </w:pPr>
            <w:r>
              <w:t xml:space="preserve">When setting state, the </w:t>
            </w:r>
            <w:proofErr w:type="spellStart"/>
            <w:proofErr w:type="gramStart"/>
            <w:r>
              <w:t>setState</w:t>
            </w:r>
            <w:proofErr w:type="spellEnd"/>
            <w:r>
              <w:t>(</w:t>
            </w:r>
            <w:proofErr w:type="gramEnd"/>
            <w:r>
              <w:t xml:space="preserve">) function merges the provided state items with other items (so long as they have different names). </w:t>
            </w:r>
          </w:p>
          <w:p w14:paraId="17B58304" w14:textId="363A2EE2" w:rsidR="00A25CEF" w:rsidRDefault="00A25CEF" w:rsidP="00A25CEF">
            <w:pPr>
              <w:pStyle w:val="TableComment"/>
            </w:pPr>
            <w:r>
              <w:t>State updates actually happen asynchronously, so it is possible that a state update might not have occurred immediately after setting it.</w:t>
            </w:r>
          </w:p>
        </w:tc>
      </w:tr>
      <w:tr w:rsidR="00A25CEF" w14:paraId="3C42F337" w14:textId="77777777" w:rsidTr="00D52C5F">
        <w:tc>
          <w:tcPr>
            <w:tcW w:w="450" w:type="dxa"/>
            <w:tcBorders>
              <w:top w:val="nil"/>
              <w:left w:val="nil"/>
              <w:bottom w:val="nil"/>
              <w:right w:val="nil"/>
            </w:tcBorders>
          </w:tcPr>
          <w:p w14:paraId="60EAD6A7" w14:textId="78E972AC" w:rsidR="00A25CEF" w:rsidRDefault="00A25CEF" w:rsidP="00EB76FF">
            <w:pPr>
              <w:pStyle w:val="TableNumber"/>
            </w:pPr>
            <w:r>
              <w:lastRenderedPageBreak/>
              <w:t>5</w:t>
            </w:r>
          </w:p>
        </w:tc>
        <w:tc>
          <w:tcPr>
            <w:tcW w:w="7650" w:type="dxa"/>
            <w:tcBorders>
              <w:top w:val="nil"/>
              <w:left w:val="nil"/>
              <w:bottom w:val="nil"/>
              <w:right w:val="nil"/>
            </w:tcBorders>
          </w:tcPr>
          <w:p w14:paraId="10326065" w14:textId="77777777" w:rsidR="00A25CEF" w:rsidRDefault="00A25CEF" w:rsidP="00EB76FF">
            <w:pPr>
              <w:pStyle w:val="TableText"/>
            </w:pPr>
            <w:r>
              <w:t>Test in browser.</w:t>
            </w:r>
          </w:p>
          <w:p w14:paraId="2C39B0DE" w14:textId="1A4D3BBB" w:rsidR="00A25CEF" w:rsidRDefault="00A25CEF" w:rsidP="00A25CEF">
            <w:pPr>
              <w:pStyle w:val="TableComment"/>
            </w:pPr>
            <w:r>
              <w:t>The Edit button should change the rendering of the component (see Figure 20b.3). Pressing the Save button will return the component to its normal view. You will notice that any state changes haven’t been preserved.</w:t>
            </w:r>
          </w:p>
        </w:tc>
      </w:tr>
    </w:tbl>
    <w:p w14:paraId="7F99D52E" w14:textId="77CD47EB" w:rsidR="00312C88" w:rsidRPr="002D0E06" w:rsidRDefault="000866DC" w:rsidP="00312C88">
      <w:pPr>
        <w:pStyle w:val="FigureImage"/>
      </w:pPr>
      <w:r w:rsidRPr="000866DC">
        <w:rPr>
          <w:noProof/>
          <w:lang w:eastAsia="en-CA"/>
        </w:rPr>
        <w:drawing>
          <wp:inline distT="0" distB="0" distL="0" distR="0" wp14:anchorId="194CFAEF" wp14:editId="07530E47">
            <wp:extent cx="4800600" cy="2693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2693035"/>
                    </a:xfrm>
                    <a:prstGeom prst="rect">
                      <a:avLst/>
                    </a:prstGeom>
                  </pic:spPr>
                </pic:pic>
              </a:graphicData>
            </a:graphic>
          </wp:inline>
        </w:drawing>
      </w:r>
    </w:p>
    <w:p w14:paraId="4B944C48" w14:textId="6EF06BC0" w:rsidR="00312C88" w:rsidRPr="002D0E06" w:rsidRDefault="00312C88" w:rsidP="00312C88">
      <w:pPr>
        <w:pStyle w:val="Caption"/>
      </w:pPr>
      <w:r>
        <w:t>Figure 20b</w:t>
      </w:r>
      <w:r w:rsidRPr="002D0E06">
        <w:t>.</w:t>
      </w:r>
      <w:r w:rsidR="00282A69">
        <w:fldChar w:fldCharType="begin"/>
      </w:r>
      <w:r w:rsidR="00282A69">
        <w:instrText xml:space="preserve"> SEQ Figure \* ARABIC </w:instrText>
      </w:r>
      <w:r w:rsidR="00282A69">
        <w:fldChar w:fldCharType="separate"/>
      </w:r>
      <w:r w:rsidR="005C7BA9">
        <w:rPr>
          <w:noProof/>
        </w:rPr>
        <w:t>3</w:t>
      </w:r>
      <w:r w:rsidR="00282A69">
        <w:rPr>
          <w:noProof/>
        </w:rPr>
        <w:fldChar w:fldCharType="end"/>
      </w:r>
      <w:r w:rsidRPr="002D0E06">
        <w:t xml:space="preserve"> – </w:t>
      </w:r>
      <w:r>
        <w:t>Finished Exercise 20b.</w:t>
      </w:r>
      <w:r w:rsidR="000866DC">
        <w:t>06</w:t>
      </w:r>
    </w:p>
    <w:p w14:paraId="27DDF56C" w14:textId="77777777" w:rsidR="00D53389" w:rsidRDefault="00D53389" w:rsidP="00D53389">
      <w:pPr>
        <w:pStyle w:val="BodyMainSpaceAbove"/>
      </w:pPr>
      <w:r>
        <w:t xml:space="preserve">Right now, the data for our components is provided by attributes when they are defined. It is more common, however, for a component’s data to be </w:t>
      </w:r>
      <w:r>
        <w:lastRenderedPageBreak/>
        <w:t xml:space="preserve">provided dynamically at run-time, perhaps from some type of AJAX call to a web service. To build towards that, the next exercise will add a new parent component that will be responsible for dynamically populating the individual </w:t>
      </w:r>
      <w:r w:rsidRPr="00D53389">
        <w:rPr>
          <w:rStyle w:val="CodeChar"/>
        </w:rPr>
        <w:t>&lt;Company&gt;</w:t>
      </w:r>
      <w:r>
        <w:t xml:space="preserve"> elements (for now, just from an array).</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D53389" w14:paraId="7705054B" w14:textId="77777777" w:rsidTr="00EB76FF">
        <w:trPr>
          <w:gridBefore w:val="1"/>
          <w:wBefore w:w="450" w:type="dxa"/>
        </w:trPr>
        <w:tc>
          <w:tcPr>
            <w:tcW w:w="7650" w:type="dxa"/>
            <w:tcBorders>
              <w:bottom w:val="single" w:sz="4" w:space="0" w:color="000080"/>
            </w:tcBorders>
            <w:shd w:val="clear" w:color="auto" w:fill="404040"/>
          </w:tcPr>
          <w:p w14:paraId="71236C77" w14:textId="4B4BEDA5" w:rsidR="00D53389" w:rsidRDefault="00D53389" w:rsidP="00D53389">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Creating a Parent Component</w:t>
            </w:r>
          </w:p>
        </w:tc>
      </w:tr>
      <w:tr w:rsidR="00D53389" w14:paraId="1A2E16E3" w14:textId="77777777" w:rsidTr="00EB76FF">
        <w:tc>
          <w:tcPr>
            <w:tcW w:w="450" w:type="dxa"/>
            <w:tcBorders>
              <w:top w:val="nil"/>
              <w:left w:val="nil"/>
              <w:bottom w:val="nil"/>
              <w:right w:val="nil"/>
            </w:tcBorders>
          </w:tcPr>
          <w:p w14:paraId="16A8F606" w14:textId="77777777" w:rsidR="00D53389" w:rsidRDefault="00D53389" w:rsidP="00EB76FF">
            <w:pPr>
              <w:pStyle w:val="TableNumber"/>
            </w:pPr>
            <w:r>
              <w:t>1</w:t>
            </w:r>
          </w:p>
        </w:tc>
        <w:tc>
          <w:tcPr>
            <w:tcW w:w="7650" w:type="dxa"/>
            <w:tcBorders>
              <w:top w:val="nil"/>
              <w:left w:val="nil"/>
              <w:bottom w:val="nil"/>
              <w:right w:val="nil"/>
            </w:tcBorders>
          </w:tcPr>
          <w:p w14:paraId="6AF30DAF" w14:textId="453DB3AE" w:rsidR="00D53389" w:rsidRDefault="00D53389" w:rsidP="00EB76FF">
            <w:pPr>
              <w:pStyle w:val="TableText"/>
            </w:pPr>
            <w:r>
              <w:t xml:space="preserve">Open </w:t>
            </w:r>
            <w:r>
              <w:rPr>
                <w:rStyle w:val="MarginNote-URL"/>
              </w:rPr>
              <w:t>lab20b-exercise07</w:t>
            </w:r>
            <w:r w:rsidR="00282A69">
              <w:rPr>
                <w:rStyle w:val="MarginNote-URL"/>
              </w:rPr>
              <w:t>.html</w:t>
            </w:r>
            <w:r>
              <w:t xml:space="preserve"> and add the following code:</w:t>
            </w:r>
          </w:p>
          <w:p w14:paraId="23940013" w14:textId="77777777" w:rsidR="007B66B7" w:rsidRDefault="007B66B7" w:rsidP="007B66B7">
            <w:pPr>
              <w:pStyle w:val="CodeCommentAbove"/>
            </w:pPr>
            <w:r>
              <w:t xml:space="preserve">/* In this example we are adding in a more sophisticated parent that </w:t>
            </w:r>
          </w:p>
          <w:p w14:paraId="7A203BA2" w14:textId="77777777" w:rsidR="007B66B7" w:rsidRDefault="007B66B7" w:rsidP="007B66B7">
            <w:pPr>
              <w:pStyle w:val="CodeComment"/>
            </w:pPr>
            <w:r>
              <w:t xml:space="preserve">   </w:t>
            </w:r>
            <w:proofErr w:type="gramStart"/>
            <w:r>
              <w:t>contains</w:t>
            </w:r>
            <w:proofErr w:type="gramEnd"/>
            <w:r>
              <w:t xml:space="preserve"> Company data. Notice how we have moved the content out of the </w:t>
            </w:r>
          </w:p>
          <w:p w14:paraId="5C46CD62" w14:textId="77777777" w:rsidR="007B66B7" w:rsidRDefault="007B66B7" w:rsidP="007B66B7">
            <w:pPr>
              <w:pStyle w:val="CodeComment"/>
            </w:pPr>
            <w:r>
              <w:t xml:space="preserve">   </w:t>
            </w:r>
            <w:proofErr w:type="gramStart"/>
            <w:r>
              <w:t>markup</w:t>
            </w:r>
            <w:proofErr w:type="gramEnd"/>
            <w:r>
              <w:t xml:space="preserve"> and into a data array in the component's state.  Notice also then </w:t>
            </w:r>
          </w:p>
          <w:p w14:paraId="7A791BEA" w14:textId="1B32492E" w:rsidR="007B66B7" w:rsidRDefault="007B66B7" w:rsidP="007B66B7">
            <w:pPr>
              <w:pStyle w:val="CodeComment"/>
            </w:pPr>
            <w:r>
              <w:t xml:space="preserve">   </w:t>
            </w:r>
            <w:proofErr w:type="gramStart"/>
            <w:r>
              <w:t>that</w:t>
            </w:r>
            <w:proofErr w:type="gramEnd"/>
            <w:r>
              <w:t xml:space="preserve"> the parent is responsible for populating the state of its children.</w:t>
            </w:r>
          </w:p>
          <w:p w14:paraId="56583AE1" w14:textId="732E35D6" w:rsidR="007B66B7" w:rsidRDefault="007B66B7" w:rsidP="007B66B7">
            <w:pPr>
              <w:pStyle w:val="CodeComment"/>
            </w:pPr>
            <w:r>
              <w:t>*/</w:t>
            </w:r>
          </w:p>
          <w:p w14:paraId="11D7A8E6" w14:textId="77777777" w:rsidR="007B66B7" w:rsidRDefault="007B66B7" w:rsidP="007B66B7">
            <w:pPr>
              <w:pStyle w:val="Code"/>
            </w:pPr>
            <w:proofErr w:type="spellStart"/>
            <w:r>
              <w:t>const</w:t>
            </w:r>
            <w:proofErr w:type="spellEnd"/>
            <w:r>
              <w:t xml:space="preserve"> Portfolio = </w:t>
            </w:r>
            <w:proofErr w:type="spellStart"/>
            <w:r>
              <w:t>React.createClass</w:t>
            </w:r>
            <w:proofErr w:type="spellEnd"/>
            <w:r>
              <w:t>({</w:t>
            </w:r>
          </w:p>
          <w:p w14:paraId="19774D42" w14:textId="77777777" w:rsidR="007B66B7" w:rsidRDefault="007B66B7" w:rsidP="007B66B7">
            <w:pPr>
              <w:pStyle w:val="Code"/>
            </w:pPr>
            <w:r>
              <w:t xml:space="preserve">  </w:t>
            </w:r>
          </w:p>
          <w:p w14:paraId="10DB9E51" w14:textId="77777777" w:rsidR="007B66B7" w:rsidRDefault="007B66B7" w:rsidP="007B66B7">
            <w:pPr>
              <w:pStyle w:val="CodeComment"/>
            </w:pPr>
            <w:r>
              <w:t xml:space="preserve">  /* the parent will contain the data needed for the children */</w:t>
            </w:r>
          </w:p>
          <w:p w14:paraId="54554BE3" w14:textId="77777777" w:rsidR="007B66B7" w:rsidRDefault="007B66B7" w:rsidP="007B66B7">
            <w:pPr>
              <w:pStyle w:val="Code"/>
            </w:pPr>
            <w:r>
              <w:t xml:space="preserve">  </w:t>
            </w:r>
            <w:proofErr w:type="spellStart"/>
            <w:r>
              <w:t>getInitialState</w:t>
            </w:r>
            <w:proofErr w:type="spellEnd"/>
            <w:r>
              <w:t>: function() {</w:t>
            </w:r>
          </w:p>
          <w:p w14:paraId="674D21B9" w14:textId="77777777" w:rsidR="007B66B7" w:rsidRDefault="007B66B7" w:rsidP="007B66B7">
            <w:pPr>
              <w:pStyle w:val="Code"/>
            </w:pPr>
            <w:r>
              <w:t xml:space="preserve">      return {</w:t>
            </w:r>
          </w:p>
          <w:p w14:paraId="1513A361" w14:textId="77777777" w:rsidR="007B66B7" w:rsidRDefault="007B66B7" w:rsidP="007B66B7">
            <w:pPr>
              <w:pStyle w:val="Code"/>
            </w:pPr>
            <w:r>
              <w:t xml:space="preserve">          companies: [</w:t>
            </w:r>
          </w:p>
          <w:p w14:paraId="1BE5EA4D" w14:textId="7A01E9A4" w:rsidR="007B66B7" w:rsidRDefault="007B66B7" w:rsidP="007B66B7">
            <w:pPr>
              <w:pStyle w:val="Code"/>
            </w:pPr>
            <w:r>
              <w:t xml:space="preserve">              {  name: "Amazon", symbol: "AMZN", </w:t>
            </w:r>
          </w:p>
          <w:p w14:paraId="618E088E" w14:textId="33A5C84C" w:rsidR="007B66B7" w:rsidRDefault="007B66B7" w:rsidP="007B66B7">
            <w:pPr>
              <w:pStyle w:val="Code"/>
            </w:pPr>
            <w:r>
              <w:t xml:space="preserve">                 sector: "Consumer Discretionary", </w:t>
            </w:r>
          </w:p>
          <w:p w14:paraId="2D6F8CAB" w14:textId="366D3735" w:rsidR="007B66B7" w:rsidRDefault="007B66B7" w:rsidP="007B66B7">
            <w:pPr>
              <w:pStyle w:val="Code"/>
            </w:pPr>
            <w:r>
              <w:t xml:space="preserve">                 </w:t>
            </w:r>
            <w:proofErr w:type="spellStart"/>
            <w:r>
              <w:t>hq</w:t>
            </w:r>
            <w:proofErr w:type="spellEnd"/>
            <w:r>
              <w:t>: "Seattle, Washington" },</w:t>
            </w:r>
          </w:p>
          <w:p w14:paraId="39BF17B6" w14:textId="77777777" w:rsidR="007B66B7" w:rsidRDefault="007B66B7" w:rsidP="007B66B7">
            <w:pPr>
              <w:pStyle w:val="Code"/>
            </w:pPr>
            <w:r>
              <w:t xml:space="preserve">              {  name: "Alphabet </w:t>
            </w:r>
            <w:proofErr w:type="spellStart"/>
            <w:r>
              <w:t>Inc</w:t>
            </w:r>
            <w:proofErr w:type="spellEnd"/>
            <w:r>
              <w:t xml:space="preserve"> Class A", symbol: "GOOG", </w:t>
            </w:r>
          </w:p>
          <w:p w14:paraId="30DE98D5" w14:textId="77777777" w:rsidR="007B66B7" w:rsidRDefault="007B66B7" w:rsidP="007B66B7">
            <w:pPr>
              <w:pStyle w:val="Code"/>
            </w:pPr>
            <w:r>
              <w:t xml:space="preserve">                 sector: "Information Technology", </w:t>
            </w:r>
          </w:p>
          <w:p w14:paraId="2B743A17" w14:textId="60CAF7EF" w:rsidR="007B66B7" w:rsidRDefault="007B66B7" w:rsidP="007B66B7">
            <w:pPr>
              <w:pStyle w:val="Code"/>
            </w:pPr>
            <w:r>
              <w:t xml:space="preserve">                 </w:t>
            </w:r>
            <w:proofErr w:type="spellStart"/>
            <w:r>
              <w:t>hq</w:t>
            </w:r>
            <w:proofErr w:type="spellEnd"/>
            <w:r>
              <w:t>: "Mountain View, California" },</w:t>
            </w:r>
          </w:p>
          <w:p w14:paraId="75FF3048" w14:textId="77777777" w:rsidR="007B66B7" w:rsidRDefault="007B66B7" w:rsidP="007B66B7">
            <w:pPr>
              <w:pStyle w:val="Code"/>
            </w:pPr>
            <w:r>
              <w:t xml:space="preserve">              {  name: "Apple", symbol: "AAPL", </w:t>
            </w:r>
          </w:p>
          <w:p w14:paraId="7145B843" w14:textId="77777777" w:rsidR="007B66B7" w:rsidRDefault="007B66B7" w:rsidP="007B66B7">
            <w:pPr>
              <w:pStyle w:val="Code"/>
            </w:pPr>
            <w:r>
              <w:t xml:space="preserve">                 sector: "Information Technology", </w:t>
            </w:r>
          </w:p>
          <w:p w14:paraId="24E54026" w14:textId="0F2CF943" w:rsidR="007B66B7" w:rsidRDefault="007B66B7" w:rsidP="007B66B7">
            <w:pPr>
              <w:pStyle w:val="Code"/>
            </w:pPr>
            <w:r>
              <w:t xml:space="preserve">                 </w:t>
            </w:r>
            <w:proofErr w:type="spellStart"/>
            <w:r>
              <w:t>hq</w:t>
            </w:r>
            <w:proofErr w:type="spellEnd"/>
            <w:r>
              <w:t>: "Cupertino, California"},</w:t>
            </w:r>
          </w:p>
          <w:p w14:paraId="6C6AB801" w14:textId="77777777" w:rsidR="007B66B7" w:rsidRDefault="007B66B7" w:rsidP="007B66B7">
            <w:pPr>
              <w:pStyle w:val="Code"/>
            </w:pPr>
            <w:r>
              <w:t xml:space="preserve">              {  name: "AT&amp;T", symbol: "T", </w:t>
            </w:r>
          </w:p>
          <w:p w14:paraId="72B3ABD8" w14:textId="77777777" w:rsidR="007B66B7" w:rsidRDefault="007B66B7" w:rsidP="007B66B7">
            <w:pPr>
              <w:pStyle w:val="Code"/>
            </w:pPr>
            <w:r>
              <w:t xml:space="preserve">                 sector: "Telecommunications Services", </w:t>
            </w:r>
          </w:p>
          <w:p w14:paraId="09DAC9B3" w14:textId="008CB9BC" w:rsidR="007B66B7" w:rsidRDefault="007B66B7" w:rsidP="007B66B7">
            <w:pPr>
              <w:pStyle w:val="Code"/>
            </w:pPr>
            <w:r>
              <w:t xml:space="preserve">                 </w:t>
            </w:r>
            <w:proofErr w:type="spellStart"/>
            <w:r>
              <w:t>hq</w:t>
            </w:r>
            <w:proofErr w:type="spellEnd"/>
            <w:r>
              <w:t>: "Dallas, Texas"}</w:t>
            </w:r>
          </w:p>
          <w:p w14:paraId="29788DFA" w14:textId="63D9857B" w:rsidR="007B66B7" w:rsidRDefault="007B66B7" w:rsidP="007B66B7">
            <w:pPr>
              <w:pStyle w:val="Code"/>
            </w:pPr>
            <w:r>
              <w:t xml:space="preserve">           ]</w:t>
            </w:r>
          </w:p>
          <w:p w14:paraId="10EB8145" w14:textId="77777777" w:rsidR="007B66B7" w:rsidRDefault="007B66B7" w:rsidP="007B66B7">
            <w:pPr>
              <w:pStyle w:val="Code"/>
            </w:pPr>
            <w:r>
              <w:t xml:space="preserve">      }</w:t>
            </w:r>
          </w:p>
          <w:p w14:paraId="35CAF88D" w14:textId="77777777" w:rsidR="007B66B7" w:rsidRDefault="007B66B7" w:rsidP="007B66B7">
            <w:pPr>
              <w:pStyle w:val="Code"/>
            </w:pPr>
            <w:r>
              <w:t xml:space="preserve">  },  </w:t>
            </w:r>
          </w:p>
          <w:p w14:paraId="46AE13D0" w14:textId="77777777" w:rsidR="007B66B7" w:rsidRDefault="007B66B7" w:rsidP="007B66B7">
            <w:pPr>
              <w:pStyle w:val="Code"/>
            </w:pPr>
            <w:r>
              <w:t xml:space="preserve">  </w:t>
            </w:r>
          </w:p>
          <w:p w14:paraId="2AE2AD1E" w14:textId="77777777" w:rsidR="007B66B7" w:rsidRDefault="007B66B7" w:rsidP="007B66B7">
            <w:pPr>
              <w:pStyle w:val="CodeComment"/>
            </w:pPr>
            <w:r>
              <w:t xml:space="preserve">  /* This function will be responsible for generating a single populated</w:t>
            </w:r>
          </w:p>
          <w:p w14:paraId="30447758" w14:textId="7A18F44A" w:rsidR="007B66B7" w:rsidRDefault="007B66B7" w:rsidP="007B66B7">
            <w:pPr>
              <w:pStyle w:val="CodeComment"/>
            </w:pPr>
            <w:r>
              <w:t xml:space="preserve">     Company element from the passed company data literal */</w:t>
            </w:r>
          </w:p>
          <w:p w14:paraId="4DA33CF1" w14:textId="77777777" w:rsidR="007B66B7" w:rsidRDefault="007B66B7" w:rsidP="007B66B7">
            <w:pPr>
              <w:pStyle w:val="Code"/>
            </w:pPr>
            <w:r>
              <w:t xml:space="preserve">  </w:t>
            </w:r>
            <w:proofErr w:type="spellStart"/>
            <w:r>
              <w:t>createCompany</w:t>
            </w:r>
            <w:proofErr w:type="spellEnd"/>
            <w:r>
              <w:t>: function (</w:t>
            </w:r>
            <w:proofErr w:type="spellStart"/>
            <w:r>
              <w:t>obj</w:t>
            </w:r>
            <w:proofErr w:type="spellEnd"/>
            <w:r>
              <w:t xml:space="preserve">, </w:t>
            </w:r>
            <w:proofErr w:type="spellStart"/>
            <w:r>
              <w:t>ind</w:t>
            </w:r>
            <w:proofErr w:type="spellEnd"/>
            <w:r>
              <w:t>) {</w:t>
            </w:r>
          </w:p>
          <w:p w14:paraId="0A65B874" w14:textId="77777777" w:rsidR="007B66B7" w:rsidRDefault="007B66B7" w:rsidP="007B66B7">
            <w:pPr>
              <w:pStyle w:val="Code"/>
            </w:pPr>
            <w:r>
              <w:t xml:space="preserve">                    return (&lt;Company symbol={</w:t>
            </w:r>
            <w:proofErr w:type="spellStart"/>
            <w:r>
              <w:t>obj.symbol</w:t>
            </w:r>
            <w:proofErr w:type="spellEnd"/>
            <w:r>
              <w:t xml:space="preserve">} </w:t>
            </w:r>
          </w:p>
          <w:p w14:paraId="7B61F7E1" w14:textId="77777777" w:rsidR="007B66B7" w:rsidRDefault="007B66B7" w:rsidP="007B66B7">
            <w:pPr>
              <w:pStyle w:val="Code"/>
            </w:pPr>
            <w:r>
              <w:t xml:space="preserve">                                    sector={</w:t>
            </w:r>
            <w:proofErr w:type="spellStart"/>
            <w:r>
              <w:t>obj.sector</w:t>
            </w:r>
            <w:proofErr w:type="spellEnd"/>
            <w:r>
              <w:t xml:space="preserve">} </w:t>
            </w:r>
          </w:p>
          <w:p w14:paraId="786F6659" w14:textId="77777777" w:rsidR="007B66B7" w:rsidRDefault="007B66B7" w:rsidP="007B66B7">
            <w:pPr>
              <w:pStyle w:val="Code"/>
            </w:pPr>
            <w:r>
              <w:t xml:space="preserve">                                    </w:t>
            </w:r>
            <w:proofErr w:type="spellStart"/>
            <w:r>
              <w:t>hq</w:t>
            </w:r>
            <w:proofErr w:type="spellEnd"/>
            <w:r>
              <w:t>={</w:t>
            </w:r>
            <w:proofErr w:type="spellStart"/>
            <w:r>
              <w:t>obj.hq</w:t>
            </w:r>
            <w:proofErr w:type="spellEnd"/>
            <w:r>
              <w:t xml:space="preserve">} </w:t>
            </w:r>
          </w:p>
          <w:p w14:paraId="64B66F06" w14:textId="77777777" w:rsidR="007B66B7" w:rsidRDefault="007B66B7" w:rsidP="007B66B7">
            <w:pPr>
              <w:pStyle w:val="Code"/>
            </w:pPr>
            <w:r>
              <w:t xml:space="preserve">                                    key={</w:t>
            </w:r>
            <w:proofErr w:type="spellStart"/>
            <w:r>
              <w:t>ind</w:t>
            </w:r>
            <w:proofErr w:type="spellEnd"/>
            <w:r>
              <w:t>}</w:t>
            </w:r>
          </w:p>
          <w:p w14:paraId="45CE1B69" w14:textId="77777777" w:rsidR="007B66B7" w:rsidRDefault="007B66B7" w:rsidP="007B66B7">
            <w:pPr>
              <w:pStyle w:val="Code"/>
            </w:pPr>
            <w:r>
              <w:t xml:space="preserve">                                    index={</w:t>
            </w:r>
            <w:proofErr w:type="spellStart"/>
            <w:r>
              <w:t>ind</w:t>
            </w:r>
            <w:proofErr w:type="spellEnd"/>
            <w:r>
              <w:t>}&gt;{obj.name}&lt;/Company&gt;)</w:t>
            </w:r>
          </w:p>
          <w:p w14:paraId="0EFE6A02" w14:textId="77777777" w:rsidR="007B66B7" w:rsidRDefault="007B66B7" w:rsidP="007B66B7">
            <w:pPr>
              <w:pStyle w:val="Code"/>
            </w:pPr>
            <w:r>
              <w:t xml:space="preserve">  },</w:t>
            </w:r>
          </w:p>
          <w:p w14:paraId="5135808E" w14:textId="77777777" w:rsidR="007B66B7" w:rsidRDefault="007B66B7" w:rsidP="007B66B7">
            <w:pPr>
              <w:pStyle w:val="Code"/>
            </w:pPr>
            <w:r>
              <w:t xml:space="preserve">  </w:t>
            </w:r>
          </w:p>
          <w:p w14:paraId="2A60AC53" w14:textId="0F25CA60" w:rsidR="007B66B7" w:rsidRDefault="007B66B7" w:rsidP="007B66B7">
            <w:pPr>
              <w:pStyle w:val="CodeComment"/>
            </w:pPr>
            <w:r>
              <w:t xml:space="preserve">  /* The render for this component will loop through our data and generate</w:t>
            </w:r>
          </w:p>
          <w:p w14:paraId="0C919969" w14:textId="2D26F26E" w:rsidR="007B66B7" w:rsidRDefault="007B66B7" w:rsidP="007B66B7">
            <w:pPr>
              <w:pStyle w:val="CodeComment"/>
            </w:pPr>
            <w:r>
              <w:t xml:space="preserve">     the appropriate Company elements */              </w:t>
            </w:r>
          </w:p>
          <w:p w14:paraId="48B7121B" w14:textId="77777777" w:rsidR="007B66B7" w:rsidRDefault="007B66B7" w:rsidP="007B66B7">
            <w:pPr>
              <w:pStyle w:val="Code"/>
            </w:pPr>
            <w:r>
              <w:t xml:space="preserve">  render: function() {</w:t>
            </w:r>
          </w:p>
          <w:p w14:paraId="323E8228" w14:textId="77777777" w:rsidR="007B66B7" w:rsidRDefault="007B66B7" w:rsidP="007B66B7">
            <w:pPr>
              <w:pStyle w:val="Code"/>
            </w:pPr>
            <w:r>
              <w:t xml:space="preserve">      return (</w:t>
            </w:r>
          </w:p>
          <w:p w14:paraId="15127BEE" w14:textId="1FB53206" w:rsidR="007B66B7" w:rsidRDefault="007B66B7" w:rsidP="007B66B7">
            <w:pPr>
              <w:pStyle w:val="Code"/>
            </w:pPr>
            <w:r>
              <w:t xml:space="preserve">          &lt;div&gt; { </w:t>
            </w:r>
            <w:proofErr w:type="spellStart"/>
            <w:r>
              <w:t>this.state.companies.map</w:t>
            </w:r>
            <w:proofErr w:type="spellEnd"/>
            <w:r>
              <w:t>(</w:t>
            </w:r>
            <w:proofErr w:type="spellStart"/>
            <w:r>
              <w:t>this.createCompany</w:t>
            </w:r>
            <w:proofErr w:type="spellEnd"/>
            <w:r>
              <w:t>) } &lt;/div&gt;</w:t>
            </w:r>
          </w:p>
          <w:p w14:paraId="01290B5E" w14:textId="77777777" w:rsidR="007B66B7" w:rsidRDefault="007B66B7" w:rsidP="007B66B7">
            <w:pPr>
              <w:pStyle w:val="Code"/>
            </w:pPr>
            <w:r>
              <w:t xml:space="preserve">          );</w:t>
            </w:r>
          </w:p>
          <w:p w14:paraId="1EA5C794" w14:textId="77777777" w:rsidR="007B66B7" w:rsidRDefault="007B66B7" w:rsidP="007B66B7">
            <w:pPr>
              <w:pStyle w:val="Code"/>
            </w:pPr>
            <w:r>
              <w:t xml:space="preserve">  }</w:t>
            </w:r>
          </w:p>
          <w:p w14:paraId="58E6359B" w14:textId="77777777" w:rsidR="007B66B7" w:rsidRDefault="007B66B7" w:rsidP="007B66B7">
            <w:pPr>
              <w:pStyle w:val="Code"/>
            </w:pPr>
            <w:r>
              <w:t xml:space="preserve">    </w:t>
            </w:r>
          </w:p>
          <w:p w14:paraId="69DE8F58" w14:textId="12A37389" w:rsidR="00D53389" w:rsidRDefault="007B66B7" w:rsidP="007B66B7">
            <w:pPr>
              <w:pStyle w:val="Code"/>
            </w:pPr>
            <w:r>
              <w:t>});</w:t>
            </w:r>
          </w:p>
        </w:tc>
      </w:tr>
      <w:tr w:rsidR="007B66B7" w14:paraId="71D486DC" w14:textId="77777777" w:rsidTr="00EB76FF">
        <w:tc>
          <w:tcPr>
            <w:tcW w:w="450" w:type="dxa"/>
            <w:tcBorders>
              <w:top w:val="nil"/>
              <w:left w:val="nil"/>
              <w:bottom w:val="nil"/>
              <w:right w:val="nil"/>
            </w:tcBorders>
          </w:tcPr>
          <w:p w14:paraId="2887401F" w14:textId="0146AC1F" w:rsidR="007B66B7" w:rsidRDefault="007B66B7" w:rsidP="00EB76FF">
            <w:pPr>
              <w:pStyle w:val="TableNumber"/>
            </w:pPr>
            <w:r>
              <w:lastRenderedPageBreak/>
              <w:t>2</w:t>
            </w:r>
          </w:p>
        </w:tc>
        <w:tc>
          <w:tcPr>
            <w:tcW w:w="7650" w:type="dxa"/>
            <w:tcBorders>
              <w:top w:val="nil"/>
              <w:left w:val="nil"/>
              <w:bottom w:val="nil"/>
              <w:right w:val="nil"/>
            </w:tcBorders>
          </w:tcPr>
          <w:p w14:paraId="67B3A52C" w14:textId="7A7917B1" w:rsidR="007B66B7" w:rsidRDefault="007B66B7" w:rsidP="007B66B7">
            <w:pPr>
              <w:pStyle w:val="TableText"/>
            </w:pPr>
            <w:r>
              <w:t xml:space="preserve">Delete the old </w:t>
            </w:r>
            <w:r w:rsidRPr="007B66B7">
              <w:rPr>
                <w:rStyle w:val="CodeChar"/>
              </w:rPr>
              <w:t>app</w:t>
            </w:r>
            <w:r>
              <w:t xml:space="preserve"> variable definition.</w:t>
            </w:r>
          </w:p>
        </w:tc>
      </w:tr>
      <w:tr w:rsidR="007B66B7" w14:paraId="440D092B" w14:textId="77777777" w:rsidTr="00EB76FF">
        <w:tc>
          <w:tcPr>
            <w:tcW w:w="450" w:type="dxa"/>
            <w:tcBorders>
              <w:top w:val="nil"/>
              <w:left w:val="nil"/>
              <w:bottom w:val="nil"/>
              <w:right w:val="nil"/>
            </w:tcBorders>
          </w:tcPr>
          <w:p w14:paraId="77659DB2" w14:textId="43259E06" w:rsidR="007B66B7" w:rsidRDefault="007B66B7" w:rsidP="00EB76FF">
            <w:pPr>
              <w:pStyle w:val="TableNumber"/>
            </w:pPr>
            <w:r>
              <w:t>3</w:t>
            </w:r>
          </w:p>
        </w:tc>
        <w:tc>
          <w:tcPr>
            <w:tcW w:w="7650" w:type="dxa"/>
            <w:tcBorders>
              <w:top w:val="nil"/>
              <w:left w:val="nil"/>
              <w:bottom w:val="nil"/>
              <w:right w:val="nil"/>
            </w:tcBorders>
          </w:tcPr>
          <w:p w14:paraId="152C1922" w14:textId="77777777" w:rsidR="007B66B7" w:rsidRDefault="007B66B7" w:rsidP="007B66B7">
            <w:pPr>
              <w:pStyle w:val="TableText"/>
            </w:pPr>
            <w:r>
              <w:t xml:space="preserve">Change the </w:t>
            </w:r>
            <w:proofErr w:type="spellStart"/>
            <w:r w:rsidRPr="007B66B7">
              <w:rPr>
                <w:rStyle w:val="CodeChar"/>
              </w:rPr>
              <w:t>ReactDOM.render</w:t>
            </w:r>
            <w:proofErr w:type="spellEnd"/>
            <w:r>
              <w:t xml:space="preserve"> call to use the new parent:</w:t>
            </w:r>
          </w:p>
          <w:p w14:paraId="105FBE1D" w14:textId="26AEB452" w:rsidR="007B66B7" w:rsidRDefault="007B66B7" w:rsidP="007B66B7">
            <w:pPr>
              <w:pStyle w:val="CodeAbove"/>
            </w:pPr>
            <w:proofErr w:type="spellStart"/>
            <w:r w:rsidRPr="007B66B7">
              <w:t>ReactDOM.render</w:t>
            </w:r>
            <w:proofErr w:type="spellEnd"/>
            <w:r w:rsidRPr="007B66B7">
              <w:t>(</w:t>
            </w:r>
            <w:r w:rsidRPr="007B66B7">
              <w:rPr>
                <w:rStyle w:val="CodeBoldChar"/>
              </w:rPr>
              <w:t>&lt;Portfolio /&gt;</w:t>
            </w:r>
            <w:r w:rsidRPr="007B66B7">
              <w:t xml:space="preserve">, </w:t>
            </w:r>
            <w:proofErr w:type="spellStart"/>
            <w:r w:rsidRPr="007B66B7">
              <w:t>document.que</w:t>
            </w:r>
            <w:r>
              <w:t>rySelector</w:t>
            </w:r>
            <w:proofErr w:type="spellEnd"/>
            <w:r>
              <w:t>('#react-container'));</w:t>
            </w:r>
            <w:r w:rsidRPr="007B66B7">
              <w:t xml:space="preserve">  </w:t>
            </w:r>
          </w:p>
        </w:tc>
      </w:tr>
      <w:tr w:rsidR="007B66B7" w14:paraId="2CB74464" w14:textId="77777777" w:rsidTr="00EB76FF">
        <w:tc>
          <w:tcPr>
            <w:tcW w:w="450" w:type="dxa"/>
            <w:tcBorders>
              <w:top w:val="nil"/>
              <w:left w:val="nil"/>
              <w:bottom w:val="nil"/>
              <w:right w:val="nil"/>
            </w:tcBorders>
          </w:tcPr>
          <w:p w14:paraId="6D221BC0" w14:textId="0DC78DB1" w:rsidR="007B66B7" w:rsidRDefault="007B66B7" w:rsidP="00EB76FF">
            <w:pPr>
              <w:pStyle w:val="TableNumber"/>
            </w:pPr>
            <w:r>
              <w:t>4</w:t>
            </w:r>
          </w:p>
        </w:tc>
        <w:tc>
          <w:tcPr>
            <w:tcW w:w="7650" w:type="dxa"/>
            <w:tcBorders>
              <w:top w:val="nil"/>
              <w:left w:val="nil"/>
              <w:bottom w:val="nil"/>
              <w:right w:val="nil"/>
            </w:tcBorders>
          </w:tcPr>
          <w:p w14:paraId="3B937F37" w14:textId="77777777" w:rsidR="007B66B7" w:rsidRDefault="007B66B7" w:rsidP="007B66B7">
            <w:pPr>
              <w:pStyle w:val="TableText"/>
            </w:pPr>
            <w:r>
              <w:t xml:space="preserve">Test in browser. </w:t>
            </w:r>
          </w:p>
          <w:p w14:paraId="508F8391" w14:textId="7F783FF7" w:rsidR="007B66B7" w:rsidRDefault="007B66B7" w:rsidP="007B66B7">
            <w:pPr>
              <w:pStyle w:val="TableComment"/>
            </w:pPr>
            <w:r>
              <w:t>The result in the browser should be the same as the previous exercise.</w:t>
            </w:r>
          </w:p>
        </w:tc>
      </w:tr>
    </w:tbl>
    <w:p w14:paraId="3FC59138" w14:textId="31F78E09" w:rsidR="0070349A" w:rsidRDefault="0070349A" w:rsidP="0070349A">
      <w:pPr>
        <w:pStyle w:val="BodyMainSpaceAbove"/>
      </w:pPr>
      <w:r>
        <w:t>Notice once again that the parent component was responsible for managing the data of the child (the Company elements). In the next exercise, you will add behaviors to this parent so that it manages the changes to the individual Company elements state. We will also add a Delete button to the edit state to demonstrate more functionality.</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70349A" w14:paraId="3636BB3B" w14:textId="77777777" w:rsidTr="00EB76FF">
        <w:trPr>
          <w:gridBefore w:val="1"/>
          <w:wBefore w:w="450" w:type="dxa"/>
        </w:trPr>
        <w:tc>
          <w:tcPr>
            <w:tcW w:w="7650" w:type="dxa"/>
            <w:tcBorders>
              <w:bottom w:val="single" w:sz="4" w:space="0" w:color="000080"/>
            </w:tcBorders>
            <w:shd w:val="clear" w:color="auto" w:fill="404040"/>
          </w:tcPr>
          <w:p w14:paraId="1960EB7C" w14:textId="0461AB5C" w:rsidR="0070349A" w:rsidRDefault="0070349A" w:rsidP="0070349A">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Preserving State Changes</w:t>
            </w:r>
          </w:p>
        </w:tc>
      </w:tr>
      <w:tr w:rsidR="005242B4" w14:paraId="30D9C5EF" w14:textId="77777777" w:rsidTr="00EB76FF">
        <w:tc>
          <w:tcPr>
            <w:tcW w:w="450" w:type="dxa"/>
            <w:tcBorders>
              <w:top w:val="nil"/>
              <w:left w:val="nil"/>
              <w:bottom w:val="nil"/>
              <w:right w:val="nil"/>
            </w:tcBorders>
          </w:tcPr>
          <w:p w14:paraId="3333DED3" w14:textId="4CC87EA1" w:rsidR="005242B4" w:rsidRDefault="005242B4" w:rsidP="00EB76FF">
            <w:pPr>
              <w:pStyle w:val="TableNumber"/>
            </w:pPr>
            <w:r>
              <w:t>1</w:t>
            </w:r>
          </w:p>
        </w:tc>
        <w:tc>
          <w:tcPr>
            <w:tcW w:w="7650" w:type="dxa"/>
            <w:tcBorders>
              <w:top w:val="nil"/>
              <w:left w:val="nil"/>
              <w:bottom w:val="nil"/>
              <w:right w:val="nil"/>
            </w:tcBorders>
          </w:tcPr>
          <w:p w14:paraId="010E97A8" w14:textId="357839BA" w:rsidR="005242B4" w:rsidRDefault="005242B4" w:rsidP="00EB76FF">
            <w:pPr>
              <w:pStyle w:val="TableText"/>
            </w:pPr>
            <w:r>
              <w:t xml:space="preserve">Open </w:t>
            </w:r>
            <w:r>
              <w:rPr>
                <w:rStyle w:val="MarginNote-URL"/>
              </w:rPr>
              <w:t>lab20b-exercise08</w:t>
            </w:r>
            <w:r w:rsidR="00282A69">
              <w:rPr>
                <w:rStyle w:val="MarginNote-URL"/>
              </w:rPr>
              <w:t>.html</w:t>
            </w:r>
            <w:r>
              <w:t xml:space="preserve"> and modify the </w:t>
            </w:r>
            <w:proofErr w:type="spellStart"/>
            <w:r w:rsidRPr="005242B4">
              <w:rPr>
                <w:rStyle w:val="CodeChar"/>
              </w:rPr>
              <w:t>RenderEdit</w:t>
            </w:r>
            <w:proofErr w:type="spellEnd"/>
            <w:r>
              <w:t xml:space="preserve"> method </w:t>
            </w:r>
            <w:r w:rsidR="000F173F">
              <w:t xml:space="preserve">of the </w:t>
            </w:r>
            <w:r w:rsidR="000F173F" w:rsidRPr="000F173F">
              <w:rPr>
                <w:rStyle w:val="CodeChar"/>
              </w:rPr>
              <w:t>Company</w:t>
            </w:r>
            <w:r w:rsidR="000F173F">
              <w:t xml:space="preserve"> class (some code omitted)</w:t>
            </w:r>
            <w:r>
              <w:t>:</w:t>
            </w:r>
          </w:p>
          <w:p w14:paraId="5CAFD05A" w14:textId="77777777" w:rsidR="005242B4" w:rsidRDefault="005242B4" w:rsidP="000F173F">
            <w:pPr>
              <w:pStyle w:val="CodeAbove"/>
            </w:pPr>
            <w:r>
              <w:t xml:space="preserve">  </w:t>
            </w:r>
            <w:proofErr w:type="spellStart"/>
            <w:r>
              <w:t>renderEdit</w:t>
            </w:r>
            <w:proofErr w:type="spellEnd"/>
            <w:r>
              <w:t>: function() {</w:t>
            </w:r>
          </w:p>
          <w:p w14:paraId="5FD8FFDC" w14:textId="77777777" w:rsidR="005242B4" w:rsidRDefault="005242B4" w:rsidP="005242B4">
            <w:pPr>
              <w:pStyle w:val="Code"/>
            </w:pPr>
            <w:r>
              <w:t xml:space="preserve">    return (</w:t>
            </w:r>
          </w:p>
          <w:p w14:paraId="22DC7BBB" w14:textId="77777777" w:rsidR="005242B4" w:rsidRDefault="005242B4" w:rsidP="005242B4">
            <w:pPr>
              <w:pStyle w:val="Code"/>
            </w:pPr>
            <w:r>
              <w:t xml:space="preserve">      &lt;article </w:t>
            </w:r>
            <w:proofErr w:type="spellStart"/>
            <w:r>
              <w:t>className</w:t>
            </w:r>
            <w:proofErr w:type="spellEnd"/>
            <w:r>
              <w:t>="box media "&gt;</w:t>
            </w:r>
          </w:p>
          <w:p w14:paraId="7F83827B" w14:textId="77777777" w:rsidR="005242B4" w:rsidRDefault="005242B4" w:rsidP="005242B4">
            <w:pPr>
              <w:pStyle w:val="Code"/>
            </w:pPr>
            <w:r>
              <w:t xml:space="preserve">        &lt;div </w:t>
            </w:r>
            <w:proofErr w:type="spellStart"/>
            <w:r>
              <w:t>className</w:t>
            </w:r>
            <w:proofErr w:type="spellEnd"/>
            <w:r>
              <w:t>="media-left"&gt;</w:t>
            </w:r>
          </w:p>
          <w:p w14:paraId="739E1407" w14:textId="2BDBF62A" w:rsidR="005242B4" w:rsidRDefault="005242B4" w:rsidP="000F173F">
            <w:pPr>
              <w:pStyle w:val="Code"/>
            </w:pPr>
            <w:r>
              <w:t xml:space="preserve">              </w:t>
            </w:r>
            <w:r w:rsidR="000F173F">
              <w:t>...</w:t>
            </w:r>
          </w:p>
          <w:p w14:paraId="1273437C" w14:textId="77777777" w:rsidR="005242B4" w:rsidRDefault="005242B4" w:rsidP="005242B4">
            <w:pPr>
              <w:pStyle w:val="Code"/>
            </w:pPr>
            <w:r>
              <w:t xml:space="preserve">        &lt;/div&gt;</w:t>
            </w:r>
          </w:p>
          <w:p w14:paraId="6AF0B819" w14:textId="77777777" w:rsidR="005242B4" w:rsidRDefault="005242B4" w:rsidP="005242B4">
            <w:pPr>
              <w:pStyle w:val="Code"/>
            </w:pPr>
            <w:r>
              <w:t xml:space="preserve">        &lt;div </w:t>
            </w:r>
            <w:proofErr w:type="spellStart"/>
            <w:r>
              <w:t>className</w:t>
            </w:r>
            <w:proofErr w:type="spellEnd"/>
            <w:r>
              <w:t>="media-content"&gt;</w:t>
            </w:r>
          </w:p>
          <w:p w14:paraId="55D367BB" w14:textId="77777777" w:rsidR="0019620D" w:rsidRDefault="0019620D" w:rsidP="0019620D">
            <w:pPr>
              <w:pStyle w:val="Code"/>
            </w:pPr>
            <w:r>
              <w:t xml:space="preserve">            &lt;h2&gt;&lt;input type="text" </w:t>
            </w:r>
            <w:proofErr w:type="spellStart"/>
            <w:r>
              <w:t>className</w:t>
            </w:r>
            <w:proofErr w:type="spellEnd"/>
            <w:r>
              <w:t xml:space="preserve">="input" </w:t>
            </w:r>
          </w:p>
          <w:p w14:paraId="30017FD0" w14:textId="5AD67789" w:rsidR="0019620D" w:rsidRDefault="0019620D" w:rsidP="0019620D">
            <w:pPr>
              <w:pStyle w:val="Code"/>
            </w:pPr>
            <w:r>
              <w:t xml:space="preserve">              </w:t>
            </w:r>
            <w:proofErr w:type="spellStart"/>
            <w:r>
              <w:t>defaultValue</w:t>
            </w:r>
            <w:proofErr w:type="spellEnd"/>
            <w:r>
              <w:t>={</w:t>
            </w:r>
            <w:proofErr w:type="spellStart"/>
            <w:r>
              <w:t>this.props.children</w:t>
            </w:r>
            <w:proofErr w:type="spellEnd"/>
            <w:r>
              <w:t xml:space="preserve">} </w:t>
            </w:r>
            <w:r w:rsidRPr="0019620D">
              <w:rPr>
                <w:rStyle w:val="CodeBoldChar"/>
              </w:rPr>
              <w:t>ref="</w:t>
            </w:r>
            <w:proofErr w:type="spellStart"/>
            <w:r w:rsidRPr="0019620D">
              <w:rPr>
                <w:rStyle w:val="CodeBoldChar"/>
              </w:rPr>
              <w:t>newName</w:t>
            </w:r>
            <w:proofErr w:type="spellEnd"/>
            <w:r w:rsidRPr="0019620D">
              <w:rPr>
                <w:rStyle w:val="CodeBoldChar"/>
              </w:rPr>
              <w:t>"</w:t>
            </w:r>
            <w:r>
              <w:t>/&gt;&lt;/h2&gt;</w:t>
            </w:r>
          </w:p>
          <w:p w14:paraId="70B4B209" w14:textId="77777777" w:rsidR="0019620D" w:rsidRDefault="0019620D" w:rsidP="0019620D">
            <w:pPr>
              <w:pStyle w:val="Code"/>
            </w:pPr>
            <w:r>
              <w:t xml:space="preserve">            &lt;p&gt;&lt;strong&gt;Symbol:&lt;/strong&gt; &lt;input type="text" </w:t>
            </w:r>
          </w:p>
          <w:p w14:paraId="37E3C4A4" w14:textId="77777777" w:rsidR="0019620D" w:rsidRDefault="0019620D" w:rsidP="0019620D">
            <w:pPr>
              <w:pStyle w:val="Code"/>
            </w:pPr>
            <w:r>
              <w:t xml:space="preserve">              </w:t>
            </w:r>
            <w:proofErr w:type="spellStart"/>
            <w:r>
              <w:t>className</w:t>
            </w:r>
            <w:proofErr w:type="spellEnd"/>
            <w:r>
              <w:t xml:space="preserve">="input" </w:t>
            </w:r>
            <w:proofErr w:type="spellStart"/>
            <w:r>
              <w:t>defaultValue</w:t>
            </w:r>
            <w:proofErr w:type="spellEnd"/>
            <w:r>
              <w:t>={</w:t>
            </w:r>
            <w:proofErr w:type="spellStart"/>
            <w:r>
              <w:t>this.props.symbol</w:t>
            </w:r>
            <w:proofErr w:type="spellEnd"/>
            <w:r>
              <w:t xml:space="preserve">} </w:t>
            </w:r>
          </w:p>
          <w:p w14:paraId="4491263B" w14:textId="1AEFBFA8" w:rsidR="0019620D" w:rsidRDefault="0019620D" w:rsidP="0019620D">
            <w:pPr>
              <w:pStyle w:val="Code"/>
            </w:pPr>
            <w:r>
              <w:t xml:space="preserve">              </w:t>
            </w:r>
            <w:r w:rsidRPr="0019620D">
              <w:rPr>
                <w:rStyle w:val="CodeBoldChar"/>
              </w:rPr>
              <w:t>ref="</w:t>
            </w:r>
            <w:proofErr w:type="spellStart"/>
            <w:r w:rsidRPr="0019620D">
              <w:rPr>
                <w:rStyle w:val="CodeBoldChar"/>
              </w:rPr>
              <w:t>newSymbol</w:t>
            </w:r>
            <w:proofErr w:type="spellEnd"/>
            <w:r w:rsidRPr="0019620D">
              <w:rPr>
                <w:rStyle w:val="CodeBoldChar"/>
              </w:rPr>
              <w:t>"</w:t>
            </w:r>
            <w:r>
              <w:rPr>
                <w:rStyle w:val="CodeBoldChar"/>
              </w:rPr>
              <w:t xml:space="preserve"> </w:t>
            </w:r>
            <w:r>
              <w:t>/&gt;&lt;/p&gt;</w:t>
            </w:r>
          </w:p>
          <w:p w14:paraId="7A985A35" w14:textId="77777777" w:rsidR="0019620D" w:rsidRDefault="0019620D" w:rsidP="0019620D">
            <w:pPr>
              <w:pStyle w:val="Code"/>
            </w:pPr>
            <w:r>
              <w:t xml:space="preserve">            &lt;p&gt;&lt;strong&gt;Sector:&lt;/strong&gt; &lt;input type="text" </w:t>
            </w:r>
          </w:p>
          <w:p w14:paraId="535FEA72" w14:textId="77777777" w:rsidR="0019620D" w:rsidRDefault="0019620D" w:rsidP="0019620D">
            <w:pPr>
              <w:pStyle w:val="Code"/>
            </w:pPr>
            <w:r>
              <w:t xml:space="preserve">              </w:t>
            </w:r>
            <w:proofErr w:type="spellStart"/>
            <w:r>
              <w:t>className</w:t>
            </w:r>
            <w:proofErr w:type="spellEnd"/>
            <w:r>
              <w:t xml:space="preserve">="input" </w:t>
            </w:r>
            <w:proofErr w:type="spellStart"/>
            <w:r>
              <w:t>defaultValue</w:t>
            </w:r>
            <w:proofErr w:type="spellEnd"/>
            <w:r>
              <w:t>={</w:t>
            </w:r>
            <w:proofErr w:type="spellStart"/>
            <w:r>
              <w:t>this.props.sector</w:t>
            </w:r>
            <w:proofErr w:type="spellEnd"/>
            <w:r>
              <w:t xml:space="preserve">} </w:t>
            </w:r>
          </w:p>
          <w:p w14:paraId="0F746CD8" w14:textId="3A45861C" w:rsidR="0019620D" w:rsidRDefault="0019620D" w:rsidP="0019620D">
            <w:pPr>
              <w:pStyle w:val="Code"/>
            </w:pPr>
            <w:r>
              <w:t xml:space="preserve">              </w:t>
            </w:r>
            <w:r w:rsidRPr="0019620D">
              <w:rPr>
                <w:rStyle w:val="CodeBoldChar"/>
              </w:rPr>
              <w:t>ref="</w:t>
            </w:r>
            <w:proofErr w:type="spellStart"/>
            <w:r w:rsidRPr="0019620D">
              <w:rPr>
                <w:rStyle w:val="CodeBoldChar"/>
              </w:rPr>
              <w:t>newSector</w:t>
            </w:r>
            <w:proofErr w:type="spellEnd"/>
            <w:r w:rsidRPr="0019620D">
              <w:rPr>
                <w:rStyle w:val="CodeBoldChar"/>
              </w:rPr>
              <w:t>"</w:t>
            </w:r>
            <w:r>
              <w:rPr>
                <w:rStyle w:val="CodeBoldChar"/>
              </w:rPr>
              <w:t xml:space="preserve"> </w:t>
            </w:r>
            <w:r>
              <w:t>/&gt;&lt;/p&gt;</w:t>
            </w:r>
          </w:p>
          <w:p w14:paraId="1836C3AE" w14:textId="77777777" w:rsidR="0019620D" w:rsidRDefault="0019620D" w:rsidP="0019620D">
            <w:pPr>
              <w:pStyle w:val="Code"/>
            </w:pPr>
            <w:r>
              <w:t xml:space="preserve">            &lt;p&gt;&lt;strong&gt;HQ:&lt;/strong&gt; &lt;input type="text" </w:t>
            </w:r>
            <w:proofErr w:type="spellStart"/>
            <w:r>
              <w:t>className</w:t>
            </w:r>
            <w:proofErr w:type="spellEnd"/>
            <w:r>
              <w:t xml:space="preserve">="input" </w:t>
            </w:r>
          </w:p>
          <w:p w14:paraId="2E7E9FD1" w14:textId="2443143C" w:rsidR="0019620D" w:rsidRDefault="0019620D" w:rsidP="0019620D">
            <w:pPr>
              <w:pStyle w:val="Code"/>
            </w:pPr>
            <w:r>
              <w:t xml:space="preserve">              </w:t>
            </w:r>
            <w:proofErr w:type="spellStart"/>
            <w:r>
              <w:t>defaultValue</w:t>
            </w:r>
            <w:proofErr w:type="spellEnd"/>
            <w:r>
              <w:t>={</w:t>
            </w:r>
            <w:proofErr w:type="spellStart"/>
            <w:r>
              <w:t>this.props.hq</w:t>
            </w:r>
            <w:proofErr w:type="spellEnd"/>
            <w:r>
              <w:t xml:space="preserve">} </w:t>
            </w:r>
            <w:r w:rsidRPr="0019620D">
              <w:rPr>
                <w:rStyle w:val="CodeBoldChar"/>
              </w:rPr>
              <w:t>ref="</w:t>
            </w:r>
            <w:proofErr w:type="spellStart"/>
            <w:r w:rsidRPr="0019620D">
              <w:rPr>
                <w:rStyle w:val="CodeBoldChar"/>
              </w:rPr>
              <w:t>newHq</w:t>
            </w:r>
            <w:proofErr w:type="spellEnd"/>
            <w:r w:rsidRPr="0019620D">
              <w:rPr>
                <w:rStyle w:val="CodeBoldChar"/>
              </w:rPr>
              <w:t>"</w:t>
            </w:r>
            <w:r>
              <w:t xml:space="preserve"> /&gt;&lt;/p&gt;</w:t>
            </w:r>
            <w:r w:rsidR="005242B4">
              <w:t xml:space="preserve">        </w:t>
            </w:r>
          </w:p>
          <w:p w14:paraId="4FF865C7" w14:textId="253214B7" w:rsidR="005242B4" w:rsidRDefault="0019620D" w:rsidP="0019620D">
            <w:pPr>
              <w:pStyle w:val="Code"/>
            </w:pPr>
            <w:r>
              <w:t xml:space="preserve">        </w:t>
            </w:r>
            <w:r w:rsidR="005242B4">
              <w:t>&lt;/div&gt;</w:t>
            </w:r>
          </w:p>
          <w:p w14:paraId="07655DBC" w14:textId="77777777" w:rsidR="005242B4" w:rsidRDefault="005242B4" w:rsidP="005242B4">
            <w:pPr>
              <w:pStyle w:val="Code"/>
            </w:pPr>
            <w:r>
              <w:t xml:space="preserve">        &lt;div </w:t>
            </w:r>
            <w:proofErr w:type="spellStart"/>
            <w:r>
              <w:t>className</w:t>
            </w:r>
            <w:proofErr w:type="spellEnd"/>
            <w:r>
              <w:t>="media-right"&gt;</w:t>
            </w:r>
          </w:p>
          <w:p w14:paraId="5EE7B9C3" w14:textId="77777777" w:rsidR="000F173F" w:rsidRDefault="005242B4" w:rsidP="005242B4">
            <w:pPr>
              <w:pStyle w:val="Code"/>
            </w:pPr>
            <w:r>
              <w:t xml:space="preserve">          &lt;button </w:t>
            </w:r>
            <w:proofErr w:type="spellStart"/>
            <w:r>
              <w:t>className</w:t>
            </w:r>
            <w:proofErr w:type="spellEnd"/>
            <w:r>
              <w:t xml:space="preserve">="button is-info" </w:t>
            </w:r>
          </w:p>
          <w:p w14:paraId="56C9B1FD" w14:textId="5AC56029" w:rsidR="005242B4" w:rsidRDefault="000F173F" w:rsidP="005242B4">
            <w:pPr>
              <w:pStyle w:val="Code"/>
            </w:pPr>
            <w:r>
              <w:t xml:space="preserve">                  </w:t>
            </w:r>
            <w:proofErr w:type="spellStart"/>
            <w:r w:rsidR="005242B4">
              <w:t>onClick</w:t>
            </w:r>
            <w:proofErr w:type="spellEnd"/>
            <w:r w:rsidR="005242B4">
              <w:t>={</w:t>
            </w:r>
            <w:proofErr w:type="spellStart"/>
            <w:r w:rsidR="005242B4">
              <w:t>this.save</w:t>
            </w:r>
            <w:proofErr w:type="spellEnd"/>
            <w:r w:rsidR="005242B4">
              <w:t>}&gt;Save&lt;/button&gt;</w:t>
            </w:r>
          </w:p>
          <w:p w14:paraId="6106EC38" w14:textId="77777777" w:rsidR="000F173F" w:rsidRDefault="005242B4" w:rsidP="000F173F">
            <w:pPr>
              <w:pStyle w:val="CodeBold"/>
            </w:pPr>
            <w:r>
              <w:t xml:space="preserve">          &lt;button </w:t>
            </w:r>
            <w:proofErr w:type="spellStart"/>
            <w:r>
              <w:t>className</w:t>
            </w:r>
            <w:proofErr w:type="spellEnd"/>
            <w:r>
              <w:t xml:space="preserve">="button is-danger" </w:t>
            </w:r>
          </w:p>
          <w:p w14:paraId="12BE15B3" w14:textId="7A70AECD" w:rsidR="005242B4" w:rsidRDefault="000F173F" w:rsidP="000F173F">
            <w:pPr>
              <w:pStyle w:val="CodeBold"/>
            </w:pPr>
            <w:r>
              <w:t xml:space="preserve">                  </w:t>
            </w:r>
            <w:proofErr w:type="spellStart"/>
            <w:r w:rsidR="005242B4">
              <w:t>onClick</w:t>
            </w:r>
            <w:proofErr w:type="spellEnd"/>
            <w:r w:rsidR="005242B4">
              <w:t>={</w:t>
            </w:r>
            <w:proofErr w:type="spellStart"/>
            <w:r w:rsidR="005242B4">
              <w:t>this.delete</w:t>
            </w:r>
            <w:proofErr w:type="spellEnd"/>
            <w:r w:rsidR="005242B4">
              <w:t>} &gt;Delete&lt;/button&gt;</w:t>
            </w:r>
          </w:p>
          <w:p w14:paraId="21531EE3" w14:textId="77777777" w:rsidR="005242B4" w:rsidRDefault="005242B4" w:rsidP="005242B4">
            <w:pPr>
              <w:pStyle w:val="Code"/>
            </w:pPr>
            <w:r>
              <w:t xml:space="preserve">        &lt;/div&gt;                     </w:t>
            </w:r>
          </w:p>
          <w:p w14:paraId="0CD4C069" w14:textId="77777777" w:rsidR="005242B4" w:rsidRDefault="005242B4" w:rsidP="005242B4">
            <w:pPr>
              <w:pStyle w:val="Code"/>
            </w:pPr>
            <w:r>
              <w:t xml:space="preserve">      &lt;/article&gt;</w:t>
            </w:r>
          </w:p>
          <w:p w14:paraId="58E63CBB" w14:textId="77777777" w:rsidR="005242B4" w:rsidRDefault="005242B4" w:rsidP="005242B4">
            <w:pPr>
              <w:pStyle w:val="Code"/>
            </w:pPr>
            <w:r>
              <w:t xml:space="preserve">    );</w:t>
            </w:r>
          </w:p>
          <w:p w14:paraId="4A388C6F" w14:textId="77777777" w:rsidR="005242B4" w:rsidRDefault="005242B4" w:rsidP="005242B4">
            <w:pPr>
              <w:pStyle w:val="Code"/>
            </w:pPr>
            <w:r>
              <w:t xml:space="preserve">  } ,</w:t>
            </w:r>
          </w:p>
          <w:p w14:paraId="67F804B7" w14:textId="4AA11BA9" w:rsidR="008B22EE" w:rsidRDefault="008B22EE" w:rsidP="008B22EE">
            <w:pPr>
              <w:pStyle w:val="TableComment"/>
            </w:pPr>
            <w:r>
              <w:t xml:space="preserve">In order to retrieve data from the DOM (i.e., the &lt;input&gt; element values), we need to first add the React </w:t>
            </w:r>
            <w:r w:rsidRPr="008B22EE">
              <w:rPr>
                <w:rStyle w:val="CodeChar"/>
              </w:rPr>
              <w:t>ref</w:t>
            </w:r>
            <w:r>
              <w:t xml:space="preserve"> attribute to those elements.</w:t>
            </w:r>
          </w:p>
        </w:tc>
      </w:tr>
    </w:tbl>
    <w:p w14:paraId="093A7FBC" w14:textId="77777777" w:rsidR="0019620D" w:rsidRDefault="0019620D">
      <w:r>
        <w:br w:type="page"/>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70349A" w14:paraId="625AE2FB" w14:textId="77777777" w:rsidTr="00EB76FF">
        <w:tc>
          <w:tcPr>
            <w:tcW w:w="450" w:type="dxa"/>
            <w:tcBorders>
              <w:top w:val="nil"/>
              <w:left w:val="nil"/>
              <w:bottom w:val="nil"/>
              <w:right w:val="nil"/>
            </w:tcBorders>
          </w:tcPr>
          <w:p w14:paraId="6CB98F56" w14:textId="0D517678" w:rsidR="0070349A" w:rsidRDefault="000F173F" w:rsidP="00EB76FF">
            <w:pPr>
              <w:pStyle w:val="TableNumber"/>
            </w:pPr>
            <w:r>
              <w:lastRenderedPageBreak/>
              <w:t>2</w:t>
            </w:r>
          </w:p>
        </w:tc>
        <w:tc>
          <w:tcPr>
            <w:tcW w:w="7650" w:type="dxa"/>
            <w:tcBorders>
              <w:top w:val="nil"/>
              <w:left w:val="nil"/>
              <w:bottom w:val="nil"/>
              <w:right w:val="nil"/>
            </w:tcBorders>
          </w:tcPr>
          <w:p w14:paraId="25BCCC55" w14:textId="13F90C45" w:rsidR="0070349A" w:rsidRDefault="000F173F" w:rsidP="00EB76FF">
            <w:pPr>
              <w:pStyle w:val="TableText"/>
            </w:pPr>
            <w:r>
              <w:t>A</w:t>
            </w:r>
            <w:r w:rsidR="0070349A">
              <w:t xml:space="preserve">dd the following </w:t>
            </w:r>
            <w:r w:rsidR="00A9112F">
              <w:t xml:space="preserve">methods to the </w:t>
            </w:r>
            <w:r w:rsidR="00A9112F" w:rsidRPr="00A9112F">
              <w:rPr>
                <w:rStyle w:val="CodeChar"/>
              </w:rPr>
              <w:t>Portfolio</w:t>
            </w:r>
            <w:r w:rsidR="00A9112F">
              <w:t xml:space="preserve"> class</w:t>
            </w:r>
            <w:r w:rsidR="0070349A">
              <w:t>:</w:t>
            </w:r>
          </w:p>
          <w:p w14:paraId="007AE934" w14:textId="7D8509B0" w:rsidR="00A9112F" w:rsidRDefault="00A9112F" w:rsidP="00A9112F">
            <w:pPr>
              <w:pStyle w:val="CodeCommentAbove"/>
            </w:pPr>
            <w:r>
              <w:t xml:space="preserve">  /* notice that the parent is responsible for making changes to the</w:t>
            </w:r>
          </w:p>
          <w:p w14:paraId="073F1DF0" w14:textId="72959582" w:rsidR="00A9112F" w:rsidRDefault="00A9112F" w:rsidP="00A9112F">
            <w:pPr>
              <w:pStyle w:val="CodeComment"/>
            </w:pPr>
            <w:r>
              <w:t xml:space="preserve">     state  */</w:t>
            </w:r>
          </w:p>
          <w:p w14:paraId="1B6C3158" w14:textId="77777777" w:rsidR="00A9112F" w:rsidRDefault="00A9112F" w:rsidP="00A9112F">
            <w:pPr>
              <w:pStyle w:val="CodeBold"/>
            </w:pPr>
            <w:r>
              <w:t xml:space="preserve">  </w:t>
            </w:r>
            <w:proofErr w:type="spellStart"/>
            <w:r>
              <w:t>saveCompany</w:t>
            </w:r>
            <w:proofErr w:type="spellEnd"/>
            <w:r>
              <w:t>: function (</w:t>
            </w:r>
            <w:proofErr w:type="spellStart"/>
            <w:r>
              <w:t>newName</w:t>
            </w:r>
            <w:proofErr w:type="spellEnd"/>
            <w:r>
              <w:t xml:space="preserve">, </w:t>
            </w:r>
            <w:proofErr w:type="spellStart"/>
            <w:r>
              <w:t>newSymbol</w:t>
            </w:r>
            <w:proofErr w:type="spellEnd"/>
            <w:r>
              <w:t xml:space="preserve">, </w:t>
            </w:r>
            <w:proofErr w:type="spellStart"/>
            <w:r>
              <w:t>newSector</w:t>
            </w:r>
            <w:proofErr w:type="spellEnd"/>
            <w:r>
              <w:t xml:space="preserve">, </w:t>
            </w:r>
            <w:proofErr w:type="spellStart"/>
            <w:r>
              <w:t>newHq</w:t>
            </w:r>
            <w:proofErr w:type="spellEnd"/>
            <w:r>
              <w:t>, index) {</w:t>
            </w:r>
          </w:p>
          <w:p w14:paraId="20ADB671" w14:textId="77777777" w:rsidR="00A9112F" w:rsidRDefault="00A9112F" w:rsidP="00A9112F">
            <w:pPr>
              <w:pStyle w:val="CodeBold"/>
            </w:pPr>
            <w:r>
              <w:t xml:space="preserve">      let </w:t>
            </w:r>
            <w:proofErr w:type="spellStart"/>
            <w:r>
              <w:t>tempArray</w:t>
            </w:r>
            <w:proofErr w:type="spellEnd"/>
            <w:r>
              <w:t xml:space="preserve"> = </w:t>
            </w:r>
            <w:proofErr w:type="spellStart"/>
            <w:r>
              <w:t>this.state.companies</w:t>
            </w:r>
            <w:proofErr w:type="spellEnd"/>
            <w:r>
              <w:t>;</w:t>
            </w:r>
          </w:p>
          <w:p w14:paraId="433CCCBD" w14:textId="77777777" w:rsidR="00A9112F" w:rsidRDefault="00A9112F" w:rsidP="00A9112F">
            <w:pPr>
              <w:pStyle w:val="CodeComment"/>
            </w:pPr>
            <w:r>
              <w:t xml:space="preserve">      /*</w:t>
            </w:r>
          </w:p>
          <w:p w14:paraId="0E8757A3" w14:textId="77777777" w:rsidR="00A9112F" w:rsidRDefault="00A9112F" w:rsidP="00A9112F">
            <w:pPr>
              <w:pStyle w:val="CodeComment"/>
            </w:pPr>
            <w:r>
              <w:t xml:space="preserve">      remember that components change their state via </w:t>
            </w:r>
            <w:proofErr w:type="spellStart"/>
            <w:r>
              <w:t>setState</w:t>
            </w:r>
            <w:proofErr w:type="spellEnd"/>
            <w:r>
              <w:t>()</w:t>
            </w:r>
          </w:p>
          <w:p w14:paraId="7939CE0B" w14:textId="77777777" w:rsidR="00A9112F" w:rsidRDefault="00A9112F" w:rsidP="00A9112F">
            <w:pPr>
              <w:pStyle w:val="CodeComment"/>
            </w:pPr>
            <w:r>
              <w:t xml:space="preserve">      */</w:t>
            </w:r>
          </w:p>
          <w:p w14:paraId="6F958B4D" w14:textId="73E62941" w:rsidR="00A9112F" w:rsidRDefault="00A9112F" w:rsidP="00A9112F">
            <w:pPr>
              <w:pStyle w:val="CodeBold"/>
            </w:pPr>
            <w:r>
              <w:t xml:space="preserve">      </w:t>
            </w:r>
            <w:proofErr w:type="spellStart"/>
            <w:r>
              <w:t>tempArray</w:t>
            </w:r>
            <w:proofErr w:type="spellEnd"/>
            <w:r>
              <w:t xml:space="preserve">[index] = { name: </w:t>
            </w:r>
            <w:proofErr w:type="spellStart"/>
            <w:r>
              <w:t>newName</w:t>
            </w:r>
            <w:proofErr w:type="spellEnd"/>
            <w:r>
              <w:t xml:space="preserve">, symbol: </w:t>
            </w:r>
            <w:proofErr w:type="spellStart"/>
            <w:r>
              <w:t>newSymbol</w:t>
            </w:r>
            <w:proofErr w:type="spellEnd"/>
            <w:r>
              <w:t xml:space="preserve">, </w:t>
            </w:r>
          </w:p>
          <w:p w14:paraId="39A2874A" w14:textId="52B4DD7C" w:rsidR="00A9112F" w:rsidRDefault="00A9112F" w:rsidP="00A9112F">
            <w:pPr>
              <w:pStyle w:val="CodeBold"/>
            </w:pPr>
            <w:r>
              <w:t xml:space="preserve">                           sector: </w:t>
            </w:r>
            <w:proofErr w:type="spellStart"/>
            <w:r>
              <w:t>newSector</w:t>
            </w:r>
            <w:proofErr w:type="spellEnd"/>
            <w:r>
              <w:t xml:space="preserve">, </w:t>
            </w:r>
            <w:proofErr w:type="spellStart"/>
            <w:r>
              <w:t>hq</w:t>
            </w:r>
            <w:proofErr w:type="spellEnd"/>
            <w:r>
              <w:t xml:space="preserve">: </w:t>
            </w:r>
            <w:proofErr w:type="spellStart"/>
            <w:r>
              <w:t>newHq</w:t>
            </w:r>
            <w:proofErr w:type="spellEnd"/>
            <w:r>
              <w:t xml:space="preserve"> };</w:t>
            </w:r>
          </w:p>
          <w:p w14:paraId="2B2CEF23" w14:textId="77777777" w:rsidR="00A9112F" w:rsidRDefault="00A9112F" w:rsidP="00A9112F">
            <w:pPr>
              <w:pStyle w:val="CodeBold"/>
            </w:pPr>
            <w:r>
              <w:t xml:space="preserve">      </w:t>
            </w:r>
            <w:proofErr w:type="spellStart"/>
            <w:r>
              <w:t>this.setState</w:t>
            </w:r>
            <w:proofErr w:type="spellEnd"/>
            <w:r>
              <w:t xml:space="preserve">({companies: </w:t>
            </w:r>
            <w:proofErr w:type="spellStart"/>
            <w:r>
              <w:t>tempArray</w:t>
            </w:r>
            <w:proofErr w:type="spellEnd"/>
            <w:r>
              <w:t>});</w:t>
            </w:r>
          </w:p>
          <w:p w14:paraId="75DECF9A" w14:textId="77777777" w:rsidR="00A9112F" w:rsidRDefault="00A9112F" w:rsidP="00A9112F">
            <w:pPr>
              <w:pStyle w:val="CodeBold"/>
            </w:pPr>
            <w:r>
              <w:t xml:space="preserve">  }, </w:t>
            </w:r>
          </w:p>
          <w:p w14:paraId="7FCF487E" w14:textId="77777777" w:rsidR="00A9112F" w:rsidRDefault="00A9112F" w:rsidP="00A9112F">
            <w:pPr>
              <w:pStyle w:val="CodeBold"/>
            </w:pPr>
            <w:r>
              <w:t xml:space="preserve">  </w:t>
            </w:r>
          </w:p>
          <w:p w14:paraId="619BAF0D" w14:textId="77777777" w:rsidR="000F173F" w:rsidRDefault="000F173F" w:rsidP="00A9112F">
            <w:pPr>
              <w:pStyle w:val="CodeBold"/>
            </w:pPr>
          </w:p>
          <w:p w14:paraId="4B6AC9B0" w14:textId="77777777" w:rsidR="00A9112F" w:rsidRDefault="00A9112F" w:rsidP="00A9112F">
            <w:pPr>
              <w:pStyle w:val="CodeBold"/>
            </w:pPr>
            <w:r>
              <w:t xml:space="preserve">  </w:t>
            </w:r>
            <w:proofErr w:type="spellStart"/>
            <w:r>
              <w:t>deleteCompany</w:t>
            </w:r>
            <w:proofErr w:type="spellEnd"/>
            <w:r>
              <w:t>: function (index) {</w:t>
            </w:r>
          </w:p>
          <w:p w14:paraId="5AC83CC1" w14:textId="77777777" w:rsidR="00A9112F" w:rsidRDefault="00A9112F" w:rsidP="00A9112F">
            <w:pPr>
              <w:pStyle w:val="CodeBold"/>
            </w:pPr>
            <w:r>
              <w:t xml:space="preserve">      let </w:t>
            </w:r>
            <w:proofErr w:type="spellStart"/>
            <w:r>
              <w:t>tempArray</w:t>
            </w:r>
            <w:proofErr w:type="spellEnd"/>
            <w:r>
              <w:t xml:space="preserve"> = </w:t>
            </w:r>
            <w:proofErr w:type="spellStart"/>
            <w:r>
              <w:t>this.state.companies</w:t>
            </w:r>
            <w:proofErr w:type="spellEnd"/>
            <w:r>
              <w:t>;</w:t>
            </w:r>
          </w:p>
          <w:p w14:paraId="4ECF8D75" w14:textId="77777777" w:rsidR="00A9112F" w:rsidRDefault="00A9112F" w:rsidP="00A9112F">
            <w:pPr>
              <w:pStyle w:val="CodeBold"/>
            </w:pPr>
            <w:r>
              <w:t xml:space="preserve">      </w:t>
            </w:r>
            <w:proofErr w:type="spellStart"/>
            <w:r>
              <w:t>tempArray.splice</w:t>
            </w:r>
            <w:proofErr w:type="spellEnd"/>
            <w:r>
              <w:t>(index,1);</w:t>
            </w:r>
          </w:p>
          <w:p w14:paraId="0B729713" w14:textId="77777777" w:rsidR="00A9112F" w:rsidRDefault="00A9112F" w:rsidP="00A9112F">
            <w:pPr>
              <w:pStyle w:val="CodeBold"/>
            </w:pPr>
            <w:r>
              <w:t xml:space="preserve">      </w:t>
            </w:r>
            <w:proofErr w:type="spellStart"/>
            <w:r>
              <w:t>this.setState</w:t>
            </w:r>
            <w:proofErr w:type="spellEnd"/>
            <w:r>
              <w:t xml:space="preserve">({companies: </w:t>
            </w:r>
            <w:proofErr w:type="spellStart"/>
            <w:r>
              <w:t>tempArray</w:t>
            </w:r>
            <w:proofErr w:type="spellEnd"/>
            <w:r>
              <w:t>});</w:t>
            </w:r>
          </w:p>
          <w:p w14:paraId="33A52A77" w14:textId="461A7803" w:rsidR="0070349A" w:rsidRPr="00A9112F" w:rsidRDefault="00A9112F" w:rsidP="00A9112F">
            <w:pPr>
              <w:pStyle w:val="CodeBold"/>
            </w:pPr>
            <w:r>
              <w:t xml:space="preserve">  },</w:t>
            </w:r>
          </w:p>
        </w:tc>
      </w:tr>
      <w:tr w:rsidR="00A9112F" w14:paraId="10E1EE23" w14:textId="77777777" w:rsidTr="00EB76FF">
        <w:tc>
          <w:tcPr>
            <w:tcW w:w="450" w:type="dxa"/>
            <w:tcBorders>
              <w:top w:val="nil"/>
              <w:left w:val="nil"/>
              <w:bottom w:val="nil"/>
              <w:right w:val="nil"/>
            </w:tcBorders>
          </w:tcPr>
          <w:p w14:paraId="6E21A566" w14:textId="29312684" w:rsidR="00A9112F" w:rsidRDefault="000F173F" w:rsidP="00EB76FF">
            <w:pPr>
              <w:pStyle w:val="TableNumber"/>
            </w:pPr>
            <w:r>
              <w:t>3</w:t>
            </w:r>
          </w:p>
        </w:tc>
        <w:tc>
          <w:tcPr>
            <w:tcW w:w="7650" w:type="dxa"/>
            <w:tcBorders>
              <w:top w:val="nil"/>
              <w:left w:val="nil"/>
              <w:bottom w:val="nil"/>
              <w:right w:val="nil"/>
            </w:tcBorders>
          </w:tcPr>
          <w:p w14:paraId="5BA129D1" w14:textId="77777777" w:rsidR="00A9112F" w:rsidRDefault="005242B4" w:rsidP="000F173F">
            <w:pPr>
              <w:pStyle w:val="TableText"/>
            </w:pPr>
            <w:r>
              <w:t xml:space="preserve">Since the </w:t>
            </w:r>
            <w:r w:rsidRPr="000F173F">
              <w:rPr>
                <w:rStyle w:val="CodeChar"/>
              </w:rPr>
              <w:t>Company</w:t>
            </w:r>
            <w:r>
              <w:t xml:space="preserve"> components are the ones with the Save and Delete buttons, </w:t>
            </w:r>
            <w:r w:rsidR="000F173F">
              <w:t xml:space="preserve">you will need to pass the handlers in the </w:t>
            </w:r>
            <w:r w:rsidR="000F173F" w:rsidRPr="000F173F">
              <w:rPr>
                <w:rStyle w:val="CodeChar"/>
              </w:rPr>
              <w:t>Portfolio</w:t>
            </w:r>
            <w:r w:rsidR="000F173F">
              <w:t xml:space="preserve"> to the </w:t>
            </w:r>
            <w:r w:rsidR="000F173F" w:rsidRPr="000F173F">
              <w:rPr>
                <w:rStyle w:val="CodeChar"/>
              </w:rPr>
              <w:t>Company</w:t>
            </w:r>
            <w:r w:rsidR="000F173F">
              <w:t xml:space="preserve"> components. To do so, modify the </w:t>
            </w:r>
            <w:proofErr w:type="spellStart"/>
            <w:r w:rsidR="000F173F" w:rsidRPr="000F173F">
              <w:rPr>
                <w:rStyle w:val="CodeChar"/>
              </w:rPr>
              <w:t>createCompany</w:t>
            </w:r>
            <w:proofErr w:type="spellEnd"/>
            <w:r w:rsidR="000F173F">
              <w:t xml:space="preserve"> method in Portfolio as follows:</w:t>
            </w:r>
          </w:p>
          <w:p w14:paraId="4773694F" w14:textId="77777777" w:rsidR="000F173F" w:rsidRDefault="000F173F" w:rsidP="000F173F">
            <w:pPr>
              <w:pStyle w:val="CodeAbove"/>
            </w:pPr>
            <w:r>
              <w:t xml:space="preserve">  </w:t>
            </w:r>
            <w:proofErr w:type="spellStart"/>
            <w:r>
              <w:t>createCompany</w:t>
            </w:r>
            <w:proofErr w:type="spellEnd"/>
            <w:r>
              <w:t>: function (</w:t>
            </w:r>
            <w:proofErr w:type="spellStart"/>
            <w:r>
              <w:t>obj</w:t>
            </w:r>
            <w:proofErr w:type="spellEnd"/>
            <w:r>
              <w:t xml:space="preserve">, </w:t>
            </w:r>
            <w:proofErr w:type="spellStart"/>
            <w:r>
              <w:t>ind</w:t>
            </w:r>
            <w:proofErr w:type="spellEnd"/>
            <w:r>
              <w:t>) {</w:t>
            </w:r>
          </w:p>
          <w:p w14:paraId="319BDEAE" w14:textId="77777777" w:rsidR="000F173F" w:rsidRDefault="000F173F" w:rsidP="000F173F">
            <w:pPr>
              <w:pStyle w:val="Code"/>
            </w:pPr>
            <w:r>
              <w:t xml:space="preserve">    return (&lt;Company symbol={</w:t>
            </w:r>
            <w:proofErr w:type="spellStart"/>
            <w:r>
              <w:t>obj.symbol</w:t>
            </w:r>
            <w:proofErr w:type="spellEnd"/>
            <w:r>
              <w:t xml:space="preserve">} </w:t>
            </w:r>
          </w:p>
          <w:p w14:paraId="43BA9107" w14:textId="77777777" w:rsidR="000F173F" w:rsidRDefault="000F173F" w:rsidP="000F173F">
            <w:pPr>
              <w:pStyle w:val="Code"/>
            </w:pPr>
            <w:r>
              <w:t xml:space="preserve">                    sector={</w:t>
            </w:r>
            <w:proofErr w:type="spellStart"/>
            <w:r>
              <w:t>obj.sector</w:t>
            </w:r>
            <w:proofErr w:type="spellEnd"/>
            <w:r>
              <w:t xml:space="preserve">} </w:t>
            </w:r>
          </w:p>
          <w:p w14:paraId="675A8EE2" w14:textId="77777777" w:rsidR="000F173F" w:rsidRDefault="000F173F" w:rsidP="000F173F">
            <w:pPr>
              <w:pStyle w:val="Code"/>
            </w:pPr>
            <w:r>
              <w:t xml:space="preserve">                    </w:t>
            </w:r>
            <w:proofErr w:type="spellStart"/>
            <w:r>
              <w:t>hq</w:t>
            </w:r>
            <w:proofErr w:type="spellEnd"/>
            <w:r>
              <w:t>={</w:t>
            </w:r>
            <w:proofErr w:type="spellStart"/>
            <w:r>
              <w:t>obj.hq</w:t>
            </w:r>
            <w:proofErr w:type="spellEnd"/>
            <w:r>
              <w:t xml:space="preserve">} </w:t>
            </w:r>
          </w:p>
          <w:p w14:paraId="18287009" w14:textId="77777777" w:rsidR="000F173F" w:rsidRDefault="000F173F" w:rsidP="000F173F">
            <w:pPr>
              <w:pStyle w:val="Code"/>
            </w:pPr>
            <w:r>
              <w:t xml:space="preserve">                    key={</w:t>
            </w:r>
            <w:proofErr w:type="spellStart"/>
            <w:r>
              <w:t>ind</w:t>
            </w:r>
            <w:proofErr w:type="spellEnd"/>
            <w:r>
              <w:t>}</w:t>
            </w:r>
          </w:p>
          <w:p w14:paraId="625ECD61" w14:textId="77777777" w:rsidR="000F173F" w:rsidRDefault="000F173F" w:rsidP="000F173F">
            <w:pPr>
              <w:pStyle w:val="Code"/>
            </w:pPr>
            <w:r>
              <w:t xml:space="preserve">                    index={</w:t>
            </w:r>
            <w:proofErr w:type="spellStart"/>
            <w:r>
              <w:t>ind</w:t>
            </w:r>
            <w:proofErr w:type="spellEnd"/>
            <w:r>
              <w:t>}</w:t>
            </w:r>
          </w:p>
          <w:p w14:paraId="69F9E059" w14:textId="77777777" w:rsidR="000F173F" w:rsidRDefault="000F173F" w:rsidP="000F173F">
            <w:pPr>
              <w:pStyle w:val="CodeBold"/>
            </w:pPr>
            <w:r>
              <w:t xml:space="preserve">                    </w:t>
            </w:r>
            <w:proofErr w:type="spellStart"/>
            <w:r>
              <w:t>saveData</w:t>
            </w:r>
            <w:proofErr w:type="spellEnd"/>
            <w:r>
              <w:t>={</w:t>
            </w:r>
            <w:proofErr w:type="spellStart"/>
            <w:r>
              <w:t>this.saveCompany</w:t>
            </w:r>
            <w:proofErr w:type="spellEnd"/>
            <w:r>
              <w:t xml:space="preserve">} </w:t>
            </w:r>
          </w:p>
          <w:p w14:paraId="32209591" w14:textId="77777777" w:rsidR="000F173F" w:rsidRDefault="000F173F" w:rsidP="000F173F">
            <w:pPr>
              <w:pStyle w:val="CodeBold"/>
            </w:pPr>
            <w:r>
              <w:t xml:space="preserve">                    </w:t>
            </w:r>
            <w:proofErr w:type="spellStart"/>
            <w:r>
              <w:t>removeData</w:t>
            </w:r>
            <w:proofErr w:type="spellEnd"/>
            <w:r>
              <w:t>={</w:t>
            </w:r>
            <w:proofErr w:type="spellStart"/>
            <w:r>
              <w:t>this.deleteCompany</w:t>
            </w:r>
            <w:proofErr w:type="spellEnd"/>
            <w:r>
              <w:t>}&gt;{obj.name}&lt;/Company&gt;)</w:t>
            </w:r>
          </w:p>
          <w:p w14:paraId="2C78038D" w14:textId="77777777" w:rsidR="000F173F" w:rsidRDefault="000F173F" w:rsidP="000F173F">
            <w:pPr>
              <w:pStyle w:val="Code"/>
            </w:pPr>
            <w:r>
              <w:t xml:space="preserve">  },</w:t>
            </w:r>
          </w:p>
          <w:p w14:paraId="1BD33697" w14:textId="1AD6E7AA" w:rsidR="000F173F" w:rsidRDefault="000F173F" w:rsidP="000F173F">
            <w:pPr>
              <w:pStyle w:val="TableComment"/>
            </w:pPr>
            <w:r>
              <w:t>What’s happening here? We are passing the save and delete methods defined in the parent to each child.</w:t>
            </w:r>
          </w:p>
        </w:tc>
      </w:tr>
      <w:tr w:rsidR="000F173F" w14:paraId="04C90C8F" w14:textId="77777777" w:rsidTr="00EB76FF">
        <w:tc>
          <w:tcPr>
            <w:tcW w:w="450" w:type="dxa"/>
            <w:tcBorders>
              <w:top w:val="nil"/>
              <w:left w:val="nil"/>
              <w:bottom w:val="nil"/>
              <w:right w:val="nil"/>
            </w:tcBorders>
          </w:tcPr>
          <w:p w14:paraId="32545C64" w14:textId="0432BD54" w:rsidR="000F173F" w:rsidRDefault="000F173F" w:rsidP="00EB76FF">
            <w:pPr>
              <w:pStyle w:val="TableNumber"/>
            </w:pPr>
            <w:r>
              <w:t>4</w:t>
            </w:r>
          </w:p>
        </w:tc>
        <w:tc>
          <w:tcPr>
            <w:tcW w:w="7650" w:type="dxa"/>
            <w:tcBorders>
              <w:top w:val="nil"/>
              <w:left w:val="nil"/>
              <w:bottom w:val="nil"/>
              <w:right w:val="nil"/>
            </w:tcBorders>
          </w:tcPr>
          <w:p w14:paraId="0CBB634F" w14:textId="77777777" w:rsidR="0019620D" w:rsidRDefault="0019620D" w:rsidP="000F173F">
            <w:pPr>
              <w:pStyle w:val="TableText"/>
            </w:pPr>
            <w:r>
              <w:t xml:space="preserve">Now you will change the edit and delete event handlers for the buttons so they use the appropriate handlers in the parent. Add or modify the following event handlers in the </w:t>
            </w:r>
            <w:r w:rsidRPr="0019620D">
              <w:rPr>
                <w:rStyle w:val="CodeChar"/>
              </w:rPr>
              <w:t>Company</w:t>
            </w:r>
            <w:r>
              <w:t xml:space="preserve"> class.</w:t>
            </w:r>
          </w:p>
          <w:p w14:paraId="338702FF" w14:textId="77777777" w:rsidR="00EB76FF" w:rsidRDefault="00EB76FF" w:rsidP="00EB76FF">
            <w:pPr>
              <w:pStyle w:val="CodeCommentAbove"/>
            </w:pPr>
            <w:r>
              <w:t xml:space="preserve">  /*</w:t>
            </w:r>
          </w:p>
          <w:p w14:paraId="160E1029" w14:textId="77777777" w:rsidR="00EB76FF" w:rsidRDefault="00EB76FF" w:rsidP="00EB76FF">
            <w:pPr>
              <w:pStyle w:val="CodeComment"/>
            </w:pPr>
            <w:r>
              <w:t xml:space="preserve">     when we save, we're going to use refs to retrieve the user input and </w:t>
            </w:r>
          </w:p>
          <w:p w14:paraId="5D8AC8AD" w14:textId="62DAB3C8" w:rsidR="00EB76FF" w:rsidRDefault="00EB76FF" w:rsidP="00EB76FF">
            <w:pPr>
              <w:pStyle w:val="CodeComment"/>
            </w:pPr>
            <w:r>
              <w:t xml:space="preserve">     then ask the parent to save the data</w:t>
            </w:r>
          </w:p>
          <w:p w14:paraId="30417F19" w14:textId="77777777" w:rsidR="00EB76FF" w:rsidRDefault="00EB76FF" w:rsidP="00EB76FF">
            <w:pPr>
              <w:pStyle w:val="CodeComment"/>
            </w:pPr>
            <w:r>
              <w:t xml:space="preserve">  */</w:t>
            </w:r>
          </w:p>
          <w:p w14:paraId="5BB5AB49" w14:textId="77777777" w:rsidR="00EB76FF" w:rsidRDefault="00EB76FF" w:rsidP="00EB76FF">
            <w:pPr>
              <w:pStyle w:val="Code"/>
            </w:pPr>
            <w:r>
              <w:t xml:space="preserve">  save: function() {</w:t>
            </w:r>
          </w:p>
          <w:p w14:paraId="6378FB1D" w14:textId="77777777" w:rsidR="00EB76FF" w:rsidRDefault="00EB76FF" w:rsidP="00EB76FF">
            <w:pPr>
              <w:pStyle w:val="CodeComment"/>
            </w:pPr>
            <w:r>
              <w:t xml:space="preserve">      /* using the ref attributes, retrieve the user input */</w:t>
            </w:r>
          </w:p>
          <w:p w14:paraId="33468172" w14:textId="77777777" w:rsidR="00EB76FF" w:rsidRDefault="00EB76FF" w:rsidP="00EB76FF">
            <w:pPr>
              <w:pStyle w:val="CodeBold"/>
            </w:pPr>
            <w:r>
              <w:t xml:space="preserve">      let </w:t>
            </w:r>
            <w:proofErr w:type="spellStart"/>
            <w:r>
              <w:t>newName</w:t>
            </w:r>
            <w:proofErr w:type="spellEnd"/>
            <w:r>
              <w:t xml:space="preserve"> = </w:t>
            </w:r>
            <w:proofErr w:type="spellStart"/>
            <w:r>
              <w:t>this.refs.newName.value</w:t>
            </w:r>
            <w:proofErr w:type="spellEnd"/>
            <w:r>
              <w:t>;</w:t>
            </w:r>
          </w:p>
          <w:p w14:paraId="32E0BA32" w14:textId="77777777" w:rsidR="00EB76FF" w:rsidRDefault="00EB76FF" w:rsidP="00EB76FF">
            <w:pPr>
              <w:pStyle w:val="CodeBold"/>
            </w:pPr>
            <w:r>
              <w:t xml:space="preserve">      let </w:t>
            </w:r>
            <w:proofErr w:type="spellStart"/>
            <w:r>
              <w:t>newSymbol</w:t>
            </w:r>
            <w:proofErr w:type="spellEnd"/>
            <w:r>
              <w:t xml:space="preserve"> = </w:t>
            </w:r>
            <w:proofErr w:type="spellStart"/>
            <w:r>
              <w:t>this.refs.newSymbol.value</w:t>
            </w:r>
            <w:proofErr w:type="spellEnd"/>
            <w:r>
              <w:t>;</w:t>
            </w:r>
          </w:p>
          <w:p w14:paraId="7253EA73" w14:textId="77777777" w:rsidR="00EB76FF" w:rsidRDefault="00EB76FF" w:rsidP="00EB76FF">
            <w:pPr>
              <w:pStyle w:val="CodeBold"/>
            </w:pPr>
            <w:r>
              <w:t xml:space="preserve">      let </w:t>
            </w:r>
            <w:proofErr w:type="spellStart"/>
            <w:r>
              <w:t>newSector</w:t>
            </w:r>
            <w:proofErr w:type="spellEnd"/>
            <w:r>
              <w:t xml:space="preserve"> = </w:t>
            </w:r>
            <w:proofErr w:type="spellStart"/>
            <w:r>
              <w:t>this.refs.newSector.value</w:t>
            </w:r>
            <w:proofErr w:type="spellEnd"/>
            <w:r>
              <w:t>;</w:t>
            </w:r>
          </w:p>
          <w:p w14:paraId="18563943" w14:textId="77777777" w:rsidR="00EB76FF" w:rsidRDefault="00EB76FF" w:rsidP="00EB76FF">
            <w:pPr>
              <w:pStyle w:val="CodeBold"/>
            </w:pPr>
            <w:r>
              <w:t xml:space="preserve">      let </w:t>
            </w:r>
            <w:proofErr w:type="spellStart"/>
            <w:r>
              <w:t>newHq</w:t>
            </w:r>
            <w:proofErr w:type="spellEnd"/>
            <w:r>
              <w:t xml:space="preserve"> = </w:t>
            </w:r>
            <w:proofErr w:type="spellStart"/>
            <w:r>
              <w:t>this.refs.newHq.value</w:t>
            </w:r>
            <w:proofErr w:type="spellEnd"/>
            <w:r>
              <w:t>;</w:t>
            </w:r>
          </w:p>
          <w:p w14:paraId="3EDF8001" w14:textId="77777777" w:rsidR="00EB76FF" w:rsidRDefault="00EB76FF" w:rsidP="00EB76FF">
            <w:pPr>
              <w:pStyle w:val="Code"/>
            </w:pPr>
            <w:r>
              <w:t xml:space="preserve">      </w:t>
            </w:r>
          </w:p>
          <w:p w14:paraId="7B2FE960" w14:textId="77777777" w:rsidR="00EB76FF" w:rsidRDefault="00EB76FF" w:rsidP="00EB76FF">
            <w:pPr>
              <w:pStyle w:val="CodeComment"/>
            </w:pPr>
            <w:r>
              <w:t xml:space="preserve">      /* via props we can call the functions in parent that have been </w:t>
            </w:r>
          </w:p>
          <w:p w14:paraId="1F3E76D7" w14:textId="7509C58E" w:rsidR="00EB76FF" w:rsidRDefault="00EB76FF" w:rsidP="00EB76FF">
            <w:pPr>
              <w:pStyle w:val="CodeComment"/>
            </w:pPr>
            <w:r>
              <w:t xml:space="preserve">         passed to the child */</w:t>
            </w:r>
          </w:p>
          <w:p w14:paraId="12ECDDE3" w14:textId="77777777" w:rsidR="00EB76FF" w:rsidRDefault="00EB76FF" w:rsidP="00EB76FF">
            <w:pPr>
              <w:pStyle w:val="Code"/>
            </w:pPr>
            <w:r>
              <w:t xml:space="preserve">      </w:t>
            </w:r>
            <w:proofErr w:type="spellStart"/>
            <w:r>
              <w:t>this.props.saveData</w:t>
            </w:r>
            <w:proofErr w:type="spellEnd"/>
            <w:r>
              <w:t>(</w:t>
            </w:r>
            <w:proofErr w:type="spellStart"/>
            <w:r>
              <w:t>newName</w:t>
            </w:r>
            <w:proofErr w:type="spellEnd"/>
            <w:r>
              <w:t xml:space="preserve">, </w:t>
            </w:r>
            <w:proofErr w:type="spellStart"/>
            <w:r>
              <w:t>newSymbol</w:t>
            </w:r>
            <w:proofErr w:type="spellEnd"/>
            <w:r>
              <w:t xml:space="preserve">, </w:t>
            </w:r>
            <w:proofErr w:type="spellStart"/>
            <w:r>
              <w:t>newSector</w:t>
            </w:r>
            <w:proofErr w:type="spellEnd"/>
            <w:r>
              <w:t xml:space="preserve">, </w:t>
            </w:r>
            <w:proofErr w:type="spellStart"/>
            <w:r>
              <w:t>newHq</w:t>
            </w:r>
            <w:proofErr w:type="spellEnd"/>
            <w:r>
              <w:t xml:space="preserve">, </w:t>
            </w:r>
          </w:p>
          <w:p w14:paraId="3A61CCBB" w14:textId="0944E5EA" w:rsidR="00EB76FF" w:rsidRDefault="00EB76FF" w:rsidP="00EB76FF">
            <w:pPr>
              <w:pStyle w:val="Code"/>
            </w:pPr>
            <w:r>
              <w:t xml:space="preserve">                            </w:t>
            </w:r>
            <w:proofErr w:type="spellStart"/>
            <w:r>
              <w:t>this.props.index</w:t>
            </w:r>
            <w:proofErr w:type="spellEnd"/>
            <w:r>
              <w:t>);</w:t>
            </w:r>
          </w:p>
          <w:p w14:paraId="45273345" w14:textId="77777777" w:rsidR="00EB76FF" w:rsidRDefault="00EB76FF" w:rsidP="00EB76FF">
            <w:pPr>
              <w:pStyle w:val="Code"/>
            </w:pPr>
            <w:r>
              <w:lastRenderedPageBreak/>
              <w:t xml:space="preserve">      </w:t>
            </w:r>
            <w:proofErr w:type="spellStart"/>
            <w:r>
              <w:t>this.setState</w:t>
            </w:r>
            <w:proofErr w:type="spellEnd"/>
            <w:r>
              <w:t>({editing: false});</w:t>
            </w:r>
          </w:p>
          <w:p w14:paraId="133016E9" w14:textId="77777777" w:rsidR="00EB76FF" w:rsidRDefault="00EB76FF" w:rsidP="00EB76FF">
            <w:pPr>
              <w:pStyle w:val="Code"/>
            </w:pPr>
            <w:r>
              <w:t xml:space="preserve">  }, </w:t>
            </w:r>
          </w:p>
          <w:p w14:paraId="0BE6BC08" w14:textId="3334FF3A" w:rsidR="00EB76FF" w:rsidRDefault="00EB76FF" w:rsidP="00EB76FF">
            <w:pPr>
              <w:pStyle w:val="Code"/>
            </w:pPr>
            <w:r>
              <w:t xml:space="preserve"> </w:t>
            </w:r>
          </w:p>
          <w:p w14:paraId="2DC829D7" w14:textId="77777777" w:rsidR="00EB76FF" w:rsidRDefault="00EB76FF" w:rsidP="00EB76FF">
            <w:pPr>
              <w:pStyle w:val="Code"/>
            </w:pPr>
            <w:r>
              <w:t xml:space="preserve">  delete: function() {</w:t>
            </w:r>
          </w:p>
          <w:p w14:paraId="72F9FA04" w14:textId="77777777" w:rsidR="00EB76FF" w:rsidRDefault="00EB76FF" w:rsidP="00EB76FF">
            <w:pPr>
              <w:pStyle w:val="Code"/>
            </w:pPr>
            <w:r>
              <w:t xml:space="preserve">      </w:t>
            </w:r>
            <w:proofErr w:type="spellStart"/>
            <w:r>
              <w:t>this.props.removeData</w:t>
            </w:r>
            <w:proofErr w:type="spellEnd"/>
            <w:r>
              <w:t>(</w:t>
            </w:r>
            <w:proofErr w:type="spellStart"/>
            <w:r>
              <w:t>this.props.index</w:t>
            </w:r>
            <w:proofErr w:type="spellEnd"/>
            <w:r>
              <w:t>);</w:t>
            </w:r>
          </w:p>
          <w:p w14:paraId="493D1079" w14:textId="77777777" w:rsidR="00EB76FF" w:rsidRDefault="00EB76FF" w:rsidP="00EB76FF">
            <w:pPr>
              <w:pStyle w:val="Code"/>
            </w:pPr>
            <w:r>
              <w:t xml:space="preserve">      </w:t>
            </w:r>
            <w:proofErr w:type="spellStart"/>
            <w:r>
              <w:t>this.setState</w:t>
            </w:r>
            <w:proofErr w:type="spellEnd"/>
            <w:r>
              <w:t>({editing: false});</w:t>
            </w:r>
          </w:p>
          <w:p w14:paraId="69693953" w14:textId="46ADD696" w:rsidR="0019620D" w:rsidRDefault="00EB76FF" w:rsidP="00EB76FF">
            <w:pPr>
              <w:pStyle w:val="Code"/>
            </w:pPr>
            <w:r>
              <w:t xml:space="preserve">  },</w:t>
            </w:r>
          </w:p>
        </w:tc>
      </w:tr>
      <w:tr w:rsidR="00EB76FF" w14:paraId="1CFF6495" w14:textId="77777777" w:rsidTr="00EB76FF">
        <w:tc>
          <w:tcPr>
            <w:tcW w:w="450" w:type="dxa"/>
            <w:tcBorders>
              <w:top w:val="nil"/>
              <w:left w:val="nil"/>
              <w:bottom w:val="nil"/>
              <w:right w:val="nil"/>
            </w:tcBorders>
          </w:tcPr>
          <w:p w14:paraId="43E042A4" w14:textId="0CC27921" w:rsidR="00EB76FF" w:rsidRDefault="00EB76FF" w:rsidP="00EB76FF">
            <w:pPr>
              <w:pStyle w:val="TableNumber"/>
            </w:pPr>
            <w:r>
              <w:lastRenderedPageBreak/>
              <w:t>5</w:t>
            </w:r>
          </w:p>
        </w:tc>
        <w:tc>
          <w:tcPr>
            <w:tcW w:w="7650" w:type="dxa"/>
            <w:tcBorders>
              <w:top w:val="nil"/>
              <w:left w:val="nil"/>
              <w:bottom w:val="nil"/>
              <w:right w:val="nil"/>
            </w:tcBorders>
          </w:tcPr>
          <w:p w14:paraId="0D695570" w14:textId="3B3F7B05" w:rsidR="00EB76FF" w:rsidRDefault="00EB76FF" w:rsidP="000F173F">
            <w:pPr>
              <w:pStyle w:val="TableText"/>
            </w:pPr>
            <w:r>
              <w:t>Test in browser. You should be able to change</w:t>
            </w:r>
            <w:r w:rsidR="00BE3A47">
              <w:t xml:space="preserve"> and delete</w:t>
            </w:r>
            <w:r>
              <w:t xml:space="preserve"> the data</w:t>
            </w:r>
            <w:r w:rsidR="00BE3A47">
              <w:t>. If you specify a symbol that exists in the image folder, the logo will change as well.</w:t>
            </w:r>
          </w:p>
        </w:tc>
      </w:tr>
    </w:tbl>
    <w:p w14:paraId="2B016F9C" w14:textId="36EB9D05" w:rsidR="00D53389" w:rsidRDefault="00D53389" w:rsidP="00CF28C4"/>
    <w:p w14:paraId="2BE098A8" w14:textId="73DD53AE" w:rsidR="00EB76FF" w:rsidRPr="002D0E06" w:rsidRDefault="00EB76FF" w:rsidP="00EB76FF">
      <w:pPr>
        <w:pStyle w:val="FigureImage"/>
      </w:pPr>
      <w:r w:rsidRPr="00EB76FF">
        <w:rPr>
          <w:noProof/>
          <w:lang w:eastAsia="en-CA"/>
        </w:rPr>
        <w:drawing>
          <wp:inline distT="0" distB="0" distL="0" distR="0" wp14:anchorId="0CE03180" wp14:editId="38608854">
            <wp:extent cx="4800600" cy="3380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3380740"/>
                    </a:xfrm>
                    <a:prstGeom prst="rect">
                      <a:avLst/>
                    </a:prstGeom>
                  </pic:spPr>
                </pic:pic>
              </a:graphicData>
            </a:graphic>
          </wp:inline>
        </w:drawing>
      </w:r>
    </w:p>
    <w:p w14:paraId="624D29BD" w14:textId="379B8A38" w:rsidR="00EB76FF" w:rsidRDefault="00EB76FF" w:rsidP="00EB76FF">
      <w:pPr>
        <w:pStyle w:val="Caption"/>
      </w:pPr>
      <w:r>
        <w:t>Figure 20b</w:t>
      </w:r>
      <w:r w:rsidRPr="002D0E06">
        <w:t>.</w:t>
      </w:r>
      <w:r w:rsidR="00282A69">
        <w:fldChar w:fldCharType="begin"/>
      </w:r>
      <w:r w:rsidR="00282A69">
        <w:instrText xml:space="preserve"> SEQ Figure \* ARABIC </w:instrText>
      </w:r>
      <w:r w:rsidR="00282A69">
        <w:fldChar w:fldCharType="separate"/>
      </w:r>
      <w:r w:rsidR="005C7BA9">
        <w:rPr>
          <w:noProof/>
        </w:rPr>
        <w:t>4</w:t>
      </w:r>
      <w:r w:rsidR="00282A69">
        <w:rPr>
          <w:noProof/>
        </w:rPr>
        <w:fldChar w:fldCharType="end"/>
      </w:r>
      <w:r w:rsidRPr="002D0E06">
        <w:t xml:space="preserve"> – </w:t>
      </w:r>
      <w:r>
        <w:t>Finished Exercise 20b.08</w:t>
      </w:r>
    </w:p>
    <w:p w14:paraId="330DD794" w14:textId="61271E7A" w:rsidR="007F4312" w:rsidRPr="007F4312" w:rsidRDefault="007F4312" w:rsidP="007F4312">
      <w:pPr>
        <w:pStyle w:val="BodyMainSpaceAbove"/>
      </w:pPr>
      <w:r>
        <w:t>Our last task will be to add a panel that allows to dynamically add &lt;Company&gt; elements based on user input.</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7F4312" w14:paraId="1EFA33B1" w14:textId="77777777" w:rsidTr="00282A69">
        <w:trPr>
          <w:gridBefore w:val="1"/>
          <w:wBefore w:w="450" w:type="dxa"/>
        </w:trPr>
        <w:tc>
          <w:tcPr>
            <w:tcW w:w="7650" w:type="dxa"/>
            <w:tcBorders>
              <w:bottom w:val="single" w:sz="4" w:space="0" w:color="000080"/>
            </w:tcBorders>
            <w:shd w:val="clear" w:color="auto" w:fill="404040"/>
          </w:tcPr>
          <w:p w14:paraId="48452070" w14:textId="6B4E39D7" w:rsidR="007F4312" w:rsidRDefault="007F4312" w:rsidP="007F4312">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Adding Components to Parent</w:t>
            </w:r>
          </w:p>
        </w:tc>
      </w:tr>
      <w:tr w:rsidR="007F4312" w14:paraId="56EFF571" w14:textId="77777777" w:rsidTr="00282A69">
        <w:tc>
          <w:tcPr>
            <w:tcW w:w="450" w:type="dxa"/>
            <w:tcBorders>
              <w:top w:val="nil"/>
              <w:left w:val="nil"/>
              <w:bottom w:val="nil"/>
              <w:right w:val="nil"/>
            </w:tcBorders>
          </w:tcPr>
          <w:p w14:paraId="7F9DE051" w14:textId="77777777" w:rsidR="007F4312" w:rsidRDefault="007F4312" w:rsidP="00282A69">
            <w:pPr>
              <w:pStyle w:val="TableNumber"/>
            </w:pPr>
            <w:r>
              <w:t>1</w:t>
            </w:r>
          </w:p>
        </w:tc>
        <w:tc>
          <w:tcPr>
            <w:tcW w:w="7650" w:type="dxa"/>
            <w:tcBorders>
              <w:top w:val="nil"/>
              <w:left w:val="nil"/>
              <w:bottom w:val="nil"/>
              <w:right w:val="nil"/>
            </w:tcBorders>
          </w:tcPr>
          <w:p w14:paraId="66B38D84" w14:textId="454B2CAF" w:rsidR="007F4312" w:rsidRDefault="007F4312" w:rsidP="00282A69">
            <w:pPr>
              <w:pStyle w:val="TableText"/>
            </w:pPr>
            <w:r>
              <w:t xml:space="preserve">Open </w:t>
            </w:r>
            <w:r>
              <w:rPr>
                <w:rStyle w:val="MarginNote-URL"/>
              </w:rPr>
              <w:t>lab20b-exercise09</w:t>
            </w:r>
            <w:r w:rsidR="00282A69">
              <w:rPr>
                <w:rStyle w:val="MarginNote-URL"/>
              </w:rPr>
              <w:t>.html</w:t>
            </w:r>
            <w:r>
              <w:t xml:space="preserve"> and add</w:t>
            </w:r>
            <w:r w:rsidR="002E567D">
              <w:t>/modify</w:t>
            </w:r>
            <w:r>
              <w:t xml:space="preserve"> the following code</w:t>
            </w:r>
            <w:r w:rsidR="002E567D">
              <w:t xml:space="preserve"> in Portfolio class</w:t>
            </w:r>
            <w:r>
              <w:t>:</w:t>
            </w:r>
          </w:p>
          <w:p w14:paraId="02ED07E3" w14:textId="77777777" w:rsidR="002E567D" w:rsidRDefault="002E567D" w:rsidP="002E567D">
            <w:pPr>
              <w:pStyle w:val="CodeAboveBold"/>
            </w:pPr>
            <w:r>
              <w:t xml:space="preserve">  </w:t>
            </w:r>
            <w:proofErr w:type="spellStart"/>
            <w:r>
              <w:t>addCompany</w:t>
            </w:r>
            <w:proofErr w:type="spellEnd"/>
            <w:r>
              <w:t>: function () {</w:t>
            </w:r>
          </w:p>
          <w:p w14:paraId="5A542F3C" w14:textId="77777777" w:rsidR="002E567D" w:rsidRDefault="002E567D" w:rsidP="002E567D">
            <w:pPr>
              <w:pStyle w:val="CodeBold"/>
            </w:pPr>
            <w:r>
              <w:t xml:space="preserve">      let </w:t>
            </w:r>
            <w:proofErr w:type="spellStart"/>
            <w:r>
              <w:t>tempArray</w:t>
            </w:r>
            <w:proofErr w:type="spellEnd"/>
            <w:r>
              <w:t xml:space="preserve"> = </w:t>
            </w:r>
            <w:proofErr w:type="spellStart"/>
            <w:r>
              <w:t>this.state.companies</w:t>
            </w:r>
            <w:proofErr w:type="spellEnd"/>
            <w:r>
              <w:t>;</w:t>
            </w:r>
          </w:p>
          <w:p w14:paraId="12C5EDC6" w14:textId="5DD8D096" w:rsidR="002E567D" w:rsidRDefault="002E567D" w:rsidP="002E567D">
            <w:pPr>
              <w:pStyle w:val="CodeBold"/>
            </w:pPr>
            <w:r>
              <w:t xml:space="preserve">      </w:t>
            </w:r>
            <w:proofErr w:type="spellStart"/>
            <w:r>
              <w:t>tempArray.push</w:t>
            </w:r>
            <w:proofErr w:type="spellEnd"/>
            <w:r>
              <w:t xml:space="preserve">({ name: "New Company", symbol: "", sector: "", </w:t>
            </w:r>
          </w:p>
          <w:p w14:paraId="6AA4EB3C" w14:textId="72F28B59" w:rsidR="002E567D" w:rsidRDefault="002E567D" w:rsidP="002E567D">
            <w:pPr>
              <w:pStyle w:val="CodeBold"/>
            </w:pPr>
            <w:r>
              <w:t xml:space="preserve">                       </w:t>
            </w:r>
            <w:proofErr w:type="spellStart"/>
            <w:r>
              <w:t>hq</w:t>
            </w:r>
            <w:proofErr w:type="spellEnd"/>
            <w:r>
              <w:t>: ""});</w:t>
            </w:r>
          </w:p>
          <w:p w14:paraId="53E156DB" w14:textId="77777777" w:rsidR="002E567D" w:rsidRDefault="002E567D" w:rsidP="002E567D">
            <w:pPr>
              <w:pStyle w:val="CodeBold"/>
            </w:pPr>
            <w:r>
              <w:t xml:space="preserve">      </w:t>
            </w:r>
            <w:proofErr w:type="spellStart"/>
            <w:r>
              <w:t>this.setState</w:t>
            </w:r>
            <w:proofErr w:type="spellEnd"/>
            <w:r>
              <w:t xml:space="preserve">({companies: </w:t>
            </w:r>
            <w:proofErr w:type="spellStart"/>
            <w:r>
              <w:t>tempArray</w:t>
            </w:r>
            <w:proofErr w:type="spellEnd"/>
            <w:r>
              <w:t xml:space="preserve">});    </w:t>
            </w:r>
          </w:p>
          <w:p w14:paraId="06CDE548" w14:textId="77777777" w:rsidR="002E567D" w:rsidRDefault="002E567D" w:rsidP="002E567D">
            <w:pPr>
              <w:pStyle w:val="CodeBold"/>
            </w:pPr>
            <w:r>
              <w:t xml:space="preserve">  },</w:t>
            </w:r>
          </w:p>
          <w:p w14:paraId="23E1A6D7" w14:textId="77777777" w:rsidR="002E567D" w:rsidRDefault="002E567D" w:rsidP="002E567D">
            <w:pPr>
              <w:pStyle w:val="CodeBold"/>
            </w:pPr>
            <w:r>
              <w:t xml:space="preserve">                              </w:t>
            </w:r>
          </w:p>
          <w:p w14:paraId="22CA5BFA" w14:textId="77777777" w:rsidR="002E567D" w:rsidRDefault="002E567D" w:rsidP="002E567D">
            <w:pPr>
              <w:pStyle w:val="CodeBold"/>
            </w:pPr>
            <w:r>
              <w:lastRenderedPageBreak/>
              <w:t xml:space="preserve">  </w:t>
            </w:r>
          </w:p>
          <w:p w14:paraId="61C7030D" w14:textId="77777777" w:rsidR="002E567D" w:rsidRDefault="002E567D" w:rsidP="002E567D">
            <w:pPr>
              <w:pStyle w:val="CodeComment"/>
            </w:pPr>
            <w:r>
              <w:t xml:space="preserve">  /* the render for this component will loop through our data and generate </w:t>
            </w:r>
          </w:p>
          <w:p w14:paraId="48373F71" w14:textId="12C12BC9" w:rsidR="002E567D" w:rsidRDefault="002E567D" w:rsidP="002E567D">
            <w:pPr>
              <w:pStyle w:val="CodeComment"/>
            </w:pPr>
            <w:r>
              <w:t xml:space="preserve">     the appropriate Company elements */              </w:t>
            </w:r>
          </w:p>
          <w:p w14:paraId="0A899FAE" w14:textId="77777777" w:rsidR="002E567D" w:rsidRDefault="002E567D" w:rsidP="002E567D">
            <w:pPr>
              <w:pStyle w:val="CodeBold"/>
            </w:pPr>
            <w:r>
              <w:t xml:space="preserve">  render: function() {</w:t>
            </w:r>
          </w:p>
          <w:p w14:paraId="5CBF9094" w14:textId="77777777" w:rsidR="002E567D" w:rsidRDefault="002E567D" w:rsidP="002E567D">
            <w:pPr>
              <w:pStyle w:val="CodeBold"/>
            </w:pPr>
            <w:r>
              <w:t xml:space="preserve">      return (</w:t>
            </w:r>
          </w:p>
          <w:p w14:paraId="3C1A6AB6" w14:textId="77777777" w:rsidR="002E567D" w:rsidRDefault="002E567D" w:rsidP="002E567D">
            <w:pPr>
              <w:pStyle w:val="CodeBold"/>
            </w:pPr>
            <w:r>
              <w:t xml:space="preserve">          &lt;div&gt; </w:t>
            </w:r>
          </w:p>
          <w:p w14:paraId="17B98C66" w14:textId="77777777" w:rsidR="002E567D" w:rsidRDefault="002E567D" w:rsidP="002E567D">
            <w:pPr>
              <w:pStyle w:val="CodeBold"/>
            </w:pPr>
            <w:r>
              <w:t xml:space="preserve">             &lt;div </w:t>
            </w:r>
            <w:proofErr w:type="spellStart"/>
            <w:r>
              <w:t>className</w:t>
            </w:r>
            <w:proofErr w:type="spellEnd"/>
            <w:r>
              <w:t>="box"&gt;</w:t>
            </w:r>
          </w:p>
          <w:p w14:paraId="4D2923E0" w14:textId="77777777" w:rsidR="002E567D" w:rsidRDefault="002E567D" w:rsidP="002E567D">
            <w:pPr>
              <w:pStyle w:val="CodeBold"/>
            </w:pPr>
            <w:r>
              <w:t xml:space="preserve">                &lt;button </w:t>
            </w:r>
            <w:proofErr w:type="spellStart"/>
            <w:r>
              <w:t>className</w:t>
            </w:r>
            <w:proofErr w:type="spellEnd"/>
            <w:r>
              <w:t xml:space="preserve">="button is-primary" </w:t>
            </w:r>
          </w:p>
          <w:p w14:paraId="6E3AC518" w14:textId="77777777" w:rsidR="002E567D" w:rsidRDefault="002E567D" w:rsidP="002E567D">
            <w:pPr>
              <w:pStyle w:val="CodeBold"/>
            </w:pPr>
            <w:r>
              <w:t xml:space="preserve">                         </w:t>
            </w:r>
            <w:proofErr w:type="spellStart"/>
            <w:r>
              <w:t>onClick</w:t>
            </w:r>
            <w:proofErr w:type="spellEnd"/>
            <w:r>
              <w:t>={</w:t>
            </w:r>
            <w:proofErr w:type="spellStart"/>
            <w:r>
              <w:t>this.addCompany</w:t>
            </w:r>
            <w:proofErr w:type="spellEnd"/>
            <w:r>
              <w:t>}&gt;Add Company&lt;/button&gt;</w:t>
            </w:r>
          </w:p>
          <w:p w14:paraId="5C7CA600" w14:textId="51DB8ECA" w:rsidR="002E567D" w:rsidRDefault="002E567D" w:rsidP="002E567D">
            <w:pPr>
              <w:pStyle w:val="CodeBold"/>
            </w:pPr>
            <w:r>
              <w:t xml:space="preserve">             &lt;/div&gt;</w:t>
            </w:r>
          </w:p>
          <w:p w14:paraId="34F93EB1" w14:textId="6F01C63A" w:rsidR="002E567D" w:rsidRDefault="002E567D" w:rsidP="002E567D">
            <w:pPr>
              <w:pStyle w:val="CodeBold"/>
            </w:pPr>
            <w:r>
              <w:t xml:space="preserve">             { </w:t>
            </w:r>
            <w:proofErr w:type="spellStart"/>
            <w:r>
              <w:t>this.state.companies.map</w:t>
            </w:r>
            <w:proofErr w:type="spellEnd"/>
            <w:r>
              <w:t>(</w:t>
            </w:r>
            <w:proofErr w:type="spellStart"/>
            <w:r>
              <w:t>this.createCompany</w:t>
            </w:r>
            <w:proofErr w:type="spellEnd"/>
            <w:r>
              <w:t xml:space="preserve">) } </w:t>
            </w:r>
          </w:p>
          <w:p w14:paraId="58E6ED55" w14:textId="77777777" w:rsidR="002E567D" w:rsidRDefault="002E567D" w:rsidP="002E567D">
            <w:pPr>
              <w:pStyle w:val="CodeBold"/>
            </w:pPr>
            <w:r>
              <w:t xml:space="preserve">          &lt;/div&gt;</w:t>
            </w:r>
          </w:p>
          <w:p w14:paraId="2E2BB856" w14:textId="77777777" w:rsidR="002E567D" w:rsidRDefault="002E567D" w:rsidP="002E567D">
            <w:pPr>
              <w:pStyle w:val="CodeBold"/>
            </w:pPr>
            <w:r>
              <w:t xml:space="preserve">          );</w:t>
            </w:r>
          </w:p>
          <w:p w14:paraId="52F688EE" w14:textId="5E4B88A4" w:rsidR="007F4312" w:rsidRDefault="002E567D" w:rsidP="002E567D">
            <w:pPr>
              <w:pStyle w:val="CodeBold"/>
            </w:pPr>
            <w:r>
              <w:t xml:space="preserve">  }</w:t>
            </w:r>
          </w:p>
        </w:tc>
      </w:tr>
      <w:tr w:rsidR="002E567D" w14:paraId="3EBE3ABD" w14:textId="77777777" w:rsidTr="00282A69">
        <w:tc>
          <w:tcPr>
            <w:tcW w:w="450" w:type="dxa"/>
            <w:tcBorders>
              <w:top w:val="nil"/>
              <w:left w:val="nil"/>
              <w:bottom w:val="nil"/>
              <w:right w:val="nil"/>
            </w:tcBorders>
          </w:tcPr>
          <w:p w14:paraId="4D734B9D" w14:textId="22E0453F" w:rsidR="002E567D" w:rsidRDefault="002E567D" w:rsidP="00282A69">
            <w:pPr>
              <w:pStyle w:val="TableNumber"/>
            </w:pPr>
            <w:r>
              <w:lastRenderedPageBreak/>
              <w:t>2</w:t>
            </w:r>
          </w:p>
        </w:tc>
        <w:tc>
          <w:tcPr>
            <w:tcW w:w="7650" w:type="dxa"/>
            <w:tcBorders>
              <w:top w:val="nil"/>
              <w:left w:val="nil"/>
              <w:bottom w:val="nil"/>
              <w:right w:val="nil"/>
            </w:tcBorders>
          </w:tcPr>
          <w:p w14:paraId="5B2893E2" w14:textId="10CD3A89" w:rsidR="002E567D" w:rsidRDefault="002E567D" w:rsidP="00282A69">
            <w:pPr>
              <w:pStyle w:val="TableText"/>
            </w:pPr>
            <w:r>
              <w:t>Test in browser.</w:t>
            </w:r>
          </w:p>
        </w:tc>
      </w:tr>
    </w:tbl>
    <w:p w14:paraId="5CBF0F56" w14:textId="7218EA40" w:rsidR="00EB76FF" w:rsidRDefault="00282A69" w:rsidP="00282A69">
      <w:pPr>
        <w:pStyle w:val="BodyMainSpaceAbove"/>
      </w:pPr>
      <w:r>
        <w:t>Now it is your turn. The next exercise shows you what to create, but leaves it to you to implement it in React using the knowledge gained in the previous exercises.</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282A69" w14:paraId="3A264FF7" w14:textId="77777777" w:rsidTr="00282A69">
        <w:trPr>
          <w:gridBefore w:val="1"/>
          <w:wBefore w:w="450" w:type="dxa"/>
        </w:trPr>
        <w:tc>
          <w:tcPr>
            <w:tcW w:w="7650" w:type="dxa"/>
            <w:tcBorders>
              <w:bottom w:val="single" w:sz="4" w:space="0" w:color="000080"/>
            </w:tcBorders>
            <w:shd w:val="clear" w:color="auto" w:fill="404040"/>
          </w:tcPr>
          <w:p w14:paraId="680F9DD1" w14:textId="1E953093" w:rsidR="00282A69" w:rsidRDefault="00282A69" w:rsidP="00282A69">
            <w:pPr>
              <w:pStyle w:val="TableStepHead"/>
            </w:pPr>
            <w:r>
              <w:br w:type="page"/>
            </w:r>
            <w:r>
              <w:rPr>
                <w:rStyle w:val="TableHeadingChar"/>
              </w:rPr>
              <w:t>Exercise 20b.</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Your Turn</w:t>
            </w:r>
          </w:p>
        </w:tc>
      </w:tr>
      <w:tr w:rsidR="00282A69" w14:paraId="3951A1A9" w14:textId="77777777" w:rsidTr="00282A69">
        <w:tc>
          <w:tcPr>
            <w:tcW w:w="450" w:type="dxa"/>
            <w:tcBorders>
              <w:top w:val="nil"/>
              <w:left w:val="nil"/>
              <w:bottom w:val="nil"/>
              <w:right w:val="nil"/>
            </w:tcBorders>
          </w:tcPr>
          <w:p w14:paraId="6AD685ED" w14:textId="77777777" w:rsidR="00282A69" w:rsidRDefault="00282A69" w:rsidP="00282A69">
            <w:pPr>
              <w:pStyle w:val="TableNumber"/>
            </w:pPr>
            <w:r>
              <w:t>1</w:t>
            </w:r>
          </w:p>
        </w:tc>
        <w:tc>
          <w:tcPr>
            <w:tcW w:w="7650" w:type="dxa"/>
            <w:tcBorders>
              <w:top w:val="nil"/>
              <w:left w:val="nil"/>
              <w:bottom w:val="nil"/>
              <w:right w:val="nil"/>
            </w:tcBorders>
          </w:tcPr>
          <w:p w14:paraId="42DCD513" w14:textId="6781167C" w:rsidR="00282A69" w:rsidRDefault="00282A69" w:rsidP="00282A69">
            <w:pPr>
              <w:pStyle w:val="TableText"/>
            </w:pPr>
            <w:r>
              <w:t xml:space="preserve">Open </w:t>
            </w:r>
            <w:r>
              <w:rPr>
                <w:rStyle w:val="MarginNote-URL"/>
              </w:rPr>
              <w:t>lab20b-exercise10-markup-only.html</w:t>
            </w:r>
            <w:r>
              <w:t xml:space="preserve"> in the browser.</w:t>
            </w:r>
          </w:p>
          <w:p w14:paraId="2CE71D09" w14:textId="0426B05B" w:rsidR="00282A69" w:rsidRDefault="00282A69" w:rsidP="005C7BA9">
            <w:pPr>
              <w:pStyle w:val="TableComment"/>
              <w:spacing w:before="240"/>
            </w:pPr>
            <w:r>
              <w:t xml:space="preserve">This provides the markup needed for </w:t>
            </w:r>
            <w:r w:rsidR="002B50DA">
              <w:t xml:space="preserve">the exercise. You will be implementing a </w:t>
            </w:r>
            <w:proofErr w:type="spellStart"/>
            <w:r w:rsidR="002B50DA">
              <w:t>reddit</w:t>
            </w:r>
            <w:proofErr w:type="spellEnd"/>
            <w:r w:rsidR="002B50DA">
              <w:t>-style vote up/down component to each company. The number of votes will be shown in normal mode</w:t>
            </w:r>
            <w:r w:rsidR="005C7BA9">
              <w:t xml:space="preserve"> (see Figure 20b.5</w:t>
            </w:r>
            <w:r w:rsidR="002B50DA">
              <w:t xml:space="preserve">), but when in edit mode, you will display the up and down buttons with the current vote count displayed between the buttons </w:t>
            </w:r>
            <w:r w:rsidR="005C7BA9">
              <w:t>(see Figure 20b.6</w:t>
            </w:r>
            <w:r w:rsidR="002B50DA">
              <w:t>)</w:t>
            </w:r>
            <w:r w:rsidR="002B50DA">
              <w:t>. This markup file shows both so you know which markup to use.</w:t>
            </w:r>
          </w:p>
        </w:tc>
      </w:tr>
      <w:tr w:rsidR="002B50DA" w14:paraId="27CA0451" w14:textId="77777777" w:rsidTr="00282A69">
        <w:tc>
          <w:tcPr>
            <w:tcW w:w="450" w:type="dxa"/>
            <w:tcBorders>
              <w:top w:val="nil"/>
              <w:left w:val="nil"/>
              <w:bottom w:val="nil"/>
              <w:right w:val="nil"/>
            </w:tcBorders>
          </w:tcPr>
          <w:p w14:paraId="64B90276" w14:textId="0C144DFA" w:rsidR="002B50DA" w:rsidRDefault="002B50DA" w:rsidP="00282A69">
            <w:pPr>
              <w:pStyle w:val="TableNumber"/>
            </w:pPr>
            <w:r>
              <w:t>2</w:t>
            </w:r>
          </w:p>
        </w:tc>
        <w:tc>
          <w:tcPr>
            <w:tcW w:w="7650" w:type="dxa"/>
            <w:tcBorders>
              <w:top w:val="nil"/>
              <w:left w:val="nil"/>
              <w:bottom w:val="nil"/>
              <w:right w:val="nil"/>
            </w:tcBorders>
          </w:tcPr>
          <w:p w14:paraId="28A046D4" w14:textId="6DD137E8" w:rsidR="002B50DA" w:rsidRDefault="002B50DA" w:rsidP="00282A69">
            <w:pPr>
              <w:pStyle w:val="TableText"/>
            </w:pPr>
            <w:r>
              <w:t xml:space="preserve">You will be starting with </w:t>
            </w:r>
            <w:r>
              <w:rPr>
                <w:rStyle w:val="MarginNote-URL"/>
              </w:rPr>
              <w:t>lab20b-exercise10</w:t>
            </w:r>
            <w:r>
              <w:rPr>
                <w:rStyle w:val="MarginNote-URL"/>
              </w:rPr>
              <w:t>.html</w:t>
            </w:r>
            <w:r>
              <w:t xml:space="preserve"> (it’s the same as the finished previous exercise).</w:t>
            </w:r>
          </w:p>
        </w:tc>
      </w:tr>
      <w:tr w:rsidR="002B50DA" w14:paraId="66E9D7F2" w14:textId="77777777" w:rsidTr="00282A69">
        <w:tc>
          <w:tcPr>
            <w:tcW w:w="450" w:type="dxa"/>
            <w:tcBorders>
              <w:top w:val="nil"/>
              <w:left w:val="nil"/>
              <w:bottom w:val="nil"/>
              <w:right w:val="nil"/>
            </w:tcBorders>
          </w:tcPr>
          <w:p w14:paraId="1CC32C30" w14:textId="340E3B87" w:rsidR="002B50DA" w:rsidRDefault="002B50DA" w:rsidP="00282A69">
            <w:pPr>
              <w:pStyle w:val="TableNumber"/>
            </w:pPr>
            <w:r>
              <w:t>3</w:t>
            </w:r>
          </w:p>
        </w:tc>
        <w:tc>
          <w:tcPr>
            <w:tcW w:w="7650" w:type="dxa"/>
            <w:tcBorders>
              <w:top w:val="nil"/>
              <w:left w:val="nil"/>
              <w:bottom w:val="nil"/>
              <w:right w:val="nil"/>
            </w:tcBorders>
          </w:tcPr>
          <w:p w14:paraId="0682E723" w14:textId="0C985814" w:rsidR="002B50DA" w:rsidRDefault="002B50DA" w:rsidP="005C7BA9">
            <w:pPr>
              <w:pStyle w:val="TableText"/>
            </w:pPr>
            <w:r>
              <w:t xml:space="preserve">Modify the </w:t>
            </w:r>
            <w:r w:rsidRPr="002B50DA">
              <w:rPr>
                <w:rStyle w:val="CodeChar"/>
              </w:rPr>
              <w:t>companies</w:t>
            </w:r>
            <w:r>
              <w:t xml:space="preserve"> array by adding a </w:t>
            </w:r>
            <w:r w:rsidRPr="002B50DA">
              <w:rPr>
                <w:rStyle w:val="CodeChar"/>
              </w:rPr>
              <w:t>vote</w:t>
            </w:r>
            <w:r>
              <w:t xml:space="preserve"> property to each company object.</w:t>
            </w:r>
          </w:p>
        </w:tc>
      </w:tr>
      <w:tr w:rsidR="002B50DA" w14:paraId="786B4AFB" w14:textId="77777777" w:rsidTr="00282A69">
        <w:tc>
          <w:tcPr>
            <w:tcW w:w="450" w:type="dxa"/>
            <w:tcBorders>
              <w:top w:val="nil"/>
              <w:left w:val="nil"/>
              <w:bottom w:val="nil"/>
              <w:right w:val="nil"/>
            </w:tcBorders>
          </w:tcPr>
          <w:p w14:paraId="33923081" w14:textId="47287D10" w:rsidR="002B50DA" w:rsidRDefault="002B50DA" w:rsidP="00282A69">
            <w:pPr>
              <w:pStyle w:val="TableNumber"/>
            </w:pPr>
            <w:r>
              <w:t>4</w:t>
            </w:r>
          </w:p>
        </w:tc>
        <w:tc>
          <w:tcPr>
            <w:tcW w:w="7650" w:type="dxa"/>
            <w:tcBorders>
              <w:top w:val="nil"/>
              <w:left w:val="nil"/>
              <w:bottom w:val="nil"/>
              <w:right w:val="nil"/>
            </w:tcBorders>
          </w:tcPr>
          <w:p w14:paraId="0A5BA23A" w14:textId="4B77A3D9" w:rsidR="002B50DA" w:rsidRDefault="002B50DA" w:rsidP="005C7BA9">
            <w:pPr>
              <w:pStyle w:val="TableText"/>
            </w:pPr>
            <w:r>
              <w:t xml:space="preserve">Modify </w:t>
            </w:r>
            <w:proofErr w:type="spellStart"/>
            <w:r w:rsidRPr="005C7BA9">
              <w:rPr>
                <w:rStyle w:val="CodeChar"/>
              </w:rPr>
              <w:t>saveCompany</w:t>
            </w:r>
            <w:proofErr w:type="spellEnd"/>
            <w:r>
              <w:t xml:space="preserve">, </w:t>
            </w:r>
            <w:proofErr w:type="spellStart"/>
            <w:r w:rsidRPr="005C7BA9">
              <w:rPr>
                <w:rStyle w:val="CodeChar"/>
              </w:rPr>
              <w:t>createCompany</w:t>
            </w:r>
            <w:proofErr w:type="spellEnd"/>
            <w:r>
              <w:t xml:space="preserve">, and </w:t>
            </w:r>
            <w:proofErr w:type="spellStart"/>
            <w:r w:rsidRPr="005C7BA9">
              <w:rPr>
                <w:rStyle w:val="CodeChar"/>
              </w:rPr>
              <w:t>addCompany</w:t>
            </w:r>
            <w:proofErr w:type="spellEnd"/>
            <w:r>
              <w:t xml:space="preserve"> functions </w:t>
            </w:r>
            <w:r w:rsidR="005C7BA9">
              <w:t xml:space="preserve">in </w:t>
            </w:r>
            <w:r w:rsidR="005C7BA9" w:rsidRPr="005C7BA9">
              <w:rPr>
                <w:rStyle w:val="CodeChar"/>
              </w:rPr>
              <w:t>Portfolio</w:t>
            </w:r>
            <w:r w:rsidR="005C7BA9">
              <w:t xml:space="preserve"> component </w:t>
            </w:r>
            <w:r>
              <w:t>to include vote information.</w:t>
            </w:r>
          </w:p>
        </w:tc>
      </w:tr>
      <w:tr w:rsidR="005C7BA9" w14:paraId="4EE24073" w14:textId="77777777" w:rsidTr="00282A69">
        <w:tc>
          <w:tcPr>
            <w:tcW w:w="450" w:type="dxa"/>
            <w:tcBorders>
              <w:top w:val="nil"/>
              <w:left w:val="nil"/>
              <w:bottom w:val="nil"/>
              <w:right w:val="nil"/>
            </w:tcBorders>
          </w:tcPr>
          <w:p w14:paraId="1B80442B" w14:textId="58CF6C05" w:rsidR="005C7BA9" w:rsidRDefault="005C7BA9" w:rsidP="00282A69">
            <w:pPr>
              <w:pStyle w:val="TableNumber"/>
            </w:pPr>
            <w:r>
              <w:t>5</w:t>
            </w:r>
          </w:p>
        </w:tc>
        <w:tc>
          <w:tcPr>
            <w:tcW w:w="7650" w:type="dxa"/>
            <w:tcBorders>
              <w:top w:val="nil"/>
              <w:left w:val="nil"/>
              <w:bottom w:val="nil"/>
              <w:right w:val="nil"/>
            </w:tcBorders>
          </w:tcPr>
          <w:p w14:paraId="22C3DC2C" w14:textId="7E00705D" w:rsidR="005C7BA9" w:rsidRDefault="005C7BA9" w:rsidP="005C7BA9">
            <w:pPr>
              <w:pStyle w:val="TableText"/>
            </w:pPr>
            <w:r>
              <w:t xml:space="preserve">Modify the </w:t>
            </w:r>
            <w:proofErr w:type="spellStart"/>
            <w:r w:rsidRPr="005C7BA9">
              <w:rPr>
                <w:rStyle w:val="CodeChar"/>
              </w:rPr>
              <w:t>renderNormal</w:t>
            </w:r>
            <w:proofErr w:type="spellEnd"/>
            <w:r>
              <w:t xml:space="preserve"> function in </w:t>
            </w:r>
            <w:r w:rsidRPr="005C7BA9">
              <w:rPr>
                <w:rStyle w:val="CodeChar"/>
              </w:rPr>
              <w:t>Company</w:t>
            </w:r>
            <w:r>
              <w:t xml:space="preserve"> component to display the number of votes </w:t>
            </w:r>
            <w:r>
              <w:t>(see Figure 20b.</w:t>
            </w:r>
            <w:r>
              <w:t>5).</w:t>
            </w:r>
          </w:p>
        </w:tc>
      </w:tr>
      <w:tr w:rsidR="002B50DA" w14:paraId="13AA88A2" w14:textId="77777777" w:rsidTr="00282A69">
        <w:tc>
          <w:tcPr>
            <w:tcW w:w="450" w:type="dxa"/>
            <w:tcBorders>
              <w:top w:val="nil"/>
              <w:left w:val="nil"/>
              <w:bottom w:val="nil"/>
              <w:right w:val="nil"/>
            </w:tcBorders>
          </w:tcPr>
          <w:p w14:paraId="60A8FD67" w14:textId="48359569" w:rsidR="002B50DA" w:rsidRDefault="005C7BA9" w:rsidP="00282A69">
            <w:pPr>
              <w:pStyle w:val="TableNumber"/>
            </w:pPr>
            <w:r>
              <w:t>6</w:t>
            </w:r>
          </w:p>
        </w:tc>
        <w:tc>
          <w:tcPr>
            <w:tcW w:w="7650" w:type="dxa"/>
            <w:tcBorders>
              <w:top w:val="nil"/>
              <w:left w:val="nil"/>
              <w:bottom w:val="nil"/>
              <w:right w:val="nil"/>
            </w:tcBorders>
          </w:tcPr>
          <w:p w14:paraId="4E0E3F98" w14:textId="410B0649" w:rsidR="002B50DA" w:rsidRDefault="002B50DA" w:rsidP="005C7BA9">
            <w:pPr>
              <w:pStyle w:val="TableText"/>
            </w:pPr>
            <w:r>
              <w:t>Create a new React compone</w:t>
            </w:r>
            <w:r w:rsidR="005C7BA9">
              <w:t>nt that will implement the functionality for voting up/down (see Figure 20b.6). This component will store a single vote number in its state, and will be passed the initial value via props. The markup for element can be found in the markup file mentioned in step 1. The up and down buttons will need event handlers in the class that will increment the vote value stored in the state.</w:t>
            </w:r>
          </w:p>
        </w:tc>
      </w:tr>
      <w:tr w:rsidR="005C7BA9" w14:paraId="73A51051" w14:textId="77777777" w:rsidTr="00282A69">
        <w:tc>
          <w:tcPr>
            <w:tcW w:w="450" w:type="dxa"/>
            <w:tcBorders>
              <w:top w:val="nil"/>
              <w:left w:val="nil"/>
              <w:bottom w:val="nil"/>
              <w:right w:val="nil"/>
            </w:tcBorders>
          </w:tcPr>
          <w:p w14:paraId="4FDCE5DD" w14:textId="52FE9B4A" w:rsidR="005C7BA9" w:rsidRDefault="005C7BA9" w:rsidP="00282A69">
            <w:pPr>
              <w:pStyle w:val="TableNumber"/>
            </w:pPr>
            <w:r>
              <w:t>7</w:t>
            </w:r>
          </w:p>
        </w:tc>
        <w:tc>
          <w:tcPr>
            <w:tcW w:w="7650" w:type="dxa"/>
            <w:tcBorders>
              <w:top w:val="nil"/>
              <w:left w:val="nil"/>
              <w:bottom w:val="nil"/>
              <w:right w:val="nil"/>
            </w:tcBorders>
          </w:tcPr>
          <w:p w14:paraId="686B3389" w14:textId="438DC0DA" w:rsidR="005C7BA9" w:rsidRDefault="005C7BA9" w:rsidP="00F30DC9">
            <w:pPr>
              <w:pStyle w:val="TableText"/>
            </w:pPr>
            <w:r>
              <w:t xml:space="preserve">Modify the </w:t>
            </w:r>
            <w:proofErr w:type="spellStart"/>
            <w:r>
              <w:rPr>
                <w:rStyle w:val="CodeChar"/>
              </w:rPr>
              <w:t>renderEdit</w:t>
            </w:r>
            <w:proofErr w:type="spellEnd"/>
            <w:r>
              <w:t xml:space="preserve"> function in </w:t>
            </w:r>
            <w:r w:rsidRPr="005C7BA9">
              <w:rPr>
                <w:rStyle w:val="CodeChar"/>
              </w:rPr>
              <w:t>Company</w:t>
            </w:r>
            <w:r>
              <w:t xml:space="preserve"> component to display </w:t>
            </w:r>
            <w:r w:rsidR="00F30DC9">
              <w:t>your</w:t>
            </w:r>
            <w:r>
              <w:t xml:space="preserve"> vote</w:t>
            </w:r>
            <w:r w:rsidR="00F30DC9">
              <w:t xml:space="preserve"> component</w:t>
            </w:r>
            <w:r>
              <w:t xml:space="preserve"> (see Figure 20b.5).</w:t>
            </w:r>
            <w:r w:rsidR="00F30DC9">
              <w:t xml:space="preserve"> This is simply a matter of adding a tag with the component name and passing, via an attribute, the correct vote data from the </w:t>
            </w:r>
            <w:r w:rsidR="00F30DC9" w:rsidRPr="002B50DA">
              <w:rPr>
                <w:rStyle w:val="CodeChar"/>
              </w:rPr>
              <w:t>companies</w:t>
            </w:r>
            <w:r w:rsidR="00F30DC9">
              <w:t xml:space="preserve"> array</w:t>
            </w:r>
            <w:r w:rsidR="00F30DC9">
              <w:t xml:space="preserve">. You will need to be able to access this element later, so be sure to give it a </w:t>
            </w:r>
            <w:r w:rsidR="00F30DC9" w:rsidRPr="00F30DC9">
              <w:rPr>
                <w:rStyle w:val="CodeChar"/>
              </w:rPr>
              <w:t>ref</w:t>
            </w:r>
            <w:r w:rsidR="00F30DC9">
              <w:t xml:space="preserve"> attribute.</w:t>
            </w:r>
          </w:p>
        </w:tc>
      </w:tr>
      <w:tr w:rsidR="00F30DC9" w14:paraId="3E0C1873" w14:textId="77777777" w:rsidTr="00282A69">
        <w:tc>
          <w:tcPr>
            <w:tcW w:w="450" w:type="dxa"/>
            <w:tcBorders>
              <w:top w:val="nil"/>
              <w:left w:val="nil"/>
              <w:bottom w:val="nil"/>
              <w:right w:val="nil"/>
            </w:tcBorders>
          </w:tcPr>
          <w:p w14:paraId="45AF4B3B" w14:textId="7112CF69" w:rsidR="00F30DC9" w:rsidRDefault="00F30DC9" w:rsidP="00282A69">
            <w:pPr>
              <w:pStyle w:val="TableNumber"/>
            </w:pPr>
            <w:r>
              <w:lastRenderedPageBreak/>
              <w:t>8</w:t>
            </w:r>
          </w:p>
        </w:tc>
        <w:tc>
          <w:tcPr>
            <w:tcW w:w="7650" w:type="dxa"/>
            <w:tcBorders>
              <w:top w:val="nil"/>
              <w:left w:val="nil"/>
              <w:bottom w:val="nil"/>
              <w:right w:val="nil"/>
            </w:tcBorders>
          </w:tcPr>
          <w:p w14:paraId="70E5E196" w14:textId="34AD57AE" w:rsidR="00F30DC9" w:rsidRDefault="00F30DC9" w:rsidP="00F30DC9">
            <w:pPr>
              <w:pStyle w:val="TableText"/>
            </w:pPr>
            <w:r>
              <w:t xml:space="preserve">You will need to modify the </w:t>
            </w:r>
            <w:r w:rsidRPr="00F30DC9">
              <w:rPr>
                <w:rStyle w:val="CodeChar"/>
              </w:rPr>
              <w:t>save</w:t>
            </w:r>
            <w:r>
              <w:t xml:space="preserve"> function in the </w:t>
            </w:r>
            <w:r w:rsidRPr="00F30DC9">
              <w:rPr>
                <w:rStyle w:val="CodeChar"/>
              </w:rPr>
              <w:t>Company</w:t>
            </w:r>
            <w:r>
              <w:t xml:space="preserve"> component to pass the current vote value to the </w:t>
            </w:r>
            <w:proofErr w:type="spellStart"/>
            <w:r w:rsidRPr="00F30DC9">
              <w:rPr>
                <w:rStyle w:val="CodeChar"/>
              </w:rPr>
              <w:t>saveData</w:t>
            </w:r>
            <w:proofErr w:type="spellEnd"/>
            <w:r>
              <w:t xml:space="preserve"> function. You can retrieve the vote value from the component by using its </w:t>
            </w:r>
            <w:r w:rsidRPr="00F30DC9">
              <w:rPr>
                <w:rStyle w:val="CodeChar"/>
              </w:rPr>
              <w:t>ref</w:t>
            </w:r>
            <w:r>
              <w:t xml:space="preserve"> name, the </w:t>
            </w:r>
            <w:r w:rsidRPr="00F30DC9">
              <w:rPr>
                <w:rStyle w:val="CodeChar"/>
              </w:rPr>
              <w:t>state</w:t>
            </w:r>
            <w:r>
              <w:t xml:space="preserve"> property, and whatever its state variable name is in your vote component.</w:t>
            </w:r>
          </w:p>
        </w:tc>
      </w:tr>
      <w:tr w:rsidR="00F30DC9" w14:paraId="65B45251" w14:textId="77777777" w:rsidTr="00282A69">
        <w:tc>
          <w:tcPr>
            <w:tcW w:w="450" w:type="dxa"/>
            <w:tcBorders>
              <w:top w:val="nil"/>
              <w:left w:val="nil"/>
              <w:bottom w:val="nil"/>
              <w:right w:val="nil"/>
            </w:tcBorders>
          </w:tcPr>
          <w:p w14:paraId="68171669" w14:textId="51C6CE4F" w:rsidR="00F30DC9" w:rsidRDefault="00F30DC9" w:rsidP="00282A69">
            <w:pPr>
              <w:pStyle w:val="TableNumber"/>
            </w:pPr>
            <w:r>
              <w:t>9</w:t>
            </w:r>
          </w:p>
        </w:tc>
        <w:tc>
          <w:tcPr>
            <w:tcW w:w="7650" w:type="dxa"/>
            <w:tcBorders>
              <w:top w:val="nil"/>
              <w:left w:val="nil"/>
              <w:bottom w:val="nil"/>
              <w:right w:val="nil"/>
            </w:tcBorders>
          </w:tcPr>
          <w:p w14:paraId="58C3AC42" w14:textId="08EFD731" w:rsidR="00F30DC9" w:rsidRDefault="00F30DC9" w:rsidP="00F30DC9">
            <w:pPr>
              <w:pStyle w:val="TableText"/>
            </w:pPr>
            <w:r>
              <w:t xml:space="preserve">Finally, modify the </w:t>
            </w:r>
            <w:proofErr w:type="spellStart"/>
            <w:r w:rsidRPr="00F30DC9">
              <w:rPr>
                <w:rStyle w:val="CodeChar"/>
              </w:rPr>
              <w:t>saveCompany</w:t>
            </w:r>
            <w:proofErr w:type="spellEnd"/>
            <w:r>
              <w:t xml:space="preserve"> function in the </w:t>
            </w:r>
            <w:r w:rsidRPr="00F30DC9">
              <w:rPr>
                <w:rStyle w:val="CodeChar"/>
              </w:rPr>
              <w:t>Portfolio</w:t>
            </w:r>
            <w:r>
              <w:t xml:space="preserve"> component to sort the companies array by the vote count (i.e., the company with highest number of votes is shown first). This is actually quite easy, though you will have to discover on your own how to sort an array of objects on a property’s values.</w:t>
            </w:r>
          </w:p>
        </w:tc>
        <w:bookmarkStart w:id="0" w:name="_GoBack"/>
        <w:bookmarkEnd w:id="0"/>
      </w:tr>
    </w:tbl>
    <w:p w14:paraId="38E298E0" w14:textId="77777777" w:rsidR="00282A69" w:rsidRDefault="00282A69" w:rsidP="00282A69">
      <w:pPr>
        <w:pStyle w:val="BodyMain"/>
      </w:pPr>
    </w:p>
    <w:p w14:paraId="69A3A685" w14:textId="6C2081AC" w:rsidR="002B50DA" w:rsidRPr="002D0E06" w:rsidRDefault="002B50DA" w:rsidP="002B50DA">
      <w:pPr>
        <w:pStyle w:val="FigureImage"/>
      </w:pPr>
      <w:r w:rsidRPr="002B50DA">
        <w:drawing>
          <wp:inline distT="0" distB="0" distL="0" distR="0" wp14:anchorId="361BA436" wp14:editId="6EBF455F">
            <wp:extent cx="4800600" cy="4643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4643755"/>
                    </a:xfrm>
                    <a:prstGeom prst="rect">
                      <a:avLst/>
                    </a:prstGeom>
                  </pic:spPr>
                </pic:pic>
              </a:graphicData>
            </a:graphic>
          </wp:inline>
        </w:drawing>
      </w:r>
    </w:p>
    <w:p w14:paraId="46383BFF" w14:textId="4E9D608F" w:rsidR="002B50DA" w:rsidRDefault="002B50DA" w:rsidP="002B50DA">
      <w:pPr>
        <w:pStyle w:val="Caption"/>
      </w:pPr>
      <w:r>
        <w:t>Figure 20b</w:t>
      </w:r>
      <w:r w:rsidRPr="002D0E06">
        <w:t>.</w:t>
      </w:r>
      <w:r>
        <w:fldChar w:fldCharType="begin"/>
      </w:r>
      <w:r>
        <w:instrText xml:space="preserve"> SEQ Figure \* ARABIC </w:instrText>
      </w:r>
      <w:r>
        <w:fldChar w:fldCharType="separate"/>
      </w:r>
      <w:r w:rsidR="005C7BA9">
        <w:rPr>
          <w:noProof/>
        </w:rPr>
        <w:t>5</w:t>
      </w:r>
      <w:r>
        <w:rPr>
          <w:noProof/>
        </w:rPr>
        <w:fldChar w:fldCharType="end"/>
      </w:r>
      <w:r w:rsidRPr="002D0E06">
        <w:t xml:space="preserve"> –</w:t>
      </w:r>
      <w:r>
        <w:t>Exercise 20b.10 in normal mode</w:t>
      </w:r>
    </w:p>
    <w:p w14:paraId="0A89F5B4" w14:textId="77777777" w:rsidR="002B50DA" w:rsidRDefault="002B50DA" w:rsidP="00282A69">
      <w:pPr>
        <w:pStyle w:val="BodyMain"/>
      </w:pPr>
    </w:p>
    <w:p w14:paraId="10D64732" w14:textId="07D5B0FB" w:rsidR="002B50DA" w:rsidRPr="002D0E06" w:rsidRDefault="002B50DA" w:rsidP="002B50DA">
      <w:pPr>
        <w:pStyle w:val="FigureImage"/>
      </w:pPr>
      <w:r w:rsidRPr="002B50DA">
        <w:lastRenderedPageBreak/>
        <w:drawing>
          <wp:inline distT="0" distB="0" distL="0" distR="0" wp14:anchorId="2BF33AAB" wp14:editId="104CCA27">
            <wp:extent cx="4800600" cy="46437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4643755"/>
                    </a:xfrm>
                    <a:prstGeom prst="rect">
                      <a:avLst/>
                    </a:prstGeom>
                  </pic:spPr>
                </pic:pic>
              </a:graphicData>
            </a:graphic>
          </wp:inline>
        </w:drawing>
      </w:r>
    </w:p>
    <w:p w14:paraId="0775F3F4" w14:textId="1572F349" w:rsidR="002B50DA" w:rsidRDefault="002B50DA" w:rsidP="002B50DA">
      <w:pPr>
        <w:pStyle w:val="Caption"/>
      </w:pPr>
      <w:r>
        <w:t>Figure 20b</w:t>
      </w:r>
      <w:r w:rsidRPr="002D0E06">
        <w:t>.</w:t>
      </w:r>
      <w:r>
        <w:fldChar w:fldCharType="begin"/>
      </w:r>
      <w:r>
        <w:instrText xml:space="preserve"> SEQ Figure \* ARABIC </w:instrText>
      </w:r>
      <w:r>
        <w:fldChar w:fldCharType="separate"/>
      </w:r>
      <w:r w:rsidR="005C7BA9">
        <w:rPr>
          <w:noProof/>
        </w:rPr>
        <w:t>6</w:t>
      </w:r>
      <w:r>
        <w:rPr>
          <w:noProof/>
        </w:rPr>
        <w:fldChar w:fldCharType="end"/>
      </w:r>
      <w:r w:rsidRPr="002D0E06">
        <w:t xml:space="preserve"> –</w:t>
      </w:r>
      <w:r>
        <w:t xml:space="preserve">Exercise 20b.10 in </w:t>
      </w:r>
      <w:r>
        <w:t>edit</w:t>
      </w:r>
      <w:r>
        <w:t xml:space="preserve"> mode</w:t>
      </w:r>
    </w:p>
    <w:p w14:paraId="7120C298" w14:textId="77777777" w:rsidR="002B50DA" w:rsidRPr="00282A69" w:rsidRDefault="002B50DA" w:rsidP="00282A69">
      <w:pPr>
        <w:pStyle w:val="BodyMain"/>
      </w:pPr>
    </w:p>
    <w:sectPr w:rsidR="002B50DA" w:rsidRPr="00282A69" w:rsidSect="00516FDE">
      <w:headerReference w:type="even" r:id="rId14"/>
      <w:headerReference w:type="default" r:id="rId15"/>
      <w:footerReference w:type="default" r:id="rId16"/>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0C7F0" w14:textId="77777777" w:rsidR="009847C3" w:rsidRDefault="009847C3">
      <w:r>
        <w:separator/>
      </w:r>
    </w:p>
  </w:endnote>
  <w:endnote w:type="continuationSeparator" w:id="0">
    <w:p w14:paraId="2380BD8B" w14:textId="77777777" w:rsidR="009847C3" w:rsidRDefault="0098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Franklin Gothic Demi">
    <w:altName w:val="Arial Narrow Bold Italic"/>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Rockwell Condensed">
    <w:altName w:val="Cambria"/>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29CB4" w14:textId="044953FA" w:rsidR="00282A69" w:rsidRPr="00A53E73" w:rsidRDefault="00282A69" w:rsidP="00B84824">
    <w:pPr>
      <w:pStyle w:val="Footer"/>
    </w:pPr>
    <w:r w:rsidRPr="00A53E73">
      <w:t>Copyright © 201</w:t>
    </w:r>
    <w:r>
      <w:t>8</w:t>
    </w:r>
    <w:r w:rsidRPr="00A53E73">
      <w:t xml:space="preserve"> Randy Connolly and Ricardo Hoar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5D70D" w14:textId="77777777" w:rsidR="009847C3" w:rsidRDefault="009847C3">
      <w:r>
        <w:separator/>
      </w:r>
    </w:p>
  </w:footnote>
  <w:footnote w:type="continuationSeparator" w:id="0">
    <w:p w14:paraId="3D6D786A" w14:textId="77777777" w:rsidR="009847C3" w:rsidRDefault="009847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FE24" w14:textId="77777777" w:rsidR="00282A69" w:rsidRDefault="00282A69">
    <w:pPr>
      <w:pStyle w:val="Header"/>
    </w:pPr>
    <w:r>
      <w:rPr>
        <w:noProof/>
        <w:lang w:eastAsia="en-CA"/>
      </w:rPr>
      <mc:AlternateContent>
        <mc:Choice Requires="wps">
          <w:drawing>
            <wp:anchor distT="0" distB="0" distL="114300" distR="114300" simplePos="0" relativeHeight="251664384" behindDoc="0" locked="0" layoutInCell="0" allowOverlap="1" wp14:anchorId="7868B6A5" wp14:editId="6433CFD3">
              <wp:simplePos x="0" y="0"/>
              <wp:positionH relativeFrom="margin">
                <wp:align>left</wp:align>
              </wp:positionH>
              <wp:positionV relativeFrom="topMargin">
                <wp:align>center</wp:align>
              </wp:positionV>
              <wp:extent cx="4800600" cy="134620"/>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08E4A92F" w14:textId="4A2D5D6C" w:rsidR="00282A69" w:rsidRDefault="00282A69">
                              <w:r>
                                <w:rPr>
                                  <w:rFonts w:ascii="Rockwell Condensed" w:hAnsi="Rockwell Condensed"/>
                                  <w:sz w:val="18"/>
                                  <w:szCs w:val="18"/>
                                </w:rPr>
                                <w:t>Lab 20b: Learning React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68B6A5" id="_x0000_t202" coordsize="21600,21600" o:spt="202" path="m,l,21600r21600,l21600,xe">
              <v:stroke joinstyle="miter"/>
              <v:path gradientshapeok="t" o:connecttype="rect"/>
            </v:shapetype>
            <v:shape id="Text Box 8" o:spid="_x0000_s1026" type="#_x0000_t202" style="position:absolute;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Content>
                      <w:p w14:paraId="08E4A92F" w14:textId="4A2D5D6C" w:rsidR="00282A69" w:rsidRDefault="00282A69">
                        <w:r>
                          <w:rPr>
                            <w:rFonts w:ascii="Rockwell Condensed" w:hAnsi="Rockwell Condensed"/>
                            <w:sz w:val="18"/>
                            <w:szCs w:val="18"/>
                          </w:rPr>
                          <w:t>Lab 20b: Learning React</w:t>
                        </w:r>
                      </w:p>
                    </w:sdtContent>
                  </w:sdt>
                </w:txbxContent>
              </v:textbox>
              <w10:wrap anchorx="margin" anchory="margin"/>
            </v:shape>
          </w:pict>
        </mc:Fallback>
      </mc:AlternateContent>
    </w:r>
    <w:r>
      <w:rPr>
        <w:noProof/>
        <w:lang w:eastAsia="en-CA"/>
      </w:rPr>
      <mc:AlternateContent>
        <mc:Choice Requires="wps">
          <w:drawing>
            <wp:anchor distT="0" distB="0" distL="114300" distR="114300" simplePos="0" relativeHeight="251663360" behindDoc="0" locked="0" layoutInCell="0" allowOverlap="1" wp14:anchorId="32B8C378" wp14:editId="752FA90F">
              <wp:simplePos x="0" y="0"/>
              <wp:positionH relativeFrom="page">
                <wp:align>left</wp:align>
              </wp:positionH>
              <wp:positionV relativeFrom="topMargin">
                <wp:align>center</wp:align>
              </wp:positionV>
              <wp:extent cx="2011680" cy="1714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3A309F" w14:textId="70895D39" w:rsidR="00282A69" w:rsidRPr="00B84824" w:rsidRDefault="00282A69">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2C97">
                            <w:rPr>
                              <w:rFonts w:ascii="Rockwell Extra Bold" w:hAnsi="Rockwell Extra Bold"/>
                              <w:noProof/>
                              <w:color w:val="404040"/>
                            </w:rPr>
                            <w:t>16</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2B8C378" id="Text Box 7" o:spid="_x0000_s1027"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" o:allowincell="f" fillcolor="#f3f3e7" stroked="f">
              <v:textbox style="mso-fit-shape-to-text:t" inset=",0,,0">
                <w:txbxContent>
                  <w:p w14:paraId="423A309F" w14:textId="70895D39" w:rsidR="00282A69" w:rsidRPr="00B84824" w:rsidRDefault="00282A69">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2C97">
                      <w:rPr>
                        <w:rFonts w:ascii="Rockwell Extra Bold" w:hAnsi="Rockwell Extra Bold"/>
                        <w:noProof/>
                        <w:color w:val="404040"/>
                      </w:rPr>
                      <w:t>16</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E2FBD" w14:textId="77777777" w:rsidR="00282A69" w:rsidRDefault="00282A69">
    <w:pPr>
      <w:pStyle w:val="Header"/>
    </w:pPr>
    <w:r>
      <w:rPr>
        <w:noProof/>
        <w:lang w:eastAsia="en-CA"/>
      </w:rPr>
      <mc:AlternateContent>
        <mc:Choice Requires="wps">
          <w:drawing>
            <wp:anchor distT="0" distB="0" distL="114300" distR="114300" simplePos="0" relativeHeight="251667456" behindDoc="0" locked="0" layoutInCell="0" allowOverlap="1" wp14:anchorId="407595D1" wp14:editId="7A014605">
              <wp:simplePos x="0" y="0"/>
              <wp:positionH relativeFrom="margin">
                <wp:align>left</wp:align>
              </wp:positionH>
              <wp:positionV relativeFrom="topMargin">
                <wp:align>center</wp:align>
              </wp:positionV>
              <wp:extent cx="4800600" cy="134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D1CAD0" w14:textId="77777777" w:rsidR="00282A69" w:rsidRPr="00B84824" w:rsidRDefault="00282A69">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7595D1" id="_x0000_t202" coordsize="21600,21600" o:spt="202" path="m,l,21600r21600,l21600,xe">
              <v:stroke joinstyle="miter"/>
              <v:path gradientshapeok="t" o:connecttype="rect"/>
            </v:shapetype>
            <v:shape id="Text Box 10" o:spid="_x0000_s1028" type="#_x0000_t202" style="position:absolute;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" o:allowincell="f" filled="f" stroked="f">
              <v:textbox style="mso-fit-shape-to-text:t" inset=",0,,0">
                <w:txbxContent>
                  <w:p w14:paraId="2BD1CAD0" w14:textId="77777777" w:rsidR="00282A69" w:rsidRPr="00B84824" w:rsidRDefault="00282A69">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lang w:eastAsia="en-CA"/>
      </w:rPr>
      <mc:AlternateContent>
        <mc:Choice Requires="wps">
          <w:drawing>
            <wp:anchor distT="0" distB="0" distL="114300" distR="114300" simplePos="0" relativeHeight="251666432" behindDoc="0" locked="0" layoutInCell="0" allowOverlap="1" wp14:anchorId="1DE81884" wp14:editId="6C014C9A">
              <wp:simplePos x="0" y="0"/>
              <wp:positionH relativeFrom="page">
                <wp:align>right</wp:align>
              </wp:positionH>
              <wp:positionV relativeFrom="topMargin">
                <wp:align>center</wp:align>
              </wp:positionV>
              <wp:extent cx="960120" cy="171450"/>
              <wp:effectExtent l="254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cx="http://schemas.microsoft.com/office/drawing/2014/chartex" xmlns:cx1="http://schemas.microsoft.com/office/drawing/2015/9/8/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47D367" w14:textId="209EC85C" w:rsidR="00282A69" w:rsidRPr="00B84824" w:rsidRDefault="00282A69">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2C97">
                            <w:rPr>
                              <w:rFonts w:ascii="Rockwell Extra Bold" w:hAnsi="Rockwell Extra Bold"/>
                              <w:noProof/>
                              <w:color w:val="404040"/>
                            </w:rPr>
                            <w:t>15</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DE81884" id="Text Box 9" o:spid="_x0000_s1029" type="#_x0000_t202" style="position:absolute;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" o:allowincell="f" fillcolor="#f3f3e7" stroked="f">
              <v:textbox style="mso-fit-shape-to-text:t" inset=",0,,0">
                <w:txbxContent>
                  <w:p w14:paraId="7F47D367" w14:textId="209EC85C" w:rsidR="00282A69" w:rsidRPr="00B84824" w:rsidRDefault="00282A69">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AF2C97">
                      <w:rPr>
                        <w:rFonts w:ascii="Rockwell Extra Bold" w:hAnsi="Rockwell Extra Bold"/>
                        <w:noProof/>
                        <w:color w:val="404040"/>
                      </w:rPr>
                      <w:t>15</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CFAAC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AFE864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6CE17C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4"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abstractNum w:abstractNumId="16" w15:restartNumberingAfterBreak="0">
    <w:nsid w:val="6A9E6A70"/>
    <w:multiLevelType w:val="hybridMultilevel"/>
    <w:tmpl w:val="1A42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C6"/>
    <w:rsid w:val="000006B4"/>
    <w:rsid w:val="00001CB6"/>
    <w:rsid w:val="0000519E"/>
    <w:rsid w:val="000066EF"/>
    <w:rsid w:val="0001014C"/>
    <w:rsid w:val="0001471D"/>
    <w:rsid w:val="00021562"/>
    <w:rsid w:val="00023185"/>
    <w:rsid w:val="00024478"/>
    <w:rsid w:val="00032CEE"/>
    <w:rsid w:val="00033E9D"/>
    <w:rsid w:val="00034CA7"/>
    <w:rsid w:val="00037A38"/>
    <w:rsid w:val="000445BC"/>
    <w:rsid w:val="0004547B"/>
    <w:rsid w:val="0004646E"/>
    <w:rsid w:val="000547D7"/>
    <w:rsid w:val="00055730"/>
    <w:rsid w:val="00057290"/>
    <w:rsid w:val="00064901"/>
    <w:rsid w:val="000746C0"/>
    <w:rsid w:val="00086306"/>
    <w:rsid w:val="000866DC"/>
    <w:rsid w:val="0009457D"/>
    <w:rsid w:val="000A7D62"/>
    <w:rsid w:val="000B509B"/>
    <w:rsid w:val="000B601D"/>
    <w:rsid w:val="000C0DC9"/>
    <w:rsid w:val="000C1310"/>
    <w:rsid w:val="000C6B1C"/>
    <w:rsid w:val="000D7EEF"/>
    <w:rsid w:val="000E11D0"/>
    <w:rsid w:val="000E3FE5"/>
    <w:rsid w:val="000E633A"/>
    <w:rsid w:val="000F173F"/>
    <w:rsid w:val="000F2FE2"/>
    <w:rsid w:val="00100AAB"/>
    <w:rsid w:val="001053CB"/>
    <w:rsid w:val="00106DB4"/>
    <w:rsid w:val="0011002C"/>
    <w:rsid w:val="00120F1F"/>
    <w:rsid w:val="00124A4D"/>
    <w:rsid w:val="00130841"/>
    <w:rsid w:val="00131147"/>
    <w:rsid w:val="00133F2A"/>
    <w:rsid w:val="00134996"/>
    <w:rsid w:val="001361C3"/>
    <w:rsid w:val="00147A12"/>
    <w:rsid w:val="00152B9A"/>
    <w:rsid w:val="00155FDF"/>
    <w:rsid w:val="0016352B"/>
    <w:rsid w:val="00165C42"/>
    <w:rsid w:val="001669D6"/>
    <w:rsid w:val="00170E63"/>
    <w:rsid w:val="00171782"/>
    <w:rsid w:val="00172533"/>
    <w:rsid w:val="00173FF9"/>
    <w:rsid w:val="00177EEE"/>
    <w:rsid w:val="001838DE"/>
    <w:rsid w:val="0019620D"/>
    <w:rsid w:val="001A5914"/>
    <w:rsid w:val="001A7F40"/>
    <w:rsid w:val="001C3B9E"/>
    <w:rsid w:val="001D075B"/>
    <w:rsid w:val="001E529A"/>
    <w:rsid w:val="001F1EAD"/>
    <w:rsid w:val="00205F98"/>
    <w:rsid w:val="00206055"/>
    <w:rsid w:val="00207220"/>
    <w:rsid w:val="00210341"/>
    <w:rsid w:val="00243179"/>
    <w:rsid w:val="00243CB5"/>
    <w:rsid w:val="00250615"/>
    <w:rsid w:val="00250989"/>
    <w:rsid w:val="00251301"/>
    <w:rsid w:val="00251B7A"/>
    <w:rsid w:val="00251CD3"/>
    <w:rsid w:val="00256621"/>
    <w:rsid w:val="0026284D"/>
    <w:rsid w:val="00264EF2"/>
    <w:rsid w:val="00265FF3"/>
    <w:rsid w:val="00266532"/>
    <w:rsid w:val="002670CD"/>
    <w:rsid w:val="00271266"/>
    <w:rsid w:val="00272C6E"/>
    <w:rsid w:val="00275EB2"/>
    <w:rsid w:val="00282A69"/>
    <w:rsid w:val="00290B27"/>
    <w:rsid w:val="002922A2"/>
    <w:rsid w:val="0029509E"/>
    <w:rsid w:val="002B46A9"/>
    <w:rsid w:val="002B50DA"/>
    <w:rsid w:val="002C0ED9"/>
    <w:rsid w:val="002C7522"/>
    <w:rsid w:val="002D0E06"/>
    <w:rsid w:val="002D4668"/>
    <w:rsid w:val="002D570D"/>
    <w:rsid w:val="002E4048"/>
    <w:rsid w:val="002E567D"/>
    <w:rsid w:val="003000FF"/>
    <w:rsid w:val="003010B2"/>
    <w:rsid w:val="00304227"/>
    <w:rsid w:val="00312C88"/>
    <w:rsid w:val="00312FF3"/>
    <w:rsid w:val="0031499A"/>
    <w:rsid w:val="0031630C"/>
    <w:rsid w:val="00316822"/>
    <w:rsid w:val="00324CB5"/>
    <w:rsid w:val="0033265D"/>
    <w:rsid w:val="003346F9"/>
    <w:rsid w:val="00335FC0"/>
    <w:rsid w:val="00336226"/>
    <w:rsid w:val="00342391"/>
    <w:rsid w:val="00344C8B"/>
    <w:rsid w:val="003504F6"/>
    <w:rsid w:val="00352D5F"/>
    <w:rsid w:val="00362024"/>
    <w:rsid w:val="00367F12"/>
    <w:rsid w:val="003714B7"/>
    <w:rsid w:val="00371A2B"/>
    <w:rsid w:val="00372649"/>
    <w:rsid w:val="0038165F"/>
    <w:rsid w:val="003821C1"/>
    <w:rsid w:val="003836F8"/>
    <w:rsid w:val="00397611"/>
    <w:rsid w:val="003977AF"/>
    <w:rsid w:val="003C1482"/>
    <w:rsid w:val="003C2907"/>
    <w:rsid w:val="003C4522"/>
    <w:rsid w:val="003C5B5F"/>
    <w:rsid w:val="003C6E8D"/>
    <w:rsid w:val="003C7868"/>
    <w:rsid w:val="003D04C2"/>
    <w:rsid w:val="003E7BDF"/>
    <w:rsid w:val="003F3328"/>
    <w:rsid w:val="003F4119"/>
    <w:rsid w:val="003F5D7E"/>
    <w:rsid w:val="00400428"/>
    <w:rsid w:val="00403268"/>
    <w:rsid w:val="00405799"/>
    <w:rsid w:val="004074FE"/>
    <w:rsid w:val="00413D06"/>
    <w:rsid w:val="004163F5"/>
    <w:rsid w:val="0042256E"/>
    <w:rsid w:val="0043028C"/>
    <w:rsid w:val="00432234"/>
    <w:rsid w:val="00436DD4"/>
    <w:rsid w:val="00442102"/>
    <w:rsid w:val="00446244"/>
    <w:rsid w:val="00455423"/>
    <w:rsid w:val="004571A0"/>
    <w:rsid w:val="00457779"/>
    <w:rsid w:val="0047138F"/>
    <w:rsid w:val="00472125"/>
    <w:rsid w:val="00472CBD"/>
    <w:rsid w:val="004766D6"/>
    <w:rsid w:val="0048197D"/>
    <w:rsid w:val="00483695"/>
    <w:rsid w:val="00483D23"/>
    <w:rsid w:val="00486417"/>
    <w:rsid w:val="00490FCD"/>
    <w:rsid w:val="004943E6"/>
    <w:rsid w:val="00495282"/>
    <w:rsid w:val="00495E24"/>
    <w:rsid w:val="004A04DC"/>
    <w:rsid w:val="004A78AD"/>
    <w:rsid w:val="004B0F3A"/>
    <w:rsid w:val="004B242C"/>
    <w:rsid w:val="004B5D87"/>
    <w:rsid w:val="004B60CD"/>
    <w:rsid w:val="004C0D21"/>
    <w:rsid w:val="004C0D2F"/>
    <w:rsid w:val="004C3A40"/>
    <w:rsid w:val="004C7512"/>
    <w:rsid w:val="004D3FC6"/>
    <w:rsid w:val="004D549A"/>
    <w:rsid w:val="004D5CDB"/>
    <w:rsid w:val="004D5D4F"/>
    <w:rsid w:val="004E2134"/>
    <w:rsid w:val="004E2619"/>
    <w:rsid w:val="004E2D5F"/>
    <w:rsid w:val="004F4A59"/>
    <w:rsid w:val="004F52E7"/>
    <w:rsid w:val="004F7A19"/>
    <w:rsid w:val="004F7FD9"/>
    <w:rsid w:val="00507B80"/>
    <w:rsid w:val="00516FDE"/>
    <w:rsid w:val="005170BC"/>
    <w:rsid w:val="005170D5"/>
    <w:rsid w:val="0051773A"/>
    <w:rsid w:val="0052308C"/>
    <w:rsid w:val="005242B4"/>
    <w:rsid w:val="00525401"/>
    <w:rsid w:val="00527CAE"/>
    <w:rsid w:val="005321A2"/>
    <w:rsid w:val="00534849"/>
    <w:rsid w:val="00537D51"/>
    <w:rsid w:val="00540745"/>
    <w:rsid w:val="00565AEE"/>
    <w:rsid w:val="005800C1"/>
    <w:rsid w:val="00580DEA"/>
    <w:rsid w:val="0058169D"/>
    <w:rsid w:val="005903EB"/>
    <w:rsid w:val="005956CC"/>
    <w:rsid w:val="005976C5"/>
    <w:rsid w:val="005A23EF"/>
    <w:rsid w:val="005A5C29"/>
    <w:rsid w:val="005A7535"/>
    <w:rsid w:val="005B2021"/>
    <w:rsid w:val="005B2CAE"/>
    <w:rsid w:val="005B7C35"/>
    <w:rsid w:val="005C2A24"/>
    <w:rsid w:val="005C7BA9"/>
    <w:rsid w:val="005D3598"/>
    <w:rsid w:val="005D46ED"/>
    <w:rsid w:val="005E0FC8"/>
    <w:rsid w:val="005E126E"/>
    <w:rsid w:val="005E2C14"/>
    <w:rsid w:val="005E534F"/>
    <w:rsid w:val="005F0C9A"/>
    <w:rsid w:val="005F3F8D"/>
    <w:rsid w:val="00604ED0"/>
    <w:rsid w:val="00611B8A"/>
    <w:rsid w:val="00624E13"/>
    <w:rsid w:val="006313CC"/>
    <w:rsid w:val="00631C1A"/>
    <w:rsid w:val="006370A2"/>
    <w:rsid w:val="00642486"/>
    <w:rsid w:val="00645EB7"/>
    <w:rsid w:val="00645EE5"/>
    <w:rsid w:val="00653ABA"/>
    <w:rsid w:val="006543E2"/>
    <w:rsid w:val="006606D9"/>
    <w:rsid w:val="00670984"/>
    <w:rsid w:val="00682393"/>
    <w:rsid w:val="006853E2"/>
    <w:rsid w:val="00691E41"/>
    <w:rsid w:val="006A271A"/>
    <w:rsid w:val="006A4945"/>
    <w:rsid w:val="006A5306"/>
    <w:rsid w:val="006A5584"/>
    <w:rsid w:val="006A58DA"/>
    <w:rsid w:val="006A5EF0"/>
    <w:rsid w:val="006B0552"/>
    <w:rsid w:val="006B340A"/>
    <w:rsid w:val="006B5C0E"/>
    <w:rsid w:val="006B659C"/>
    <w:rsid w:val="006C00DF"/>
    <w:rsid w:val="006C2EBF"/>
    <w:rsid w:val="006C3929"/>
    <w:rsid w:val="006D3D0E"/>
    <w:rsid w:val="006E0114"/>
    <w:rsid w:val="006E3CA0"/>
    <w:rsid w:val="006E6E97"/>
    <w:rsid w:val="006F4513"/>
    <w:rsid w:val="00701CD8"/>
    <w:rsid w:val="0070349A"/>
    <w:rsid w:val="00710A41"/>
    <w:rsid w:val="00711F69"/>
    <w:rsid w:val="00723920"/>
    <w:rsid w:val="00723958"/>
    <w:rsid w:val="00725487"/>
    <w:rsid w:val="00730EE5"/>
    <w:rsid w:val="00733FD4"/>
    <w:rsid w:val="007345EF"/>
    <w:rsid w:val="0074035B"/>
    <w:rsid w:val="00740A25"/>
    <w:rsid w:val="00750D38"/>
    <w:rsid w:val="00754126"/>
    <w:rsid w:val="0077165E"/>
    <w:rsid w:val="007842D1"/>
    <w:rsid w:val="007954CA"/>
    <w:rsid w:val="00796B7D"/>
    <w:rsid w:val="007A5221"/>
    <w:rsid w:val="007B2467"/>
    <w:rsid w:val="007B66B7"/>
    <w:rsid w:val="007B7264"/>
    <w:rsid w:val="007C01A2"/>
    <w:rsid w:val="007C6E79"/>
    <w:rsid w:val="007C73C9"/>
    <w:rsid w:val="007D071D"/>
    <w:rsid w:val="007D52A5"/>
    <w:rsid w:val="007D6FA5"/>
    <w:rsid w:val="007E4112"/>
    <w:rsid w:val="007E4D6D"/>
    <w:rsid w:val="007E52EB"/>
    <w:rsid w:val="007E63E8"/>
    <w:rsid w:val="007F0604"/>
    <w:rsid w:val="007F2051"/>
    <w:rsid w:val="007F4312"/>
    <w:rsid w:val="00814C46"/>
    <w:rsid w:val="00817FFE"/>
    <w:rsid w:val="008207E6"/>
    <w:rsid w:val="00821C0F"/>
    <w:rsid w:val="00823960"/>
    <w:rsid w:val="0083085D"/>
    <w:rsid w:val="00831C5F"/>
    <w:rsid w:val="008333C2"/>
    <w:rsid w:val="008347BC"/>
    <w:rsid w:val="00841510"/>
    <w:rsid w:val="00846049"/>
    <w:rsid w:val="0085282A"/>
    <w:rsid w:val="00854E94"/>
    <w:rsid w:val="00857E8C"/>
    <w:rsid w:val="00864DB4"/>
    <w:rsid w:val="00865E65"/>
    <w:rsid w:val="00871AA4"/>
    <w:rsid w:val="00873AEE"/>
    <w:rsid w:val="00875131"/>
    <w:rsid w:val="0087764A"/>
    <w:rsid w:val="00891162"/>
    <w:rsid w:val="00891DDE"/>
    <w:rsid w:val="008948F9"/>
    <w:rsid w:val="008A48CA"/>
    <w:rsid w:val="008A5C86"/>
    <w:rsid w:val="008A6467"/>
    <w:rsid w:val="008B22EE"/>
    <w:rsid w:val="008B480F"/>
    <w:rsid w:val="008B65E4"/>
    <w:rsid w:val="008C6EB9"/>
    <w:rsid w:val="008D05AA"/>
    <w:rsid w:val="008D1852"/>
    <w:rsid w:val="008D2C8C"/>
    <w:rsid w:val="008E5BCA"/>
    <w:rsid w:val="008E5DD9"/>
    <w:rsid w:val="008F3525"/>
    <w:rsid w:val="008F69C6"/>
    <w:rsid w:val="00916B53"/>
    <w:rsid w:val="0092048D"/>
    <w:rsid w:val="00923E03"/>
    <w:rsid w:val="00934078"/>
    <w:rsid w:val="00934505"/>
    <w:rsid w:val="00942CF7"/>
    <w:rsid w:val="009640AF"/>
    <w:rsid w:val="009644A3"/>
    <w:rsid w:val="009722D8"/>
    <w:rsid w:val="009729A4"/>
    <w:rsid w:val="0097340C"/>
    <w:rsid w:val="009847C3"/>
    <w:rsid w:val="00990794"/>
    <w:rsid w:val="00990E03"/>
    <w:rsid w:val="00991FAC"/>
    <w:rsid w:val="00996BA8"/>
    <w:rsid w:val="009A094B"/>
    <w:rsid w:val="009A2F4B"/>
    <w:rsid w:val="009B5ABD"/>
    <w:rsid w:val="009B6421"/>
    <w:rsid w:val="009B6CD6"/>
    <w:rsid w:val="009B6CF5"/>
    <w:rsid w:val="009B76FA"/>
    <w:rsid w:val="009C6820"/>
    <w:rsid w:val="009D1393"/>
    <w:rsid w:val="009D39E9"/>
    <w:rsid w:val="009D4AF1"/>
    <w:rsid w:val="009D7C27"/>
    <w:rsid w:val="009E5DC9"/>
    <w:rsid w:val="009E7A5C"/>
    <w:rsid w:val="009F098B"/>
    <w:rsid w:val="009F1CD9"/>
    <w:rsid w:val="009F7B9E"/>
    <w:rsid w:val="00A05611"/>
    <w:rsid w:val="00A115EE"/>
    <w:rsid w:val="00A1558A"/>
    <w:rsid w:val="00A25CEF"/>
    <w:rsid w:val="00A307E5"/>
    <w:rsid w:val="00A401AC"/>
    <w:rsid w:val="00A44E1D"/>
    <w:rsid w:val="00A531AA"/>
    <w:rsid w:val="00A53E73"/>
    <w:rsid w:val="00A64203"/>
    <w:rsid w:val="00A65398"/>
    <w:rsid w:val="00A669E8"/>
    <w:rsid w:val="00A74EE8"/>
    <w:rsid w:val="00A75EA1"/>
    <w:rsid w:val="00A85B3F"/>
    <w:rsid w:val="00A8743D"/>
    <w:rsid w:val="00A9112F"/>
    <w:rsid w:val="00A9716E"/>
    <w:rsid w:val="00AA7D25"/>
    <w:rsid w:val="00AB0592"/>
    <w:rsid w:val="00AB0E16"/>
    <w:rsid w:val="00AB1803"/>
    <w:rsid w:val="00AB477A"/>
    <w:rsid w:val="00AB4AD1"/>
    <w:rsid w:val="00AB547E"/>
    <w:rsid w:val="00AB5D86"/>
    <w:rsid w:val="00AC607D"/>
    <w:rsid w:val="00AD3E8D"/>
    <w:rsid w:val="00AD7B48"/>
    <w:rsid w:val="00AE0EDA"/>
    <w:rsid w:val="00AE14E5"/>
    <w:rsid w:val="00AE3938"/>
    <w:rsid w:val="00AE51C5"/>
    <w:rsid w:val="00AE61E3"/>
    <w:rsid w:val="00AF18DC"/>
    <w:rsid w:val="00AF2C97"/>
    <w:rsid w:val="00AF5A76"/>
    <w:rsid w:val="00AF61C0"/>
    <w:rsid w:val="00B05CBF"/>
    <w:rsid w:val="00B05F8A"/>
    <w:rsid w:val="00B10B9F"/>
    <w:rsid w:val="00B16E92"/>
    <w:rsid w:val="00B201DB"/>
    <w:rsid w:val="00B233B8"/>
    <w:rsid w:val="00B244BF"/>
    <w:rsid w:val="00B25CD2"/>
    <w:rsid w:val="00B30399"/>
    <w:rsid w:val="00B36CF3"/>
    <w:rsid w:val="00B37846"/>
    <w:rsid w:val="00B60FA7"/>
    <w:rsid w:val="00B623F0"/>
    <w:rsid w:val="00B6257C"/>
    <w:rsid w:val="00B63E15"/>
    <w:rsid w:val="00B675AC"/>
    <w:rsid w:val="00B75A33"/>
    <w:rsid w:val="00B80901"/>
    <w:rsid w:val="00B81998"/>
    <w:rsid w:val="00B82AF7"/>
    <w:rsid w:val="00B83EED"/>
    <w:rsid w:val="00B84824"/>
    <w:rsid w:val="00B90D21"/>
    <w:rsid w:val="00B957A7"/>
    <w:rsid w:val="00BB45C9"/>
    <w:rsid w:val="00BC69D6"/>
    <w:rsid w:val="00BD35D6"/>
    <w:rsid w:val="00BD5C81"/>
    <w:rsid w:val="00BD607C"/>
    <w:rsid w:val="00BE1055"/>
    <w:rsid w:val="00BE3A47"/>
    <w:rsid w:val="00C07D4B"/>
    <w:rsid w:val="00C17BE8"/>
    <w:rsid w:val="00C26EDC"/>
    <w:rsid w:val="00C27B03"/>
    <w:rsid w:val="00C32E2C"/>
    <w:rsid w:val="00C36E41"/>
    <w:rsid w:val="00C51999"/>
    <w:rsid w:val="00C52CAA"/>
    <w:rsid w:val="00C60027"/>
    <w:rsid w:val="00C8220A"/>
    <w:rsid w:val="00C90BEC"/>
    <w:rsid w:val="00C93E28"/>
    <w:rsid w:val="00CA149E"/>
    <w:rsid w:val="00CA3CDA"/>
    <w:rsid w:val="00CC1211"/>
    <w:rsid w:val="00CC2149"/>
    <w:rsid w:val="00CC362C"/>
    <w:rsid w:val="00CD7F5E"/>
    <w:rsid w:val="00CE1D37"/>
    <w:rsid w:val="00CE41B4"/>
    <w:rsid w:val="00CE7575"/>
    <w:rsid w:val="00CF0B6D"/>
    <w:rsid w:val="00CF28C4"/>
    <w:rsid w:val="00CF4A27"/>
    <w:rsid w:val="00CF5B40"/>
    <w:rsid w:val="00CF5B52"/>
    <w:rsid w:val="00D01BF0"/>
    <w:rsid w:val="00D02923"/>
    <w:rsid w:val="00D05868"/>
    <w:rsid w:val="00D07C5D"/>
    <w:rsid w:val="00D1696E"/>
    <w:rsid w:val="00D2312C"/>
    <w:rsid w:val="00D231FC"/>
    <w:rsid w:val="00D355D6"/>
    <w:rsid w:val="00D37217"/>
    <w:rsid w:val="00D444B5"/>
    <w:rsid w:val="00D45326"/>
    <w:rsid w:val="00D505CA"/>
    <w:rsid w:val="00D52C5F"/>
    <w:rsid w:val="00D53389"/>
    <w:rsid w:val="00D575D6"/>
    <w:rsid w:val="00D6475A"/>
    <w:rsid w:val="00D65CD3"/>
    <w:rsid w:val="00D70828"/>
    <w:rsid w:val="00D70D9D"/>
    <w:rsid w:val="00D71719"/>
    <w:rsid w:val="00D735E2"/>
    <w:rsid w:val="00D77558"/>
    <w:rsid w:val="00D839E5"/>
    <w:rsid w:val="00D87868"/>
    <w:rsid w:val="00D93697"/>
    <w:rsid w:val="00DA19E9"/>
    <w:rsid w:val="00DA5193"/>
    <w:rsid w:val="00DB27B8"/>
    <w:rsid w:val="00DC1B8A"/>
    <w:rsid w:val="00DC3A9D"/>
    <w:rsid w:val="00DC3EC1"/>
    <w:rsid w:val="00DC4D74"/>
    <w:rsid w:val="00DC6153"/>
    <w:rsid w:val="00DD0548"/>
    <w:rsid w:val="00DD0B40"/>
    <w:rsid w:val="00DD0D03"/>
    <w:rsid w:val="00DD1713"/>
    <w:rsid w:val="00DD6AA9"/>
    <w:rsid w:val="00DE58AA"/>
    <w:rsid w:val="00DF55B7"/>
    <w:rsid w:val="00E020F9"/>
    <w:rsid w:val="00E02CCC"/>
    <w:rsid w:val="00E12CC2"/>
    <w:rsid w:val="00E15586"/>
    <w:rsid w:val="00E233CF"/>
    <w:rsid w:val="00E23950"/>
    <w:rsid w:val="00E33D7D"/>
    <w:rsid w:val="00E37F6E"/>
    <w:rsid w:val="00E6760B"/>
    <w:rsid w:val="00E67E24"/>
    <w:rsid w:val="00E73362"/>
    <w:rsid w:val="00E8186F"/>
    <w:rsid w:val="00E871E4"/>
    <w:rsid w:val="00E93F94"/>
    <w:rsid w:val="00E95411"/>
    <w:rsid w:val="00E95E5C"/>
    <w:rsid w:val="00EA2F99"/>
    <w:rsid w:val="00EB136C"/>
    <w:rsid w:val="00EB6B44"/>
    <w:rsid w:val="00EB76FF"/>
    <w:rsid w:val="00EC3551"/>
    <w:rsid w:val="00EF2E67"/>
    <w:rsid w:val="00EF7113"/>
    <w:rsid w:val="00F015B7"/>
    <w:rsid w:val="00F01E52"/>
    <w:rsid w:val="00F02319"/>
    <w:rsid w:val="00F025E0"/>
    <w:rsid w:val="00F06C86"/>
    <w:rsid w:val="00F07AA1"/>
    <w:rsid w:val="00F16C09"/>
    <w:rsid w:val="00F21724"/>
    <w:rsid w:val="00F303D2"/>
    <w:rsid w:val="00F30DC9"/>
    <w:rsid w:val="00F334CE"/>
    <w:rsid w:val="00F50B81"/>
    <w:rsid w:val="00F518B6"/>
    <w:rsid w:val="00F54B4C"/>
    <w:rsid w:val="00F6087F"/>
    <w:rsid w:val="00F9116D"/>
    <w:rsid w:val="00F92D6C"/>
    <w:rsid w:val="00F951E5"/>
    <w:rsid w:val="00FA07EC"/>
    <w:rsid w:val="00FA12C6"/>
    <w:rsid w:val="00FA1308"/>
    <w:rsid w:val="00FA164B"/>
    <w:rsid w:val="00FA7C05"/>
    <w:rsid w:val="00FB0636"/>
    <w:rsid w:val="00FB3FF2"/>
    <w:rsid w:val="00FB589C"/>
    <w:rsid w:val="00FC6A4E"/>
    <w:rsid w:val="00FD23B0"/>
    <w:rsid w:val="00FD3CB8"/>
    <w:rsid w:val="00FE52A2"/>
    <w:rsid w:val="00FE7491"/>
    <w:rsid w:val="00FF1609"/>
    <w:rsid w:val="00FF21A4"/>
    <w:rsid w:val="00FF513A"/>
    <w:rsid w:val="00FF7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4E8A5532"/>
  <w15:docId w15:val="{C77B4246-1832-437D-BB8A-BDFA927D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uiPriority="2" w:qFormat="1"/>
    <w:lsdException w:name="heading 8" w:uiPriority="2" w:qFormat="1"/>
    <w:lsdException w:name="heading 9" w:uiPriority="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4"/>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69"/>
    <w:rPr>
      <w:rFonts w:ascii="Corbel" w:hAnsi="Corbel"/>
      <w:sz w:val="23"/>
      <w:lang w:eastAsia="en-US"/>
    </w:rPr>
  </w:style>
  <w:style w:type="paragraph" w:styleId="Heading1">
    <w:name w:val="heading 1"/>
    <w:basedOn w:val="Normal"/>
    <w:next w:val="BodyMain"/>
    <w:link w:val="Heading1Char"/>
    <w:autoRedefine/>
    <w:qFormat/>
    <w:rsid w:val="00282A69"/>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282A69"/>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282A69"/>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282A69"/>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282A69"/>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282A69"/>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282A69"/>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282A69"/>
    <w:pPr>
      <w:keepNext/>
      <w:spacing w:before="80" w:after="60"/>
      <w:outlineLvl w:val="7"/>
    </w:pPr>
    <w:rPr>
      <w:i/>
      <w:kern w:val="28"/>
      <w:sz w:val="20"/>
    </w:rPr>
  </w:style>
  <w:style w:type="paragraph" w:styleId="Heading9">
    <w:name w:val="heading 9"/>
    <w:basedOn w:val="Normal"/>
    <w:next w:val="Normal"/>
    <w:uiPriority w:val="2"/>
    <w:rsid w:val="00282A69"/>
    <w:pPr>
      <w:keepNext/>
      <w:spacing w:before="80" w:after="60"/>
      <w:outlineLvl w:val="8"/>
    </w:pPr>
    <w:rPr>
      <w:kern w:val="28"/>
      <w:sz w:val="16"/>
    </w:rPr>
  </w:style>
  <w:style w:type="character" w:default="1" w:styleId="DefaultParagraphFont">
    <w:name w:val="Default Paragraph Font"/>
    <w:uiPriority w:val="1"/>
    <w:semiHidden/>
    <w:unhideWhenUsed/>
    <w:rsid w:val="00282A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2A69"/>
  </w:style>
  <w:style w:type="paragraph" w:customStyle="1" w:styleId="BodyMain">
    <w:name w:val="Body.Main"/>
    <w:basedOn w:val="Normal"/>
    <w:link w:val="BodyMainChar"/>
    <w:autoRedefine/>
    <w:rsid w:val="00282A69"/>
    <w:pPr>
      <w:spacing w:after="280" w:line="300" w:lineRule="exact"/>
    </w:pPr>
    <w:rPr>
      <w:rFonts w:ascii="Constantia" w:hAnsi="Constantia"/>
    </w:rPr>
  </w:style>
  <w:style w:type="paragraph" w:styleId="Header">
    <w:name w:val="header"/>
    <w:basedOn w:val="Normal"/>
    <w:link w:val="HeaderChar"/>
    <w:autoRedefine/>
    <w:rsid w:val="00282A69"/>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282A69"/>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282A69"/>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282A69"/>
    <w:pPr>
      <w:spacing w:before="120" w:line="260" w:lineRule="exact"/>
    </w:pPr>
    <w:rPr>
      <w:rFonts w:ascii="Franklin Gothic Book" w:hAnsi="Franklin Gothic Book"/>
      <w:sz w:val="20"/>
    </w:rPr>
  </w:style>
  <w:style w:type="character" w:customStyle="1" w:styleId="inline">
    <w:name w:val="inline"/>
    <w:basedOn w:val="DefaultParagraphFont"/>
    <w:rsid w:val="00282A69"/>
    <w:rPr>
      <w:rFonts w:ascii="Franklin Gothic Medium" w:hAnsi="Franklin Gothic Medium"/>
      <w:sz w:val="20"/>
    </w:rPr>
  </w:style>
  <w:style w:type="paragraph" w:customStyle="1" w:styleId="TableNumber">
    <w:name w:val="Table.Number"/>
    <w:basedOn w:val="Normal"/>
    <w:link w:val="TableNumberChar"/>
    <w:autoRedefine/>
    <w:rsid w:val="00282A69"/>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282A69"/>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282A69"/>
    <w:rPr>
      <w:rFonts w:ascii="Constantia" w:hAnsi="Constantia"/>
      <w:b/>
      <w:color w:val="404040"/>
      <w:sz w:val="36"/>
    </w:rPr>
  </w:style>
  <w:style w:type="paragraph" w:customStyle="1" w:styleId="Note">
    <w:name w:val="Note"/>
    <w:basedOn w:val="BodyMain"/>
    <w:next w:val="BodyMain"/>
    <w:rsid w:val="00282A69"/>
    <w:rPr>
      <w:i/>
    </w:rPr>
  </w:style>
  <w:style w:type="character" w:customStyle="1" w:styleId="NoteLeadIn">
    <w:name w:val="Note.LeadIn"/>
    <w:basedOn w:val="inline"/>
    <w:rsid w:val="00282A69"/>
    <w:rPr>
      <w:rFonts w:ascii="Franklin Gothic Medium" w:hAnsi="Franklin Gothic Medium"/>
      <w:sz w:val="20"/>
    </w:rPr>
  </w:style>
  <w:style w:type="paragraph" w:customStyle="1" w:styleId="ChapterSubtitle">
    <w:name w:val="Chapter.Subtitle"/>
    <w:basedOn w:val="BodyDark"/>
    <w:next w:val="Normal"/>
    <w:autoRedefine/>
    <w:rsid w:val="00282A69"/>
    <w:pPr>
      <w:spacing w:before="120"/>
    </w:pPr>
    <w:rPr>
      <w:rFonts w:ascii="Rockwell Condensed" w:hAnsi="Rockwell Condensed"/>
      <w:b w:val="0"/>
      <w:sz w:val="28"/>
    </w:rPr>
  </w:style>
  <w:style w:type="paragraph" w:customStyle="1" w:styleId="BodyBullets">
    <w:name w:val="Body.Bullets"/>
    <w:basedOn w:val="BodyMain"/>
    <w:rsid w:val="00282A69"/>
    <w:pPr>
      <w:numPr>
        <w:numId w:val="4"/>
      </w:numPr>
      <w:spacing w:after="140"/>
    </w:pPr>
  </w:style>
  <w:style w:type="paragraph" w:customStyle="1" w:styleId="ChapterEyeBrow">
    <w:name w:val="Chapter.EyeBrow"/>
    <w:basedOn w:val="Normal"/>
    <w:next w:val="Heading1"/>
    <w:autoRedefine/>
    <w:rsid w:val="00282A69"/>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282A69"/>
    <w:pPr>
      <w:spacing w:before="140"/>
    </w:pPr>
  </w:style>
  <w:style w:type="paragraph" w:customStyle="1" w:styleId="TableStepHead">
    <w:name w:val="Table.StepHead"/>
    <w:basedOn w:val="TableHeading"/>
    <w:autoRedefine/>
    <w:rsid w:val="00282A69"/>
    <w:rPr>
      <w:rFonts w:ascii="Franklin Gothic Medium" w:hAnsi="Franklin Gothic Medium"/>
      <w:b w:val="0"/>
      <w:color w:val="FFCC06"/>
    </w:rPr>
  </w:style>
  <w:style w:type="paragraph" w:customStyle="1" w:styleId="CodeAbove">
    <w:name w:val="Code Above"/>
    <w:basedOn w:val="Code"/>
    <w:rsid w:val="00282A69"/>
    <w:pPr>
      <w:spacing w:before="120"/>
    </w:pPr>
  </w:style>
  <w:style w:type="paragraph" w:customStyle="1" w:styleId="CodeLast">
    <w:name w:val="Code Last"/>
    <w:basedOn w:val="Code"/>
    <w:link w:val="CodeLastChar"/>
    <w:rsid w:val="00282A69"/>
    <w:pPr>
      <w:spacing w:after="80"/>
    </w:pPr>
  </w:style>
  <w:style w:type="paragraph" w:customStyle="1" w:styleId="TableComment">
    <w:name w:val="Table.Comment"/>
    <w:basedOn w:val="TableText"/>
    <w:autoRedefine/>
    <w:rsid w:val="00282A69"/>
    <w:pPr>
      <w:spacing w:before="80" w:after="120" w:line="240" w:lineRule="exact"/>
    </w:pPr>
    <w:rPr>
      <w:i/>
    </w:rPr>
  </w:style>
  <w:style w:type="character" w:customStyle="1" w:styleId="CodeChar">
    <w:name w:val="Code Char"/>
    <w:basedOn w:val="DefaultParagraphFont"/>
    <w:link w:val="Code"/>
    <w:rsid w:val="00282A69"/>
    <w:rPr>
      <w:rFonts w:ascii="Consolas" w:hAnsi="Consolas"/>
      <w:sz w:val="18"/>
      <w:lang w:eastAsia="en-US"/>
    </w:rPr>
  </w:style>
  <w:style w:type="character" w:customStyle="1" w:styleId="CodeLastChar">
    <w:name w:val="Code Last Char"/>
    <w:basedOn w:val="CodeChar"/>
    <w:link w:val="CodeLast"/>
    <w:rsid w:val="006A4945"/>
    <w:rPr>
      <w:rFonts w:ascii="Consolas" w:hAnsi="Consolas"/>
      <w:sz w:val="18"/>
      <w:lang w:eastAsia="en-US"/>
    </w:rPr>
  </w:style>
  <w:style w:type="paragraph" w:customStyle="1" w:styleId="CodeBold">
    <w:name w:val="Code Bold"/>
    <w:basedOn w:val="Code"/>
    <w:link w:val="CodeBoldChar"/>
    <w:autoRedefine/>
    <w:qFormat/>
    <w:rsid w:val="00282A69"/>
    <w:rPr>
      <w:b/>
      <w:color w:val="A50021"/>
    </w:rPr>
  </w:style>
  <w:style w:type="character" w:customStyle="1" w:styleId="CodeBoldChar">
    <w:name w:val="Code Bold Char"/>
    <w:basedOn w:val="CodeChar"/>
    <w:link w:val="CodeBold"/>
    <w:rsid w:val="00282A69"/>
    <w:rPr>
      <w:rFonts w:ascii="Consolas" w:hAnsi="Consolas"/>
      <w:b/>
      <w:color w:val="A50021"/>
      <w:sz w:val="18"/>
      <w:lang w:eastAsia="en-US"/>
    </w:rPr>
  </w:style>
  <w:style w:type="character" w:customStyle="1" w:styleId="TableNumberChar">
    <w:name w:val="Table.Number Char"/>
    <w:basedOn w:val="DefaultParagraphFont"/>
    <w:link w:val="TableNumber"/>
    <w:rsid w:val="00282A69"/>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282A69"/>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282A69"/>
    <w:rPr>
      <w:b/>
      <w:color w:val="A50021"/>
    </w:rPr>
  </w:style>
  <w:style w:type="character" w:customStyle="1" w:styleId="BodyMainChar">
    <w:name w:val="Body.Main Char"/>
    <w:basedOn w:val="DefaultParagraphFont"/>
    <w:link w:val="BodyMain"/>
    <w:rsid w:val="00282A69"/>
    <w:rPr>
      <w:rFonts w:ascii="Constantia" w:hAnsi="Constantia"/>
      <w:sz w:val="23"/>
      <w:lang w:eastAsia="en-US"/>
    </w:rPr>
  </w:style>
  <w:style w:type="paragraph" w:customStyle="1" w:styleId="FigureImage">
    <w:name w:val="Figure Image"/>
    <w:basedOn w:val="Normal"/>
    <w:next w:val="Caption"/>
    <w:qFormat/>
    <w:rsid w:val="00282A69"/>
    <w:pPr>
      <w:keepNext/>
      <w:pBdr>
        <w:top w:val="single" w:sz="4" w:space="4" w:color="auto"/>
      </w:pBdr>
      <w:spacing w:before="240"/>
    </w:pPr>
  </w:style>
  <w:style w:type="paragraph" w:styleId="Caption">
    <w:name w:val="caption"/>
    <w:basedOn w:val="Normal"/>
    <w:next w:val="Normal"/>
    <w:autoRedefine/>
    <w:qFormat/>
    <w:rsid w:val="00282A69"/>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282A69"/>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282A69"/>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282A69"/>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282A69"/>
    <w:rPr>
      <w:rFonts w:ascii="Rockwell" w:hAnsi="Rockwell"/>
      <w:b w:val="0"/>
      <w:sz w:val="28"/>
    </w:rPr>
  </w:style>
  <w:style w:type="paragraph" w:customStyle="1" w:styleId="ChapterFinePrint">
    <w:name w:val="Chapter.FinePrint"/>
    <w:basedOn w:val="Normal"/>
    <w:qFormat/>
    <w:rsid w:val="00282A69"/>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character" w:customStyle="1" w:styleId="Heading2Char">
    <w:name w:val="Heading 2 Char"/>
    <w:basedOn w:val="DefaultParagraphFont"/>
    <w:link w:val="Heading2"/>
    <w:rsid w:val="00B83EED"/>
    <w:rPr>
      <w:rFonts w:ascii="Franklin Gothic Demi" w:hAnsi="Franklin Gothic Demi"/>
      <w:smallCaps/>
      <w:color w:val="404040"/>
      <w:kern w:val="28"/>
      <w:sz w:val="44"/>
      <w:lang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styleId="BalloonText">
    <w:name w:val="Balloon Text"/>
    <w:basedOn w:val="Normal"/>
    <w:link w:val="BalloonTextChar"/>
    <w:rsid w:val="005170BC"/>
    <w:rPr>
      <w:rFonts w:ascii="Lucida Grande" w:hAnsi="Lucida Grande" w:cs="Lucida Grande"/>
      <w:sz w:val="18"/>
      <w:szCs w:val="18"/>
    </w:rPr>
  </w:style>
  <w:style w:type="character" w:customStyle="1" w:styleId="BalloonTextChar">
    <w:name w:val="Balloon Text Char"/>
    <w:basedOn w:val="DefaultParagraphFont"/>
    <w:link w:val="BalloonText"/>
    <w:rsid w:val="005170BC"/>
    <w:rPr>
      <w:rFonts w:ascii="Lucida Grande" w:hAnsi="Lucida Grande" w:cs="Lucida Grande"/>
      <w:sz w:val="18"/>
      <w:szCs w:val="18"/>
      <w:lang w:val="en-US" w:eastAsia="en-US"/>
    </w:rPr>
  </w:style>
  <w:style w:type="character" w:styleId="Hyperlink">
    <w:name w:val="Hyperlink"/>
    <w:basedOn w:val="DefaultParagraphFont"/>
    <w:uiPriority w:val="4"/>
    <w:rsid w:val="006A5EF0"/>
    <w:rPr>
      <w:color w:val="0000FF" w:themeColor="hyperlink"/>
      <w:u w:val="single"/>
    </w:rPr>
  </w:style>
  <w:style w:type="paragraph" w:styleId="BodyText">
    <w:name w:val="Body Text"/>
    <w:basedOn w:val="Normal"/>
    <w:link w:val="BodyTextChar"/>
    <w:rsid w:val="00D77558"/>
    <w:pPr>
      <w:spacing w:after="120"/>
    </w:pPr>
  </w:style>
  <w:style w:type="character" w:customStyle="1" w:styleId="BodyTextChar">
    <w:name w:val="Body Text Char"/>
    <w:basedOn w:val="DefaultParagraphFont"/>
    <w:link w:val="BodyText"/>
    <w:rsid w:val="00D77558"/>
    <w:rPr>
      <w:rFonts w:ascii="Corbel" w:hAnsi="Corbel"/>
      <w:sz w:val="23"/>
      <w:lang w:val="en-US" w:eastAsia="en-US"/>
    </w:rPr>
  </w:style>
  <w:style w:type="paragraph" w:styleId="BodyTextFirstIndent">
    <w:name w:val="Body Text First Indent"/>
    <w:basedOn w:val="BodyText"/>
    <w:link w:val="BodyTextFirstIndentChar"/>
    <w:rsid w:val="00D77558"/>
    <w:pPr>
      <w:spacing w:after="0"/>
      <w:ind w:firstLine="360"/>
    </w:pPr>
  </w:style>
  <w:style w:type="character" w:customStyle="1" w:styleId="BodyTextFirstIndentChar">
    <w:name w:val="Body Text First Indent Char"/>
    <w:basedOn w:val="BodyTextChar"/>
    <w:link w:val="BodyTextFirstIndent"/>
    <w:rsid w:val="00D77558"/>
    <w:rPr>
      <w:rFonts w:ascii="Corbel" w:hAnsi="Corbel"/>
      <w:sz w:val="23"/>
      <w:lang w:val="en-US" w:eastAsia="en-US"/>
    </w:rPr>
  </w:style>
  <w:style w:type="paragraph" w:customStyle="1" w:styleId="BodyDark">
    <w:name w:val="Body.Dark"/>
    <w:basedOn w:val="BodyMain"/>
    <w:autoRedefine/>
    <w:rsid w:val="00282A69"/>
    <w:pPr>
      <w:spacing w:after="120" w:line="240" w:lineRule="auto"/>
    </w:pPr>
    <w:rPr>
      <w:b/>
      <w:sz w:val="20"/>
    </w:rPr>
  </w:style>
  <w:style w:type="paragraph" w:customStyle="1" w:styleId="ChapterBookTitleAlternate">
    <w:name w:val="Chapter.BookTitle.Alternate"/>
    <w:basedOn w:val="ChapterBookTitle"/>
    <w:qFormat/>
    <w:rsid w:val="00282A69"/>
    <w:rPr>
      <w:color w:val="FFFFFF"/>
    </w:rPr>
  </w:style>
  <w:style w:type="paragraph" w:customStyle="1" w:styleId="BodyNumbered">
    <w:name w:val="Body.Numbered"/>
    <w:basedOn w:val="BodyMain"/>
    <w:rsid w:val="00282A69"/>
    <w:pPr>
      <w:numPr>
        <w:numId w:val="1"/>
      </w:numPr>
      <w:spacing w:after="140"/>
    </w:pPr>
  </w:style>
  <w:style w:type="paragraph" w:customStyle="1" w:styleId="CodeMiddle">
    <w:name w:val="Code Middle"/>
    <w:basedOn w:val="CodeAbove"/>
    <w:rsid w:val="00282A69"/>
    <w:pPr>
      <w:spacing w:after="80"/>
    </w:pPr>
  </w:style>
  <w:style w:type="paragraph" w:customStyle="1" w:styleId="BodyMarginCallout">
    <w:name w:val="Body.Margin.Callout"/>
    <w:basedOn w:val="ChapterFinePrint"/>
    <w:qFormat/>
    <w:rsid w:val="00282A69"/>
    <w:pPr>
      <w:ind w:left="0" w:right="0"/>
    </w:pPr>
    <w:rPr>
      <w:rFonts w:ascii="Rockwell Condensed" w:hAnsi="Rockwell Condense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teach\COMP\4513\winter2018\labs\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swiss"/>
    <w:pitch w:val="variable"/>
    <w:sig w:usb0="A00002EF" w:usb1="4000A44B" w:usb2="00000000" w:usb3="00000000" w:csb0="0000019F" w:csb1="00000000"/>
  </w:font>
  <w:font w:name="Rockwell">
    <w:panose1 w:val="02060603020205020403"/>
    <w:charset w:val="00"/>
    <w:family w:val="roman"/>
    <w:pitch w:val="variable"/>
    <w:sig w:usb0="00000007" w:usb1="00000000" w:usb2="00000000" w:usb3="00000000" w:csb0="00000003" w:csb1="00000000"/>
  </w:font>
  <w:font w:name="Franklin Gothic Demi">
    <w:altName w:val="Arial Narrow Bold Italic"/>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Rockwell Condensed">
    <w:altName w:val="Cambria"/>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61369"/>
    <w:rsid w:val="002A7119"/>
    <w:rsid w:val="002F16D3"/>
    <w:rsid w:val="002F1AC1"/>
    <w:rsid w:val="003017F3"/>
    <w:rsid w:val="003136FC"/>
    <w:rsid w:val="0035628C"/>
    <w:rsid w:val="00370211"/>
    <w:rsid w:val="003961CC"/>
    <w:rsid w:val="003D064E"/>
    <w:rsid w:val="003E0D2D"/>
    <w:rsid w:val="00407BA9"/>
    <w:rsid w:val="00424507"/>
    <w:rsid w:val="0049321D"/>
    <w:rsid w:val="00570A0E"/>
    <w:rsid w:val="005A6A35"/>
    <w:rsid w:val="006122E7"/>
    <w:rsid w:val="00760862"/>
    <w:rsid w:val="007A0FA1"/>
    <w:rsid w:val="00837240"/>
    <w:rsid w:val="00855788"/>
    <w:rsid w:val="008E75C2"/>
    <w:rsid w:val="00914C92"/>
    <w:rsid w:val="00A3080F"/>
    <w:rsid w:val="00B04D6F"/>
    <w:rsid w:val="00BD3386"/>
    <w:rsid w:val="00C97465"/>
    <w:rsid w:val="00D206F0"/>
    <w:rsid w:val="00D429F0"/>
    <w:rsid w:val="00DE7ACF"/>
    <w:rsid w:val="00DF4C4D"/>
    <w:rsid w:val="00E00948"/>
    <w:rsid w:val="00E12A86"/>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DC1A42-2F16-43FE-9F76-84389385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TextBook-LabManualTemplate.dotx</Template>
  <TotalTime>980</TotalTime>
  <Pages>16</Pages>
  <Words>3497</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Lab 20b: Learning React</vt:lpstr>
    </vt:vector>
  </TitlesOfParts>
  <Company>consultant</Company>
  <LinksUpToDate>false</LinksUpToDate>
  <CharactersWithSpaces>23390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20b: Learning React</dc:title>
  <dc:subject>COMP1511</dc:subject>
  <dc:creator>Randy Connolly</dc:creator>
  <cp:lastModifiedBy>Randy Connolly</cp:lastModifiedBy>
  <cp:revision>19</cp:revision>
  <cp:lastPrinted>2013-04-09T19:27:00Z</cp:lastPrinted>
  <dcterms:created xsi:type="dcterms:W3CDTF">2018-01-27T19:06:00Z</dcterms:created>
  <dcterms:modified xsi:type="dcterms:W3CDTF">2018-01-30T06:21:00Z</dcterms:modified>
</cp:coreProperties>
</file>